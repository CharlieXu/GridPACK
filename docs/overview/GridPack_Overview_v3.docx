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EF171" w14:textId="71E1AD32" w:rsidR="00D021BA" w:rsidRPr="00180C01" w:rsidRDefault="004271CA" w:rsidP="00180C01">
      <w:pPr>
        <w:jc w:val="center"/>
        <w:rPr>
          <w:rFonts w:ascii="Times New Roman" w:hAnsi="Times New Roman" w:cs="Times New Roman"/>
          <w:b/>
          <w:sz w:val="32"/>
          <w:szCs w:val="32"/>
        </w:rPr>
      </w:pPr>
      <w:r>
        <w:rPr>
          <w:rFonts w:ascii="Times New Roman" w:hAnsi="Times New Roman" w:cs="Times New Roman"/>
          <w:b/>
          <w:sz w:val="32"/>
          <w:szCs w:val="32"/>
        </w:rPr>
        <w:t>GridPACK™</w:t>
      </w:r>
      <w:r w:rsidR="00D2668F">
        <w:rPr>
          <w:rFonts w:ascii="Times New Roman" w:hAnsi="Times New Roman" w:cs="Times New Roman"/>
          <w:b/>
          <w:sz w:val="32"/>
          <w:szCs w:val="32"/>
        </w:rPr>
        <w:t xml:space="preserve"> Overview</w:t>
      </w:r>
    </w:p>
    <w:p w14:paraId="6CB5BC80" w14:textId="332C2E66" w:rsidR="00D021BA" w:rsidRDefault="00D2668F" w:rsidP="00180C01">
      <w:pPr>
        <w:jc w:val="center"/>
        <w:rPr>
          <w:rFonts w:ascii="Times New Roman" w:hAnsi="Times New Roman" w:cs="Times New Roman"/>
          <w:b/>
          <w:sz w:val="24"/>
          <w:szCs w:val="24"/>
        </w:rPr>
      </w:pPr>
      <w:r>
        <w:rPr>
          <w:rFonts w:ascii="Times New Roman" w:hAnsi="Times New Roman" w:cs="Times New Roman"/>
          <w:b/>
          <w:sz w:val="24"/>
          <w:szCs w:val="24"/>
        </w:rPr>
        <w:t>Bruce Palmer,</w:t>
      </w:r>
      <w:r w:rsidR="00180C01">
        <w:rPr>
          <w:rFonts w:ascii="Times New Roman" w:hAnsi="Times New Roman" w:cs="Times New Roman"/>
          <w:b/>
          <w:sz w:val="24"/>
          <w:szCs w:val="24"/>
        </w:rPr>
        <w:t xml:space="preserve"> William Perkins, </w:t>
      </w:r>
      <w:r>
        <w:rPr>
          <w:rFonts w:ascii="Times New Roman" w:hAnsi="Times New Roman" w:cs="Times New Roman"/>
          <w:b/>
          <w:sz w:val="24"/>
          <w:szCs w:val="24"/>
        </w:rPr>
        <w:t xml:space="preserve">Kevin Glass, </w:t>
      </w:r>
      <w:r w:rsidR="00180C01">
        <w:rPr>
          <w:rFonts w:ascii="Times New Roman" w:hAnsi="Times New Roman" w:cs="Times New Roman"/>
          <w:b/>
          <w:sz w:val="24"/>
          <w:szCs w:val="24"/>
        </w:rPr>
        <w:t xml:space="preserve">Yousu Chen, Shuangshuang Jin, </w:t>
      </w:r>
      <w:r>
        <w:rPr>
          <w:rFonts w:ascii="Times New Roman" w:hAnsi="Times New Roman" w:cs="Times New Roman"/>
          <w:b/>
          <w:sz w:val="24"/>
          <w:szCs w:val="24"/>
        </w:rPr>
        <w:t xml:space="preserve">David Callahan, </w:t>
      </w:r>
      <w:r w:rsidR="00180C01">
        <w:rPr>
          <w:rFonts w:ascii="Times New Roman" w:hAnsi="Times New Roman" w:cs="Times New Roman"/>
          <w:b/>
          <w:sz w:val="24"/>
          <w:szCs w:val="24"/>
        </w:rPr>
        <w:t>Ruishen</w:t>
      </w:r>
      <w:r>
        <w:rPr>
          <w:rFonts w:ascii="Times New Roman" w:hAnsi="Times New Roman" w:cs="Times New Roman"/>
          <w:b/>
          <w:sz w:val="24"/>
          <w:szCs w:val="24"/>
        </w:rPr>
        <w:t>g Diao, Mark Rice, Stephen Elbert</w:t>
      </w:r>
      <w:r w:rsidR="00E0351B">
        <w:rPr>
          <w:rFonts w:ascii="Times New Roman" w:hAnsi="Times New Roman" w:cs="Times New Roman"/>
          <w:b/>
          <w:sz w:val="24"/>
          <w:szCs w:val="24"/>
        </w:rPr>
        <w:t xml:space="preserve">, Zhenyu </w:t>
      </w:r>
      <w:r w:rsidR="00B462BD">
        <w:rPr>
          <w:rFonts w:ascii="Times New Roman" w:hAnsi="Times New Roman" w:cs="Times New Roman"/>
          <w:b/>
          <w:sz w:val="24"/>
          <w:szCs w:val="24"/>
        </w:rPr>
        <w:t xml:space="preserve">(Henry) </w:t>
      </w:r>
      <w:r w:rsidR="00E0351B">
        <w:rPr>
          <w:rFonts w:ascii="Times New Roman" w:hAnsi="Times New Roman" w:cs="Times New Roman"/>
          <w:b/>
          <w:sz w:val="24"/>
          <w:szCs w:val="24"/>
        </w:rPr>
        <w:t>Huang</w:t>
      </w:r>
    </w:p>
    <w:p w14:paraId="5FF0B41D" w14:textId="77777777" w:rsidR="00D021BA" w:rsidRDefault="00D021BA">
      <w:pPr>
        <w:rPr>
          <w:rFonts w:ascii="Times New Roman" w:hAnsi="Times New Roman" w:cs="Times New Roman"/>
          <w:b/>
          <w:sz w:val="24"/>
          <w:szCs w:val="24"/>
        </w:rPr>
      </w:pPr>
      <w:r>
        <w:rPr>
          <w:rFonts w:ascii="Times New Roman" w:hAnsi="Times New Roman" w:cs="Times New Roman"/>
          <w:b/>
          <w:sz w:val="24"/>
          <w:szCs w:val="24"/>
        </w:rPr>
        <w:br w:type="page"/>
      </w:r>
    </w:p>
    <w:p w14:paraId="3C0CFDB1" w14:textId="596D43E5" w:rsidR="00DF0997" w:rsidRDefault="00DF0997">
      <w:pPr>
        <w:pStyle w:val="TOC2"/>
        <w:tabs>
          <w:tab w:val="right" w:leader="dot" w:pos="9350"/>
        </w:tabs>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4FD284CD" w14:textId="77777777" w:rsidR="00DF0997" w:rsidRPr="00B134A3" w:rsidRDefault="00DF0997">
      <w:pPr>
        <w:pStyle w:val="TOC2"/>
        <w:tabs>
          <w:tab w:val="right" w:leader="dot" w:pos="9350"/>
        </w:tabs>
        <w:rPr>
          <w:rFonts w:ascii="Times New Roman" w:hAnsi="Times New Roman" w:cs="Times New Roman"/>
          <w:b/>
          <w:sz w:val="24"/>
          <w:szCs w:val="24"/>
        </w:rPr>
      </w:pPr>
    </w:p>
    <w:p w14:paraId="66C2934A" w14:textId="77777777" w:rsidR="00856975" w:rsidRDefault="00BA32F2">
      <w:pPr>
        <w:pStyle w:val="TOC2"/>
        <w:tabs>
          <w:tab w:val="right" w:leader="dot" w:pos="9350"/>
        </w:tabs>
        <w:rPr>
          <w:rFonts w:eastAsiaTheme="minorEastAsia"/>
          <w:noProof/>
        </w:rPr>
      </w:pPr>
      <w:r w:rsidRPr="00B134A3">
        <w:rPr>
          <w:rFonts w:ascii="Times New Roman" w:hAnsi="Times New Roman" w:cs="Times New Roman"/>
          <w:b/>
          <w:sz w:val="24"/>
          <w:szCs w:val="24"/>
        </w:rPr>
        <w:fldChar w:fldCharType="begin"/>
      </w:r>
      <w:r w:rsidRPr="00B134A3">
        <w:rPr>
          <w:rFonts w:ascii="Times New Roman" w:hAnsi="Times New Roman" w:cs="Times New Roman"/>
          <w:b/>
          <w:sz w:val="24"/>
          <w:szCs w:val="24"/>
        </w:rPr>
        <w:instrText xml:space="preserve"> TOC \o "1-3" \h \z \u </w:instrText>
      </w:r>
      <w:r w:rsidRPr="00B134A3">
        <w:rPr>
          <w:rFonts w:ascii="Times New Roman" w:hAnsi="Times New Roman" w:cs="Times New Roman"/>
          <w:b/>
          <w:sz w:val="24"/>
          <w:szCs w:val="24"/>
        </w:rPr>
        <w:fldChar w:fldCharType="separate"/>
      </w:r>
      <w:hyperlink w:anchor="_Toc384276334" w:history="1">
        <w:r w:rsidR="00856975" w:rsidRPr="00E26C1A">
          <w:rPr>
            <w:rStyle w:val="Hyperlink"/>
            <w:noProof/>
          </w:rPr>
          <w:t>Introduction</w:t>
        </w:r>
        <w:r w:rsidR="00856975">
          <w:rPr>
            <w:noProof/>
            <w:webHidden/>
          </w:rPr>
          <w:tab/>
        </w:r>
        <w:r w:rsidR="00856975">
          <w:rPr>
            <w:noProof/>
            <w:webHidden/>
          </w:rPr>
          <w:fldChar w:fldCharType="begin"/>
        </w:r>
        <w:r w:rsidR="00856975">
          <w:rPr>
            <w:noProof/>
            <w:webHidden/>
          </w:rPr>
          <w:instrText xml:space="preserve"> PAGEREF _Toc384276334 \h </w:instrText>
        </w:r>
        <w:r w:rsidR="00856975">
          <w:rPr>
            <w:noProof/>
            <w:webHidden/>
          </w:rPr>
        </w:r>
        <w:r w:rsidR="00856975">
          <w:rPr>
            <w:noProof/>
            <w:webHidden/>
          </w:rPr>
          <w:fldChar w:fldCharType="separate"/>
        </w:r>
        <w:r w:rsidR="00856975">
          <w:rPr>
            <w:noProof/>
            <w:webHidden/>
          </w:rPr>
          <w:t>3</w:t>
        </w:r>
        <w:r w:rsidR="00856975">
          <w:rPr>
            <w:noProof/>
            <w:webHidden/>
          </w:rPr>
          <w:fldChar w:fldCharType="end"/>
        </w:r>
      </w:hyperlink>
    </w:p>
    <w:p w14:paraId="519976F7" w14:textId="77777777" w:rsidR="00856975" w:rsidRDefault="00856975">
      <w:pPr>
        <w:pStyle w:val="TOC2"/>
        <w:tabs>
          <w:tab w:val="right" w:leader="dot" w:pos="9350"/>
        </w:tabs>
        <w:rPr>
          <w:rFonts w:eastAsiaTheme="minorEastAsia"/>
          <w:noProof/>
        </w:rPr>
      </w:pPr>
      <w:hyperlink w:anchor="_Toc384276335" w:history="1">
        <w:r w:rsidRPr="00E26C1A">
          <w:rPr>
            <w:rStyle w:val="Hyperlink"/>
            <w:noProof/>
          </w:rPr>
          <w:t>GridPACK™ Framework Components</w:t>
        </w:r>
        <w:r>
          <w:rPr>
            <w:noProof/>
            <w:webHidden/>
          </w:rPr>
          <w:tab/>
        </w:r>
        <w:r>
          <w:rPr>
            <w:noProof/>
            <w:webHidden/>
          </w:rPr>
          <w:fldChar w:fldCharType="begin"/>
        </w:r>
        <w:r>
          <w:rPr>
            <w:noProof/>
            <w:webHidden/>
          </w:rPr>
          <w:instrText xml:space="preserve"> PAGEREF _Toc384276335 \h </w:instrText>
        </w:r>
        <w:r>
          <w:rPr>
            <w:noProof/>
            <w:webHidden/>
          </w:rPr>
        </w:r>
        <w:r>
          <w:rPr>
            <w:noProof/>
            <w:webHidden/>
          </w:rPr>
          <w:fldChar w:fldCharType="separate"/>
        </w:r>
        <w:r>
          <w:rPr>
            <w:noProof/>
            <w:webHidden/>
          </w:rPr>
          <w:t>4</w:t>
        </w:r>
        <w:r>
          <w:rPr>
            <w:noProof/>
            <w:webHidden/>
          </w:rPr>
          <w:fldChar w:fldCharType="end"/>
        </w:r>
      </w:hyperlink>
    </w:p>
    <w:p w14:paraId="0775CFF4" w14:textId="77777777" w:rsidR="00856975" w:rsidRDefault="00856975">
      <w:pPr>
        <w:pStyle w:val="TOC3"/>
        <w:tabs>
          <w:tab w:val="right" w:leader="dot" w:pos="9350"/>
        </w:tabs>
        <w:rPr>
          <w:rFonts w:eastAsiaTheme="minorEastAsia"/>
          <w:noProof/>
        </w:rPr>
      </w:pPr>
      <w:hyperlink w:anchor="_Toc384276336" w:history="1">
        <w:r w:rsidRPr="00E26C1A">
          <w:rPr>
            <w:rStyle w:val="Hyperlink"/>
            <w:noProof/>
          </w:rPr>
          <w:t>Network Module</w:t>
        </w:r>
        <w:r>
          <w:rPr>
            <w:noProof/>
            <w:webHidden/>
          </w:rPr>
          <w:tab/>
        </w:r>
        <w:r>
          <w:rPr>
            <w:noProof/>
            <w:webHidden/>
          </w:rPr>
          <w:fldChar w:fldCharType="begin"/>
        </w:r>
        <w:r>
          <w:rPr>
            <w:noProof/>
            <w:webHidden/>
          </w:rPr>
          <w:instrText xml:space="preserve"> PAGEREF _Toc384276336 \h </w:instrText>
        </w:r>
        <w:r>
          <w:rPr>
            <w:noProof/>
            <w:webHidden/>
          </w:rPr>
        </w:r>
        <w:r>
          <w:rPr>
            <w:noProof/>
            <w:webHidden/>
          </w:rPr>
          <w:fldChar w:fldCharType="separate"/>
        </w:r>
        <w:r>
          <w:rPr>
            <w:noProof/>
            <w:webHidden/>
          </w:rPr>
          <w:t>6</w:t>
        </w:r>
        <w:r>
          <w:rPr>
            <w:noProof/>
            <w:webHidden/>
          </w:rPr>
          <w:fldChar w:fldCharType="end"/>
        </w:r>
      </w:hyperlink>
    </w:p>
    <w:p w14:paraId="4DB77E89" w14:textId="77777777" w:rsidR="00856975" w:rsidRDefault="00856975">
      <w:pPr>
        <w:pStyle w:val="TOC3"/>
        <w:tabs>
          <w:tab w:val="right" w:leader="dot" w:pos="9350"/>
        </w:tabs>
        <w:rPr>
          <w:rFonts w:eastAsiaTheme="minorEastAsia"/>
          <w:noProof/>
        </w:rPr>
      </w:pPr>
      <w:hyperlink w:anchor="_Toc384276337" w:history="1">
        <w:r w:rsidRPr="00E26C1A">
          <w:rPr>
            <w:rStyle w:val="Hyperlink"/>
            <w:noProof/>
          </w:rPr>
          <w:t>Math Module</w:t>
        </w:r>
        <w:r>
          <w:rPr>
            <w:noProof/>
            <w:webHidden/>
          </w:rPr>
          <w:tab/>
        </w:r>
        <w:r>
          <w:rPr>
            <w:noProof/>
            <w:webHidden/>
          </w:rPr>
          <w:fldChar w:fldCharType="begin"/>
        </w:r>
        <w:r>
          <w:rPr>
            <w:noProof/>
            <w:webHidden/>
          </w:rPr>
          <w:instrText xml:space="preserve"> PAGEREF _Toc384276337 \h </w:instrText>
        </w:r>
        <w:r>
          <w:rPr>
            <w:noProof/>
            <w:webHidden/>
          </w:rPr>
        </w:r>
        <w:r>
          <w:rPr>
            <w:noProof/>
            <w:webHidden/>
          </w:rPr>
          <w:fldChar w:fldCharType="separate"/>
        </w:r>
        <w:r>
          <w:rPr>
            <w:noProof/>
            <w:webHidden/>
          </w:rPr>
          <w:t>12</w:t>
        </w:r>
        <w:r>
          <w:rPr>
            <w:noProof/>
            <w:webHidden/>
          </w:rPr>
          <w:fldChar w:fldCharType="end"/>
        </w:r>
      </w:hyperlink>
    </w:p>
    <w:p w14:paraId="137E1EC5" w14:textId="77777777" w:rsidR="00856975" w:rsidRDefault="00856975">
      <w:pPr>
        <w:pStyle w:val="TOC3"/>
        <w:tabs>
          <w:tab w:val="right" w:leader="dot" w:pos="9350"/>
        </w:tabs>
        <w:rPr>
          <w:rFonts w:eastAsiaTheme="minorEastAsia"/>
          <w:noProof/>
        </w:rPr>
      </w:pPr>
      <w:hyperlink w:anchor="_Toc384276338" w:history="1">
        <w:r w:rsidRPr="00E26C1A">
          <w:rPr>
            <w:rStyle w:val="Hyperlink"/>
            <w:noProof/>
          </w:rPr>
          <w:t>Network Components</w:t>
        </w:r>
        <w:r>
          <w:rPr>
            <w:noProof/>
            <w:webHidden/>
          </w:rPr>
          <w:tab/>
        </w:r>
        <w:r>
          <w:rPr>
            <w:noProof/>
            <w:webHidden/>
          </w:rPr>
          <w:fldChar w:fldCharType="begin"/>
        </w:r>
        <w:r>
          <w:rPr>
            <w:noProof/>
            <w:webHidden/>
          </w:rPr>
          <w:instrText xml:space="preserve"> PAGEREF _Toc384276338 \h </w:instrText>
        </w:r>
        <w:r>
          <w:rPr>
            <w:noProof/>
            <w:webHidden/>
          </w:rPr>
        </w:r>
        <w:r>
          <w:rPr>
            <w:noProof/>
            <w:webHidden/>
          </w:rPr>
          <w:fldChar w:fldCharType="separate"/>
        </w:r>
        <w:r>
          <w:rPr>
            <w:noProof/>
            <w:webHidden/>
          </w:rPr>
          <w:t>16</w:t>
        </w:r>
        <w:r>
          <w:rPr>
            <w:noProof/>
            <w:webHidden/>
          </w:rPr>
          <w:fldChar w:fldCharType="end"/>
        </w:r>
      </w:hyperlink>
    </w:p>
    <w:p w14:paraId="686F2C9A" w14:textId="77777777" w:rsidR="00856975" w:rsidRDefault="00856975">
      <w:pPr>
        <w:pStyle w:val="TOC3"/>
        <w:tabs>
          <w:tab w:val="right" w:leader="dot" w:pos="9350"/>
        </w:tabs>
        <w:rPr>
          <w:rFonts w:eastAsiaTheme="minorEastAsia"/>
          <w:noProof/>
        </w:rPr>
      </w:pPr>
      <w:hyperlink w:anchor="_Toc384276339" w:history="1">
        <w:r w:rsidRPr="00E26C1A">
          <w:rPr>
            <w:rStyle w:val="Hyperlink"/>
            <w:noProof/>
          </w:rPr>
          <w:t>Network Component Factory</w:t>
        </w:r>
        <w:r>
          <w:rPr>
            <w:noProof/>
            <w:webHidden/>
          </w:rPr>
          <w:tab/>
        </w:r>
        <w:r>
          <w:rPr>
            <w:noProof/>
            <w:webHidden/>
          </w:rPr>
          <w:fldChar w:fldCharType="begin"/>
        </w:r>
        <w:r>
          <w:rPr>
            <w:noProof/>
            <w:webHidden/>
          </w:rPr>
          <w:instrText xml:space="preserve"> PAGEREF _Toc384276339 \h </w:instrText>
        </w:r>
        <w:r>
          <w:rPr>
            <w:noProof/>
            <w:webHidden/>
          </w:rPr>
        </w:r>
        <w:r>
          <w:rPr>
            <w:noProof/>
            <w:webHidden/>
          </w:rPr>
          <w:fldChar w:fldCharType="separate"/>
        </w:r>
        <w:r>
          <w:rPr>
            <w:noProof/>
            <w:webHidden/>
          </w:rPr>
          <w:t>25</w:t>
        </w:r>
        <w:r>
          <w:rPr>
            <w:noProof/>
            <w:webHidden/>
          </w:rPr>
          <w:fldChar w:fldCharType="end"/>
        </w:r>
      </w:hyperlink>
    </w:p>
    <w:p w14:paraId="0C0F0343" w14:textId="77777777" w:rsidR="00856975" w:rsidRDefault="00856975">
      <w:pPr>
        <w:pStyle w:val="TOC3"/>
        <w:tabs>
          <w:tab w:val="right" w:leader="dot" w:pos="9350"/>
        </w:tabs>
        <w:rPr>
          <w:rFonts w:eastAsiaTheme="minorEastAsia"/>
          <w:noProof/>
        </w:rPr>
      </w:pPr>
      <w:hyperlink w:anchor="_Toc384276340" w:history="1">
        <w:r w:rsidRPr="00E26C1A">
          <w:rPr>
            <w:rStyle w:val="Hyperlink"/>
            <w:noProof/>
          </w:rPr>
          <w:t>Import Module</w:t>
        </w:r>
        <w:r>
          <w:rPr>
            <w:noProof/>
            <w:webHidden/>
          </w:rPr>
          <w:tab/>
        </w:r>
        <w:r>
          <w:rPr>
            <w:noProof/>
            <w:webHidden/>
          </w:rPr>
          <w:fldChar w:fldCharType="begin"/>
        </w:r>
        <w:r>
          <w:rPr>
            <w:noProof/>
            <w:webHidden/>
          </w:rPr>
          <w:instrText xml:space="preserve"> PAGEREF _Toc384276340 \h </w:instrText>
        </w:r>
        <w:r>
          <w:rPr>
            <w:noProof/>
            <w:webHidden/>
          </w:rPr>
        </w:r>
        <w:r>
          <w:rPr>
            <w:noProof/>
            <w:webHidden/>
          </w:rPr>
          <w:fldChar w:fldCharType="separate"/>
        </w:r>
        <w:r>
          <w:rPr>
            <w:noProof/>
            <w:webHidden/>
          </w:rPr>
          <w:t>30</w:t>
        </w:r>
        <w:r>
          <w:rPr>
            <w:noProof/>
            <w:webHidden/>
          </w:rPr>
          <w:fldChar w:fldCharType="end"/>
        </w:r>
      </w:hyperlink>
    </w:p>
    <w:p w14:paraId="36FCE9B9" w14:textId="77777777" w:rsidR="00856975" w:rsidRDefault="00856975">
      <w:pPr>
        <w:pStyle w:val="TOC3"/>
        <w:tabs>
          <w:tab w:val="right" w:leader="dot" w:pos="9350"/>
        </w:tabs>
        <w:rPr>
          <w:rFonts w:eastAsiaTheme="minorEastAsia"/>
          <w:noProof/>
        </w:rPr>
      </w:pPr>
      <w:hyperlink w:anchor="_Toc384276341" w:history="1">
        <w:r w:rsidRPr="00E26C1A">
          <w:rPr>
            <w:rStyle w:val="Hyperlink"/>
            <w:noProof/>
          </w:rPr>
          <w:t>Serial IO Module</w:t>
        </w:r>
        <w:r>
          <w:rPr>
            <w:noProof/>
            <w:webHidden/>
          </w:rPr>
          <w:tab/>
        </w:r>
        <w:r>
          <w:rPr>
            <w:noProof/>
            <w:webHidden/>
          </w:rPr>
          <w:fldChar w:fldCharType="begin"/>
        </w:r>
        <w:r>
          <w:rPr>
            <w:noProof/>
            <w:webHidden/>
          </w:rPr>
          <w:instrText xml:space="preserve"> PAGEREF _Toc384276341 \h </w:instrText>
        </w:r>
        <w:r>
          <w:rPr>
            <w:noProof/>
            <w:webHidden/>
          </w:rPr>
        </w:r>
        <w:r>
          <w:rPr>
            <w:noProof/>
            <w:webHidden/>
          </w:rPr>
          <w:fldChar w:fldCharType="separate"/>
        </w:r>
        <w:r>
          <w:rPr>
            <w:noProof/>
            <w:webHidden/>
          </w:rPr>
          <w:t>31</w:t>
        </w:r>
        <w:r>
          <w:rPr>
            <w:noProof/>
            <w:webHidden/>
          </w:rPr>
          <w:fldChar w:fldCharType="end"/>
        </w:r>
      </w:hyperlink>
    </w:p>
    <w:p w14:paraId="1F9F2385" w14:textId="77777777" w:rsidR="00856975" w:rsidRDefault="00856975">
      <w:pPr>
        <w:pStyle w:val="TOC3"/>
        <w:tabs>
          <w:tab w:val="right" w:leader="dot" w:pos="9350"/>
        </w:tabs>
        <w:rPr>
          <w:rFonts w:eastAsiaTheme="minorEastAsia"/>
          <w:noProof/>
        </w:rPr>
      </w:pPr>
      <w:hyperlink w:anchor="_Toc384276342" w:history="1">
        <w:r w:rsidRPr="00E26C1A">
          <w:rPr>
            <w:rStyle w:val="Hyperlink"/>
            <w:noProof/>
          </w:rPr>
          <w:t>Configuration Module</w:t>
        </w:r>
        <w:r>
          <w:rPr>
            <w:noProof/>
            <w:webHidden/>
          </w:rPr>
          <w:tab/>
        </w:r>
        <w:r>
          <w:rPr>
            <w:noProof/>
            <w:webHidden/>
          </w:rPr>
          <w:fldChar w:fldCharType="begin"/>
        </w:r>
        <w:r>
          <w:rPr>
            <w:noProof/>
            <w:webHidden/>
          </w:rPr>
          <w:instrText xml:space="preserve"> PAGEREF _Toc384276342 \h </w:instrText>
        </w:r>
        <w:r>
          <w:rPr>
            <w:noProof/>
            <w:webHidden/>
          </w:rPr>
        </w:r>
        <w:r>
          <w:rPr>
            <w:noProof/>
            <w:webHidden/>
          </w:rPr>
          <w:fldChar w:fldCharType="separate"/>
        </w:r>
        <w:r>
          <w:rPr>
            <w:noProof/>
            <w:webHidden/>
          </w:rPr>
          <w:t>34</w:t>
        </w:r>
        <w:r>
          <w:rPr>
            <w:noProof/>
            <w:webHidden/>
          </w:rPr>
          <w:fldChar w:fldCharType="end"/>
        </w:r>
      </w:hyperlink>
    </w:p>
    <w:p w14:paraId="37225978" w14:textId="77777777" w:rsidR="00856975" w:rsidRDefault="00856975">
      <w:pPr>
        <w:pStyle w:val="TOC2"/>
        <w:tabs>
          <w:tab w:val="right" w:leader="dot" w:pos="9350"/>
        </w:tabs>
        <w:rPr>
          <w:rFonts w:eastAsiaTheme="minorEastAsia"/>
          <w:noProof/>
        </w:rPr>
      </w:pPr>
      <w:hyperlink w:anchor="_Toc384276343" w:history="1">
        <w:r w:rsidRPr="00E26C1A">
          <w:rPr>
            <w:rStyle w:val="Hyperlink"/>
            <w:noProof/>
          </w:rPr>
          <w:t>Developing Applications</w:t>
        </w:r>
        <w:r>
          <w:rPr>
            <w:noProof/>
            <w:webHidden/>
          </w:rPr>
          <w:tab/>
        </w:r>
        <w:r>
          <w:rPr>
            <w:noProof/>
            <w:webHidden/>
          </w:rPr>
          <w:fldChar w:fldCharType="begin"/>
        </w:r>
        <w:r>
          <w:rPr>
            <w:noProof/>
            <w:webHidden/>
          </w:rPr>
          <w:instrText xml:space="preserve"> PAGEREF _Toc384276343 \h </w:instrText>
        </w:r>
        <w:r>
          <w:rPr>
            <w:noProof/>
            <w:webHidden/>
          </w:rPr>
        </w:r>
        <w:r>
          <w:rPr>
            <w:noProof/>
            <w:webHidden/>
          </w:rPr>
          <w:fldChar w:fldCharType="separate"/>
        </w:r>
        <w:r>
          <w:rPr>
            <w:noProof/>
            <w:webHidden/>
          </w:rPr>
          <w:t>36</w:t>
        </w:r>
        <w:r>
          <w:rPr>
            <w:noProof/>
            <w:webHidden/>
          </w:rPr>
          <w:fldChar w:fldCharType="end"/>
        </w:r>
      </w:hyperlink>
    </w:p>
    <w:p w14:paraId="3BCF1441" w14:textId="77777777" w:rsidR="00856975" w:rsidRDefault="00856975">
      <w:pPr>
        <w:pStyle w:val="TOC2"/>
        <w:tabs>
          <w:tab w:val="right" w:leader="dot" w:pos="9350"/>
        </w:tabs>
        <w:rPr>
          <w:rFonts w:eastAsiaTheme="minorEastAsia"/>
          <w:noProof/>
        </w:rPr>
      </w:pPr>
      <w:hyperlink w:anchor="_Toc384276344" w:history="1">
        <w:r w:rsidRPr="00E26C1A">
          <w:rPr>
            <w:rStyle w:val="Hyperlink"/>
            <w:noProof/>
          </w:rPr>
          <w:t>Advanced Functionality</w:t>
        </w:r>
        <w:r>
          <w:rPr>
            <w:noProof/>
            <w:webHidden/>
          </w:rPr>
          <w:tab/>
        </w:r>
        <w:r>
          <w:rPr>
            <w:noProof/>
            <w:webHidden/>
          </w:rPr>
          <w:fldChar w:fldCharType="begin"/>
        </w:r>
        <w:r>
          <w:rPr>
            <w:noProof/>
            <w:webHidden/>
          </w:rPr>
          <w:instrText xml:space="preserve"> PAGEREF _Toc384276344 \h </w:instrText>
        </w:r>
        <w:r>
          <w:rPr>
            <w:noProof/>
            <w:webHidden/>
          </w:rPr>
        </w:r>
        <w:r>
          <w:rPr>
            <w:noProof/>
            <w:webHidden/>
          </w:rPr>
          <w:fldChar w:fldCharType="separate"/>
        </w:r>
        <w:r>
          <w:rPr>
            <w:noProof/>
            <w:webHidden/>
          </w:rPr>
          <w:t>53</w:t>
        </w:r>
        <w:r>
          <w:rPr>
            <w:noProof/>
            <w:webHidden/>
          </w:rPr>
          <w:fldChar w:fldCharType="end"/>
        </w:r>
      </w:hyperlink>
    </w:p>
    <w:p w14:paraId="1248DC48" w14:textId="77777777" w:rsidR="00856975" w:rsidRDefault="00856975">
      <w:pPr>
        <w:pStyle w:val="TOC3"/>
        <w:tabs>
          <w:tab w:val="right" w:leader="dot" w:pos="9350"/>
        </w:tabs>
        <w:rPr>
          <w:rFonts w:eastAsiaTheme="minorEastAsia"/>
          <w:noProof/>
        </w:rPr>
      </w:pPr>
      <w:hyperlink w:anchor="_Toc384276345" w:history="1">
        <w:r w:rsidRPr="00E26C1A">
          <w:rPr>
            <w:rStyle w:val="Hyperlink"/>
            <w:noProof/>
          </w:rPr>
          <w:t>Communicators</w:t>
        </w:r>
        <w:r>
          <w:rPr>
            <w:noProof/>
            <w:webHidden/>
          </w:rPr>
          <w:tab/>
        </w:r>
        <w:r>
          <w:rPr>
            <w:noProof/>
            <w:webHidden/>
          </w:rPr>
          <w:fldChar w:fldCharType="begin"/>
        </w:r>
        <w:r>
          <w:rPr>
            <w:noProof/>
            <w:webHidden/>
          </w:rPr>
          <w:instrText xml:space="preserve"> PAGEREF _Toc384276345 \h </w:instrText>
        </w:r>
        <w:r>
          <w:rPr>
            <w:noProof/>
            <w:webHidden/>
          </w:rPr>
        </w:r>
        <w:r>
          <w:rPr>
            <w:noProof/>
            <w:webHidden/>
          </w:rPr>
          <w:fldChar w:fldCharType="separate"/>
        </w:r>
        <w:r>
          <w:rPr>
            <w:noProof/>
            <w:webHidden/>
          </w:rPr>
          <w:t>53</w:t>
        </w:r>
        <w:r>
          <w:rPr>
            <w:noProof/>
            <w:webHidden/>
          </w:rPr>
          <w:fldChar w:fldCharType="end"/>
        </w:r>
      </w:hyperlink>
    </w:p>
    <w:p w14:paraId="10376165" w14:textId="77777777" w:rsidR="00856975" w:rsidRDefault="00856975">
      <w:pPr>
        <w:pStyle w:val="TOC3"/>
        <w:tabs>
          <w:tab w:val="right" w:leader="dot" w:pos="9350"/>
        </w:tabs>
        <w:rPr>
          <w:rFonts w:eastAsiaTheme="minorEastAsia"/>
          <w:noProof/>
        </w:rPr>
      </w:pPr>
      <w:hyperlink w:anchor="_Toc384276346" w:history="1">
        <w:r w:rsidRPr="00E26C1A">
          <w:rPr>
            <w:rStyle w:val="Hyperlink"/>
            <w:noProof/>
          </w:rPr>
          <w:t>Task Manager</w:t>
        </w:r>
        <w:r>
          <w:rPr>
            <w:noProof/>
            <w:webHidden/>
          </w:rPr>
          <w:tab/>
        </w:r>
        <w:r>
          <w:rPr>
            <w:noProof/>
            <w:webHidden/>
          </w:rPr>
          <w:fldChar w:fldCharType="begin"/>
        </w:r>
        <w:r>
          <w:rPr>
            <w:noProof/>
            <w:webHidden/>
          </w:rPr>
          <w:instrText xml:space="preserve"> PAGEREF _Toc384276346 \h </w:instrText>
        </w:r>
        <w:r>
          <w:rPr>
            <w:noProof/>
            <w:webHidden/>
          </w:rPr>
        </w:r>
        <w:r>
          <w:rPr>
            <w:noProof/>
            <w:webHidden/>
          </w:rPr>
          <w:fldChar w:fldCharType="separate"/>
        </w:r>
        <w:r>
          <w:rPr>
            <w:noProof/>
            <w:webHidden/>
          </w:rPr>
          <w:t>56</w:t>
        </w:r>
        <w:r>
          <w:rPr>
            <w:noProof/>
            <w:webHidden/>
          </w:rPr>
          <w:fldChar w:fldCharType="end"/>
        </w:r>
      </w:hyperlink>
    </w:p>
    <w:p w14:paraId="3B999CBE" w14:textId="61A93439" w:rsidR="00E63F77" w:rsidRPr="00B134A3" w:rsidRDefault="00BA32F2" w:rsidP="00B134A3">
      <w:pPr>
        <w:pStyle w:val="Heading2"/>
        <w:rPr>
          <w:rFonts w:ascii="Times New Roman" w:hAnsi="Times New Roman" w:cs="Times New Roman"/>
          <w:sz w:val="24"/>
          <w:szCs w:val="24"/>
        </w:rPr>
      </w:pPr>
      <w:r w:rsidRPr="00B134A3">
        <w:rPr>
          <w:rFonts w:ascii="Times New Roman" w:hAnsi="Times New Roman" w:cs="Times New Roman"/>
          <w:sz w:val="24"/>
          <w:szCs w:val="24"/>
        </w:rPr>
        <w:fldChar w:fldCharType="end"/>
      </w:r>
      <w:r>
        <w:rPr>
          <w:rFonts w:ascii="Times New Roman" w:hAnsi="Times New Roman" w:cs="Times New Roman"/>
          <w:sz w:val="24"/>
          <w:szCs w:val="24"/>
        </w:rPr>
        <w:br w:type="page"/>
      </w:r>
      <w:bookmarkStart w:id="0" w:name="Introduction"/>
      <w:bookmarkStart w:id="1" w:name="_Toc384276334"/>
      <w:bookmarkEnd w:id="0"/>
      <w:r w:rsidR="00E63F77" w:rsidRPr="000657FE">
        <w:t>Introduction</w:t>
      </w:r>
      <w:bookmarkEnd w:id="1"/>
    </w:p>
    <w:p w14:paraId="651D2BC4" w14:textId="70DF0BEA" w:rsidR="009143A4" w:rsidRDefault="009143A4">
      <w:pPr>
        <w:rPr>
          <w:rFonts w:ascii="Times New Roman" w:hAnsi="Times New Roman" w:cs="Times New Roman"/>
          <w:sz w:val="24"/>
          <w:szCs w:val="24"/>
        </w:rPr>
      </w:pPr>
      <w:r>
        <w:rPr>
          <w:rFonts w:ascii="Times New Roman" w:hAnsi="Times New Roman" w:cs="Times New Roman"/>
          <w:sz w:val="24"/>
          <w:szCs w:val="24"/>
        </w:rPr>
        <w:t>The objective</w:t>
      </w:r>
      <w:r w:rsidR="00B00395">
        <w:rPr>
          <w:rFonts w:ascii="Times New Roman" w:hAnsi="Times New Roman" w:cs="Times New Roman"/>
          <w:sz w:val="24"/>
          <w:szCs w:val="24"/>
        </w:rPr>
        <w:t xml:space="preserve"> of the GridPACK™</w:t>
      </w:r>
      <w:r w:rsidR="00CF6239">
        <w:rPr>
          <w:rFonts w:ascii="Times New Roman" w:hAnsi="Times New Roman" w:cs="Times New Roman"/>
          <w:sz w:val="24"/>
          <w:szCs w:val="24"/>
        </w:rPr>
        <w:t xml:space="preserve"> toolkit project</w:t>
      </w:r>
      <w:r>
        <w:rPr>
          <w:rFonts w:ascii="Times New Roman" w:hAnsi="Times New Roman" w:cs="Times New Roman"/>
          <w:sz w:val="24"/>
          <w:szCs w:val="24"/>
        </w:rPr>
        <w:t xml:space="preserve"> is to develop a framework to support the rapid development of power grid applications capable of running on high performance computing architectures (HPC) with high levels of performance and scalability. The toolkit will allow power system engineers to focus on developing working applications from their models without getting bogged down in the details of decomposing the computation across multiple processors, managing data transfers between processors, working out index transformations between power grid networks and the matrices generated by different power applications, and man</w:t>
      </w:r>
      <w:r w:rsidR="00B00395">
        <w:rPr>
          <w:rFonts w:ascii="Times New Roman" w:hAnsi="Times New Roman" w:cs="Times New Roman"/>
          <w:sz w:val="24"/>
          <w:szCs w:val="24"/>
        </w:rPr>
        <w:t>aging input and output. GridPACK™</w:t>
      </w:r>
      <w:r>
        <w:rPr>
          <w:rFonts w:ascii="Times New Roman" w:hAnsi="Times New Roman" w:cs="Times New Roman"/>
          <w:sz w:val="24"/>
          <w:szCs w:val="24"/>
        </w:rPr>
        <w:t xml:space="preserve"> is being designed to encapsulate as much of the book-keeping required to set up HPC applications as possible in high-level programming abstractions that allow developers to concentrate on the physics and mathematics of their problems.</w:t>
      </w:r>
    </w:p>
    <w:p w14:paraId="61C397B4" w14:textId="66D4BE4D" w:rsidR="009143A4" w:rsidRDefault="00B00395">
      <w:pPr>
        <w:rPr>
          <w:rFonts w:ascii="Times New Roman" w:hAnsi="Times New Roman" w:cs="Times New Roman"/>
          <w:sz w:val="24"/>
          <w:szCs w:val="24"/>
        </w:rPr>
      </w:pPr>
      <w:r>
        <w:rPr>
          <w:rFonts w:ascii="Times New Roman" w:hAnsi="Times New Roman" w:cs="Times New Roman"/>
          <w:sz w:val="24"/>
          <w:szCs w:val="24"/>
        </w:rPr>
        <w:t xml:space="preserve">This report will summarize the overall design of the GridPACK™ framework. The initial </w:t>
      </w:r>
      <w:r w:rsidR="00BF23CC">
        <w:rPr>
          <w:rFonts w:ascii="Times New Roman" w:hAnsi="Times New Roman" w:cs="Times New Roman"/>
          <w:sz w:val="24"/>
          <w:szCs w:val="24"/>
        </w:rPr>
        <w:t>focus of the GridPACK™</w:t>
      </w:r>
      <w:r>
        <w:rPr>
          <w:rFonts w:ascii="Times New Roman" w:hAnsi="Times New Roman" w:cs="Times New Roman"/>
          <w:sz w:val="24"/>
          <w:szCs w:val="24"/>
        </w:rPr>
        <w:t xml:space="preserve"> design analysis was to target four </w:t>
      </w:r>
      <w:r w:rsidR="009143A4">
        <w:rPr>
          <w:rFonts w:ascii="Times New Roman" w:hAnsi="Times New Roman" w:cs="Times New Roman"/>
          <w:sz w:val="24"/>
          <w:szCs w:val="24"/>
        </w:rPr>
        <w:t xml:space="preserve">power grid applications </w:t>
      </w:r>
      <w:r>
        <w:rPr>
          <w:rFonts w:ascii="Times New Roman" w:hAnsi="Times New Roman" w:cs="Times New Roman"/>
          <w:sz w:val="24"/>
          <w:szCs w:val="24"/>
        </w:rPr>
        <w:t xml:space="preserve">and </w:t>
      </w:r>
      <w:r w:rsidR="009143A4">
        <w:rPr>
          <w:rFonts w:ascii="Times New Roman" w:hAnsi="Times New Roman" w:cs="Times New Roman"/>
          <w:sz w:val="24"/>
          <w:szCs w:val="24"/>
        </w:rPr>
        <w:t>to identify common features that sp</w:t>
      </w:r>
      <w:r>
        <w:rPr>
          <w:rFonts w:ascii="Times New Roman" w:hAnsi="Times New Roman" w:cs="Times New Roman"/>
          <w:sz w:val="24"/>
          <w:szCs w:val="24"/>
        </w:rPr>
        <w:t>an multiple applications as</w:t>
      </w:r>
      <w:r w:rsidR="009143A4">
        <w:rPr>
          <w:rFonts w:ascii="Times New Roman" w:hAnsi="Times New Roman" w:cs="Times New Roman"/>
          <w:sz w:val="24"/>
          <w:szCs w:val="24"/>
        </w:rPr>
        <w:t xml:space="preserve"> candidates for inclusion in a f</w:t>
      </w:r>
      <w:r>
        <w:rPr>
          <w:rFonts w:ascii="Times New Roman" w:hAnsi="Times New Roman" w:cs="Times New Roman"/>
          <w:sz w:val="24"/>
          <w:szCs w:val="24"/>
        </w:rPr>
        <w:t>ramework. This analysis included</w:t>
      </w:r>
      <w:r w:rsidR="009143A4">
        <w:rPr>
          <w:rFonts w:ascii="Times New Roman" w:hAnsi="Times New Roman" w:cs="Times New Roman"/>
          <w:sz w:val="24"/>
          <w:szCs w:val="24"/>
        </w:rPr>
        <w:t xml:space="preserve"> a breakdown of the application into phases and identification within each phase of the functionality required to c</w:t>
      </w:r>
      <w:r w:rsidR="00BF23CC">
        <w:rPr>
          <w:rFonts w:ascii="Times New Roman" w:hAnsi="Times New Roman" w:cs="Times New Roman"/>
          <w:sz w:val="24"/>
          <w:szCs w:val="24"/>
        </w:rPr>
        <w:t>omplete them</w:t>
      </w:r>
      <w:r>
        <w:rPr>
          <w:rFonts w:ascii="Times New Roman" w:hAnsi="Times New Roman" w:cs="Times New Roman"/>
          <w:sz w:val="24"/>
          <w:szCs w:val="24"/>
        </w:rPr>
        <w:t>.</w:t>
      </w:r>
      <w:r w:rsidR="00BF23CC">
        <w:rPr>
          <w:rFonts w:ascii="Times New Roman" w:hAnsi="Times New Roman" w:cs="Times New Roman"/>
          <w:sz w:val="24"/>
          <w:szCs w:val="24"/>
        </w:rPr>
        <w:t xml:space="preserve"> The four applications</w:t>
      </w:r>
      <w:r>
        <w:rPr>
          <w:rFonts w:ascii="Times New Roman" w:hAnsi="Times New Roman" w:cs="Times New Roman"/>
          <w:sz w:val="24"/>
          <w:szCs w:val="24"/>
        </w:rPr>
        <w:t xml:space="preserve"> originally</w:t>
      </w:r>
      <w:r w:rsidR="00BF23CC">
        <w:rPr>
          <w:rFonts w:ascii="Times New Roman" w:hAnsi="Times New Roman" w:cs="Times New Roman"/>
          <w:sz w:val="24"/>
          <w:szCs w:val="24"/>
        </w:rPr>
        <w:t xml:space="preserve"> targeted within this project we</w:t>
      </w:r>
      <w:r w:rsidR="009143A4">
        <w:rPr>
          <w:rFonts w:ascii="Times New Roman" w:hAnsi="Times New Roman" w:cs="Times New Roman"/>
          <w:sz w:val="24"/>
          <w:szCs w:val="24"/>
        </w:rPr>
        <w:t xml:space="preserve">re power flow simulations, contingency analysis, state estimation and dynamic simulation. The remainder of </w:t>
      </w:r>
      <w:r w:rsidR="00BF23CC">
        <w:rPr>
          <w:rFonts w:ascii="Times New Roman" w:hAnsi="Times New Roman" w:cs="Times New Roman"/>
          <w:sz w:val="24"/>
          <w:szCs w:val="24"/>
        </w:rPr>
        <w:t>this document will describe</w:t>
      </w:r>
      <w:r w:rsidR="00883486">
        <w:rPr>
          <w:rFonts w:ascii="Times New Roman" w:hAnsi="Times New Roman" w:cs="Times New Roman"/>
          <w:sz w:val="24"/>
          <w:szCs w:val="24"/>
        </w:rPr>
        <w:t xml:space="preserve"> the effort to obtain</w:t>
      </w:r>
      <w:r w:rsidR="009143A4">
        <w:rPr>
          <w:rFonts w:ascii="Times New Roman" w:hAnsi="Times New Roman" w:cs="Times New Roman"/>
          <w:sz w:val="24"/>
          <w:szCs w:val="24"/>
        </w:rPr>
        <w:t xml:space="preserve"> design requir</w:t>
      </w:r>
      <w:r w:rsidR="00883486">
        <w:rPr>
          <w:rFonts w:ascii="Times New Roman" w:hAnsi="Times New Roman" w:cs="Times New Roman"/>
          <w:sz w:val="24"/>
          <w:szCs w:val="24"/>
        </w:rPr>
        <w:t>ements</w:t>
      </w:r>
      <w:r w:rsidR="009143A4">
        <w:rPr>
          <w:rFonts w:ascii="Times New Roman" w:hAnsi="Times New Roman" w:cs="Times New Roman"/>
          <w:sz w:val="24"/>
          <w:szCs w:val="24"/>
        </w:rPr>
        <w:t xml:space="preserve"> to determine what </w:t>
      </w:r>
      <w:r w:rsidR="00883486">
        <w:rPr>
          <w:rFonts w:ascii="Times New Roman" w:hAnsi="Times New Roman" w:cs="Times New Roman"/>
          <w:sz w:val="24"/>
          <w:szCs w:val="24"/>
        </w:rPr>
        <w:t xml:space="preserve">functionality </w:t>
      </w:r>
      <w:r>
        <w:rPr>
          <w:rFonts w:ascii="Times New Roman" w:hAnsi="Times New Roman" w:cs="Times New Roman"/>
          <w:sz w:val="24"/>
          <w:szCs w:val="24"/>
        </w:rPr>
        <w:t>the GridPACK™</w:t>
      </w:r>
      <w:r w:rsidR="009143A4">
        <w:rPr>
          <w:rFonts w:ascii="Times New Roman" w:hAnsi="Times New Roman" w:cs="Times New Roman"/>
          <w:sz w:val="24"/>
          <w:szCs w:val="24"/>
        </w:rPr>
        <w:t xml:space="preserve"> framework would need</w:t>
      </w:r>
      <w:r w:rsidR="00883486">
        <w:rPr>
          <w:rFonts w:ascii="Times New Roman" w:hAnsi="Times New Roman" w:cs="Times New Roman"/>
          <w:sz w:val="24"/>
          <w:szCs w:val="24"/>
        </w:rPr>
        <w:t xml:space="preserve"> to incorporate in order to support multipl</w:t>
      </w:r>
      <w:r w:rsidR="00BF23CC">
        <w:rPr>
          <w:rFonts w:ascii="Times New Roman" w:hAnsi="Times New Roman" w:cs="Times New Roman"/>
          <w:sz w:val="24"/>
          <w:szCs w:val="24"/>
        </w:rPr>
        <w:t>e power grid applications and</w:t>
      </w:r>
      <w:r w:rsidR="004271CA">
        <w:rPr>
          <w:rFonts w:ascii="Times New Roman" w:hAnsi="Times New Roman" w:cs="Times New Roman"/>
          <w:sz w:val="24"/>
          <w:szCs w:val="24"/>
        </w:rPr>
        <w:t xml:space="preserve"> the initial framework design</w:t>
      </w:r>
      <w:r w:rsidR="00883486">
        <w:rPr>
          <w:rFonts w:ascii="Times New Roman" w:hAnsi="Times New Roman" w:cs="Times New Roman"/>
          <w:sz w:val="24"/>
          <w:szCs w:val="24"/>
        </w:rPr>
        <w:t xml:space="preserve"> that resulted</w:t>
      </w:r>
      <w:r>
        <w:rPr>
          <w:rFonts w:ascii="Times New Roman" w:hAnsi="Times New Roman" w:cs="Times New Roman"/>
          <w:sz w:val="24"/>
          <w:szCs w:val="24"/>
        </w:rPr>
        <w:t xml:space="preserve"> from these requirement</w:t>
      </w:r>
      <w:r w:rsidR="00883486">
        <w:rPr>
          <w:rFonts w:ascii="Times New Roman" w:hAnsi="Times New Roman" w:cs="Times New Roman"/>
          <w:sz w:val="24"/>
          <w:szCs w:val="24"/>
        </w:rPr>
        <w:t>s. The framework will continue to evolve as more real-world experience can be incorporated into the design proc</w:t>
      </w:r>
      <w:r w:rsidR="00BF23CC">
        <w:rPr>
          <w:rFonts w:ascii="Times New Roman" w:hAnsi="Times New Roman" w:cs="Times New Roman"/>
          <w:sz w:val="24"/>
          <w:szCs w:val="24"/>
        </w:rPr>
        <w:t>ess but many</w:t>
      </w:r>
      <w:r>
        <w:rPr>
          <w:rFonts w:ascii="Times New Roman" w:hAnsi="Times New Roman" w:cs="Times New Roman"/>
          <w:sz w:val="24"/>
          <w:szCs w:val="24"/>
        </w:rPr>
        <w:t xml:space="preserve"> base classes that have already been identified</w:t>
      </w:r>
      <w:r w:rsidR="00BF23CC">
        <w:rPr>
          <w:rFonts w:ascii="Times New Roman" w:hAnsi="Times New Roman" w:cs="Times New Roman"/>
          <w:sz w:val="24"/>
          <w:szCs w:val="24"/>
        </w:rPr>
        <w:t xml:space="preserve"> that are capable of supporting a range of</w:t>
      </w:r>
      <w:r>
        <w:rPr>
          <w:rFonts w:ascii="Times New Roman" w:hAnsi="Times New Roman" w:cs="Times New Roman"/>
          <w:sz w:val="24"/>
          <w:szCs w:val="24"/>
        </w:rPr>
        <w:t xml:space="preserve"> applications.</w:t>
      </w:r>
    </w:p>
    <w:p w14:paraId="7B46A7DD" w14:textId="499D5A57" w:rsidR="00EB097F" w:rsidRDefault="004271CA">
      <w:pPr>
        <w:rPr>
          <w:rFonts w:ascii="Times New Roman" w:hAnsi="Times New Roman" w:cs="Times New Roman"/>
          <w:sz w:val="24"/>
          <w:szCs w:val="24"/>
        </w:rPr>
      </w:pPr>
      <w:r>
        <w:rPr>
          <w:rFonts w:ascii="Times New Roman" w:hAnsi="Times New Roman" w:cs="Times New Roman"/>
          <w:sz w:val="24"/>
          <w:szCs w:val="24"/>
        </w:rPr>
        <w:t xml:space="preserve">Four power grid applications </w:t>
      </w:r>
      <w:r w:rsidR="008C6267">
        <w:rPr>
          <w:rFonts w:ascii="Times New Roman" w:hAnsi="Times New Roman" w:cs="Times New Roman"/>
          <w:sz w:val="24"/>
          <w:szCs w:val="24"/>
        </w:rPr>
        <w:t>were targeted for initial implementation within the GridPack framework. These consist</w:t>
      </w:r>
      <w:r>
        <w:rPr>
          <w:rFonts w:ascii="Times New Roman" w:hAnsi="Times New Roman" w:cs="Times New Roman"/>
          <w:sz w:val="24"/>
          <w:szCs w:val="24"/>
        </w:rPr>
        <w:t>ed</w:t>
      </w:r>
      <w:r w:rsidR="008C6267">
        <w:rPr>
          <w:rFonts w:ascii="Times New Roman" w:hAnsi="Times New Roman" w:cs="Times New Roman"/>
          <w:sz w:val="24"/>
          <w:szCs w:val="24"/>
        </w:rPr>
        <w:t xml:space="preserve"> of</w:t>
      </w:r>
    </w:p>
    <w:p w14:paraId="40AB3C42" w14:textId="3D287FFB" w:rsidR="008C6267" w:rsidRPr="008C6267" w:rsidRDefault="008C6267" w:rsidP="008C6267">
      <w:pPr>
        <w:pStyle w:val="ListParagraph"/>
        <w:numPr>
          <w:ilvl w:val="0"/>
          <w:numId w:val="6"/>
        </w:numPr>
        <w:rPr>
          <w:rFonts w:ascii="Times New Roman" w:hAnsi="Times New Roman" w:cs="Times New Roman"/>
          <w:sz w:val="24"/>
          <w:szCs w:val="24"/>
        </w:rPr>
      </w:pPr>
      <w:r w:rsidRPr="008C6267">
        <w:rPr>
          <w:rFonts w:ascii="Times New Roman" w:hAnsi="Times New Roman" w:cs="Times New Roman"/>
          <w:sz w:val="24"/>
          <w:szCs w:val="24"/>
        </w:rPr>
        <w:t>Powerflow simulations of the electric grid</w:t>
      </w:r>
    </w:p>
    <w:p w14:paraId="4632A001" w14:textId="07447038"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Contingency analysis of the electric grid</w:t>
      </w:r>
    </w:p>
    <w:p w14:paraId="52E07063" w14:textId="6E0AA5AF"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State estimation based on electric grid measurements</w:t>
      </w:r>
    </w:p>
    <w:p w14:paraId="6791B72F" w14:textId="29832B3A"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Dynamic simulations of the electric grid</w:t>
      </w:r>
    </w:p>
    <w:p w14:paraId="349F9EBD" w14:textId="6A99780C" w:rsidR="004271CA" w:rsidRDefault="004271CA" w:rsidP="003D5A10">
      <w:pPr>
        <w:rPr>
          <w:rFonts w:ascii="Times New Roman" w:hAnsi="Times New Roman" w:cs="Times New Roman"/>
          <w:sz w:val="24"/>
          <w:szCs w:val="24"/>
        </w:rPr>
      </w:pPr>
      <w:r>
        <w:rPr>
          <w:rFonts w:ascii="Times New Roman" w:hAnsi="Times New Roman" w:cs="Times New Roman"/>
          <w:sz w:val="24"/>
          <w:szCs w:val="24"/>
        </w:rPr>
        <w:t>Based on these applications, several cross-cutting functionalities were identified that could be used to support multiple applications. These include modules to support</w:t>
      </w:r>
    </w:p>
    <w:p w14:paraId="294DF29E" w14:textId="40BD6039" w:rsidR="00BF216A" w:rsidRPr="00BF216A" w:rsidRDefault="00BF216A" w:rsidP="00BF216A">
      <w:pPr>
        <w:pStyle w:val="ListParagraph"/>
        <w:numPr>
          <w:ilvl w:val="0"/>
          <w:numId w:val="7"/>
        </w:numPr>
        <w:rPr>
          <w:rFonts w:ascii="Times New Roman" w:hAnsi="Times New Roman" w:cs="Times New Roman"/>
          <w:sz w:val="24"/>
          <w:szCs w:val="24"/>
        </w:rPr>
      </w:pPr>
      <w:r w:rsidRPr="00BF216A">
        <w:rPr>
          <w:rFonts w:ascii="Times New Roman" w:hAnsi="Times New Roman" w:cs="Times New Roman"/>
          <w:sz w:val="24"/>
          <w:szCs w:val="24"/>
        </w:rPr>
        <w:t>Network topology and behavior</w:t>
      </w:r>
      <w:r w:rsidR="004271CA">
        <w:rPr>
          <w:rFonts w:ascii="Times New Roman" w:hAnsi="Times New Roman" w:cs="Times New Roman"/>
          <w:sz w:val="24"/>
          <w:szCs w:val="24"/>
        </w:rPr>
        <w:t>.</w:t>
      </w:r>
      <w:r w:rsidR="004271CA" w:rsidRPr="004271CA">
        <w:rPr>
          <w:rFonts w:ascii="Times New Roman" w:hAnsi="Times New Roman" w:cs="Times New Roman"/>
          <w:sz w:val="24"/>
          <w:szCs w:val="24"/>
        </w:rPr>
        <w:t xml:space="preserve"> </w:t>
      </w:r>
      <w:r w:rsidR="004271CA">
        <w:rPr>
          <w:rFonts w:ascii="Times New Roman" w:hAnsi="Times New Roman" w:cs="Times New Roman"/>
          <w:sz w:val="24"/>
          <w:szCs w:val="24"/>
        </w:rPr>
        <w:t>The network topology is the starting point for any power grid analysis. The topology defines the initial network model and is the connection point between the physical problem definition in terms of buses and branches and the solution method, which is usually expressed in terms of matrices and vectors.</w:t>
      </w:r>
    </w:p>
    <w:p w14:paraId="6D5E4068" w14:textId="77777777" w:rsidR="004271CA" w:rsidRDefault="00BF216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Network components and their properties (e.g. bus and branch models, measurements, etc.)</w:t>
      </w:r>
      <w:r w:rsidR="004271CA" w:rsidRPr="004271CA">
        <w:rPr>
          <w:rFonts w:ascii="Times New Roman" w:hAnsi="Times New Roman" w:cs="Times New Roman"/>
          <w:sz w:val="24"/>
          <w:szCs w:val="24"/>
        </w:rPr>
        <w:t xml:space="preserve"> grid components are the objects associated with the buses and branches of the power </w:t>
      </w:r>
      <w:r w:rsidR="004271CA" w:rsidRPr="004271CA">
        <w:rPr>
          <w:rFonts w:ascii="Times New Roman" w:hAnsi="Times New Roman" w:cs="Times New Roman"/>
          <w:sz w:val="24"/>
          <w:szCs w:val="24"/>
        </w:rPr>
        <w:lastRenderedPageBreak/>
        <w:t>grid network. Along with the network topology itself, these define the physical system being modeled and in some cases the analysis that is to be performed. Bus and branch components can be differentiated into things like generators, loads, grounds, lines, transformers, measurements, etc. and depending on the how they are defined and the level of detail incorporated into them, they define different power grid systems and analyses. The behavior of buses and branches can depend on the properties of branches or buses that are directly attached to them, e.g. figuring out the contribution of a particular bus to the solution procedure may require that properties of the branches attached to that bus are made available to the bus. The necessity for exchanging this data is built into the framework. Furthermore, these data exchanges must also be accounted for in a parallel computing context, since the grid component from which data is required may be located on a different processor.</w:t>
      </w:r>
    </w:p>
    <w:p w14:paraId="38285DE3" w14:textId="3E57859C" w:rsidR="004271CA" w:rsidRDefault="004271C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 xml:space="preserve">Linear algebra and solvers. </w:t>
      </w:r>
      <w:r>
        <w:rPr>
          <w:rFonts w:ascii="Times New Roman" w:hAnsi="Times New Roman" w:cs="Times New Roman"/>
          <w:sz w:val="24"/>
          <w:szCs w:val="24"/>
        </w:rPr>
        <w:t>B</w:t>
      </w:r>
      <w:r w:rsidRPr="004271CA">
        <w:rPr>
          <w:rFonts w:ascii="Times New Roman" w:hAnsi="Times New Roman" w:cs="Times New Roman"/>
          <w:sz w:val="24"/>
          <w:szCs w:val="24"/>
        </w:rPr>
        <w:t>asic algebraic objects, such as distributed matrices and vectors, are a core part of the solution algori</w:t>
      </w:r>
      <w:r>
        <w:rPr>
          <w:rFonts w:ascii="Times New Roman" w:hAnsi="Times New Roman" w:cs="Times New Roman"/>
          <w:sz w:val="24"/>
          <w:szCs w:val="24"/>
        </w:rPr>
        <w:t>thms required by power grid</w:t>
      </w:r>
      <w:r w:rsidRPr="004271CA">
        <w:rPr>
          <w:rFonts w:ascii="Times New Roman" w:hAnsi="Times New Roman" w:cs="Times New Roman"/>
          <w:sz w:val="24"/>
          <w:szCs w:val="24"/>
        </w:rPr>
        <w:t xml:space="preserve"> analyses. Most solution algorithms are dominated by sparse matrices but a few, such as Kalman filter analyses, require dense matrices. Vectors are typically dense. There exists a rich set of libraries for constructing distributed matrices and vectors and these are coupled to preconditioner and solver libraries. GridPACK™ can leverage this work heavily by creating wrappers within the framework to create matrices and vectors that can be used in solution algorithms. Wrapping these libraries instead of using them directly will have the advantage that creating these algebraic objects can be simplified somewhat for power grid applications but more importantly, it will allow framework developers to investigate new solver and algebraic libraries seamlessly, without disrupting other parts of the code.</w:t>
      </w:r>
    </w:p>
    <w:p w14:paraId="3EAD8B49" w14:textId="28332806" w:rsidR="004271CA" w:rsidRPr="004271CA" w:rsidRDefault="004271CA" w:rsidP="004271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Mapping between network and algebraic objects. The physical properties of power grid systems are defined b</w:t>
      </w:r>
      <w:r w:rsidR="00221351">
        <w:rPr>
          <w:rFonts w:ascii="Times New Roman" w:hAnsi="Times New Roman" w:cs="Times New Roman"/>
          <w:sz w:val="24"/>
          <w:szCs w:val="24"/>
        </w:rPr>
        <w:t>y networks and the properties of the network components but the equations describing the networks are algebraic in nature. The mappings between the physical networks and the algebraic equations depend on the indexing scheme used to describe the network and the number of parameters in the network components that appear in the equations. Constructing a map between network parameters and their corresponding locations in a matrix or vector can be complicated and error prone. Fortunately, much of this work can be automated and developers can focus much more on developing code to evaluate individual matrix elements without worrying about where to locate them in the matrix. This can considerably simplify coding.</w:t>
      </w:r>
    </w:p>
    <w:p w14:paraId="1B1EBED9" w14:textId="5209F4CB" w:rsidR="000D5D08" w:rsidRPr="00062D8B" w:rsidRDefault="004317F3" w:rsidP="00192B62">
      <w:pPr>
        <w:pStyle w:val="Heading2"/>
      </w:pPr>
      <w:bookmarkStart w:id="2" w:name="_Toc384276335"/>
      <w:r>
        <w:t>GridPACK™</w:t>
      </w:r>
      <w:r w:rsidR="000D5D08" w:rsidRPr="00062D8B">
        <w:t xml:space="preserve"> Framework Components</w:t>
      </w:r>
      <w:bookmarkEnd w:id="2"/>
    </w:p>
    <w:p w14:paraId="5E56744E" w14:textId="12DE49C7" w:rsidR="00062D8B" w:rsidRDefault="000D5D08" w:rsidP="00BF216A">
      <w:pPr>
        <w:rPr>
          <w:rFonts w:ascii="Times New Roman" w:hAnsi="Times New Roman" w:cs="Times New Roman"/>
          <w:sz w:val="24"/>
          <w:szCs w:val="24"/>
        </w:rPr>
      </w:pPr>
      <w:r>
        <w:rPr>
          <w:rFonts w:ascii="Times New Roman" w:hAnsi="Times New Roman" w:cs="Times New Roman"/>
          <w:sz w:val="24"/>
          <w:szCs w:val="24"/>
        </w:rPr>
        <w:t xml:space="preserve">This section will describe the </w:t>
      </w:r>
      <w:r w:rsidR="000B00C1">
        <w:rPr>
          <w:rFonts w:ascii="Times New Roman" w:hAnsi="Times New Roman" w:cs="Times New Roman"/>
          <w:sz w:val="24"/>
          <w:szCs w:val="24"/>
        </w:rPr>
        <w:t>core components identified so far</w:t>
      </w:r>
      <w:r w:rsidR="00221351">
        <w:rPr>
          <w:rFonts w:ascii="Times New Roman" w:hAnsi="Times New Roman" w:cs="Times New Roman"/>
          <w:sz w:val="24"/>
          <w:szCs w:val="24"/>
        </w:rPr>
        <w:t xml:space="preserve"> and the functionality they</w:t>
      </w:r>
      <w:r w:rsidR="000B00C1">
        <w:rPr>
          <w:rFonts w:ascii="Times New Roman" w:hAnsi="Times New Roman" w:cs="Times New Roman"/>
          <w:sz w:val="24"/>
          <w:szCs w:val="24"/>
        </w:rPr>
        <w:t xml:space="preserve"> support. It will start off with two components that directly support the major underlying data objects, the power grid network and it</w:t>
      </w:r>
      <w:r w:rsidR="00221351">
        <w:rPr>
          <w:rFonts w:ascii="Times New Roman" w:hAnsi="Times New Roman" w:cs="Times New Roman"/>
          <w:sz w:val="24"/>
          <w:szCs w:val="24"/>
        </w:rPr>
        <w:t>s associated network components</w:t>
      </w:r>
      <w:r w:rsidR="00FC1201">
        <w:rPr>
          <w:rFonts w:ascii="Times New Roman" w:hAnsi="Times New Roman" w:cs="Times New Roman"/>
          <w:sz w:val="24"/>
          <w:szCs w:val="24"/>
        </w:rPr>
        <w:t xml:space="preserve"> and</w:t>
      </w:r>
      <w:r w:rsidR="000B00C1">
        <w:rPr>
          <w:rFonts w:ascii="Times New Roman" w:hAnsi="Times New Roman" w:cs="Times New Roman"/>
          <w:sz w:val="24"/>
          <w:szCs w:val="24"/>
        </w:rPr>
        <w:t xml:space="preserve"> matrices and vectors.</w:t>
      </w:r>
      <w:r w:rsidR="00451F80">
        <w:rPr>
          <w:rFonts w:ascii="Times New Roman" w:hAnsi="Times New Roman" w:cs="Times New Roman"/>
          <w:sz w:val="24"/>
          <w:szCs w:val="24"/>
        </w:rPr>
        <w:t xml:space="preserve"> Additional components are then built on top of these (or at least in conjunction with them). These include partitioners to sort out the grid among the processors, grid components that describe the physics of the different network models or analyses, grid component factories that </w:t>
      </w:r>
      <w:r w:rsidR="00451F80">
        <w:rPr>
          <w:rFonts w:ascii="Times New Roman" w:hAnsi="Times New Roman" w:cs="Times New Roman"/>
          <w:sz w:val="24"/>
          <w:szCs w:val="24"/>
        </w:rPr>
        <w:lastRenderedPageBreak/>
        <w:t>initialize the g</w:t>
      </w:r>
      <w:r w:rsidR="00FC1201">
        <w:rPr>
          <w:rFonts w:ascii="Times New Roman" w:hAnsi="Times New Roman" w:cs="Times New Roman"/>
          <w:sz w:val="24"/>
          <w:szCs w:val="24"/>
        </w:rPr>
        <w:t>rid components, mappers</w:t>
      </w:r>
      <w:r w:rsidR="00451F80">
        <w:rPr>
          <w:rFonts w:ascii="Times New Roman" w:hAnsi="Times New Roman" w:cs="Times New Roman"/>
          <w:sz w:val="24"/>
          <w:szCs w:val="24"/>
        </w:rPr>
        <w:t xml:space="preserve"> that convert the current state of the grid components into matrices and vectors that are used in the sol</w:t>
      </w:r>
      <w:r w:rsidR="00221351">
        <w:rPr>
          <w:rFonts w:ascii="Times New Roman" w:hAnsi="Times New Roman" w:cs="Times New Roman"/>
          <w:sz w:val="24"/>
          <w:szCs w:val="24"/>
        </w:rPr>
        <w:t>ution algorithms, solvers</w:t>
      </w:r>
      <w:r w:rsidR="00451F80">
        <w:rPr>
          <w:rFonts w:ascii="Times New Roman" w:hAnsi="Times New Roman" w:cs="Times New Roman"/>
          <w:sz w:val="24"/>
          <w:szCs w:val="24"/>
        </w:rPr>
        <w:t xml:space="preserve"> that supply the preconditioner and solver functionality necessary to implement solution algorithms, input and output modules that allow developers to import and ex</w:t>
      </w:r>
      <w:r w:rsidR="00221351">
        <w:rPr>
          <w:rFonts w:ascii="Times New Roman" w:hAnsi="Times New Roman" w:cs="Times New Roman"/>
          <w:sz w:val="24"/>
          <w:szCs w:val="24"/>
        </w:rPr>
        <w:t>port data</w:t>
      </w:r>
      <w:r w:rsidR="00451F80">
        <w:rPr>
          <w:rFonts w:ascii="Times New Roman" w:hAnsi="Times New Roman" w:cs="Times New Roman"/>
          <w:sz w:val="24"/>
          <w:szCs w:val="24"/>
        </w:rPr>
        <w:t>, and other utility modules that support standard code develop operations like timing, eve</w:t>
      </w:r>
      <w:r w:rsidR="00062D8B">
        <w:rPr>
          <w:rFonts w:ascii="Times New Roman" w:hAnsi="Times New Roman" w:cs="Times New Roman"/>
          <w:sz w:val="24"/>
          <w:szCs w:val="24"/>
        </w:rPr>
        <w:t>nt logging, and error handling.</w:t>
      </w:r>
    </w:p>
    <w:p w14:paraId="4C270602" w14:textId="68CFA671" w:rsidR="000D5D08" w:rsidRDefault="00221351" w:rsidP="00BF216A">
      <w:pPr>
        <w:rPr>
          <w:rFonts w:ascii="Times New Roman" w:hAnsi="Times New Roman" w:cs="Times New Roman"/>
          <w:sz w:val="24"/>
          <w:szCs w:val="24"/>
        </w:rPr>
      </w:pPr>
      <w:r>
        <w:rPr>
          <w:rFonts w:ascii="Times New Roman" w:hAnsi="Times New Roman" w:cs="Times New Roman"/>
          <w:sz w:val="24"/>
          <w:szCs w:val="24"/>
        </w:rPr>
        <w:t>Many of these modules are</w:t>
      </w:r>
      <w:r w:rsidR="00062D8B">
        <w:rPr>
          <w:rFonts w:ascii="Times New Roman" w:hAnsi="Times New Roman" w:cs="Times New Roman"/>
          <w:sz w:val="24"/>
          <w:szCs w:val="24"/>
        </w:rPr>
        <w:t xml:space="preserve"> constructed using libraries developed elsewhere so as to minimize framework development time. However, by wrapping these libraries in interfaces geared towards power grid applications these libraries can be made easier to use by power grid engineers. The interfaces a</w:t>
      </w:r>
      <w:r>
        <w:rPr>
          <w:rFonts w:ascii="Times New Roman" w:hAnsi="Times New Roman" w:cs="Times New Roman"/>
          <w:sz w:val="24"/>
          <w:szCs w:val="24"/>
        </w:rPr>
        <w:t>lso make it possible to exchange</w:t>
      </w:r>
      <w:r w:rsidR="00062D8B">
        <w:rPr>
          <w:rFonts w:ascii="Times New Roman" w:hAnsi="Times New Roman" w:cs="Times New Roman"/>
          <w:sz w:val="24"/>
          <w:szCs w:val="24"/>
        </w:rPr>
        <w:t xml:space="preserve"> libraries in the future for new or improved implementations of specific functionality without requiring application developers to rewrite their codes. This can significantly reduce the cost of introducing new technology into the framework.</w:t>
      </w:r>
      <w:r>
        <w:rPr>
          <w:rFonts w:ascii="Times New Roman" w:hAnsi="Times New Roman" w:cs="Times New Roman"/>
          <w:sz w:val="24"/>
          <w:szCs w:val="24"/>
        </w:rPr>
        <w:t xml:space="preserve"> The software layers in the GridPACK™ framework are shown schematically in Figure 1.</w:t>
      </w:r>
    </w:p>
    <w:p w14:paraId="48C280AF" w14:textId="66F31A3F" w:rsidR="00221351" w:rsidRDefault="00315896" w:rsidP="00BF21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2CBF0" wp14:editId="2A8C1002">
            <wp:extent cx="54864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2405335" w14:textId="07152E0F" w:rsidR="00315896" w:rsidRDefault="00315896" w:rsidP="00315896">
      <w:pPr>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A schematic diagram of the GridPack framework software data stack. PETSc is an external library that supports distributed matrices and vectors and supplies extensive support for parallel algebraic operations and linear and non-linear solvers.</w:t>
      </w:r>
    </w:p>
    <w:p w14:paraId="50BDD465" w14:textId="77777777" w:rsidR="00315896" w:rsidRDefault="00315896" w:rsidP="00BF216A">
      <w:pPr>
        <w:rPr>
          <w:rFonts w:ascii="Times New Roman" w:hAnsi="Times New Roman" w:cs="Times New Roman"/>
          <w:sz w:val="24"/>
          <w:szCs w:val="24"/>
        </w:rPr>
      </w:pPr>
    </w:p>
    <w:p w14:paraId="0C23A1D0" w14:textId="3E3F3637" w:rsidR="00062D8B" w:rsidRDefault="00062D8B" w:rsidP="00BF216A">
      <w:pPr>
        <w:rPr>
          <w:rFonts w:ascii="Times New Roman" w:hAnsi="Times New Roman" w:cs="Times New Roman"/>
          <w:sz w:val="24"/>
          <w:szCs w:val="24"/>
        </w:rPr>
      </w:pPr>
      <w:r>
        <w:rPr>
          <w:rFonts w:ascii="Times New Roman" w:hAnsi="Times New Roman" w:cs="Times New Roman"/>
          <w:sz w:val="24"/>
          <w:szCs w:val="24"/>
        </w:rPr>
        <w:lastRenderedPageBreak/>
        <w:t>Core framework components are described below.</w:t>
      </w:r>
      <w:r w:rsidR="00906BD1">
        <w:rPr>
          <w:rFonts w:ascii="Times New Roman" w:hAnsi="Times New Roman" w:cs="Times New Roman"/>
          <w:sz w:val="24"/>
          <w:szCs w:val="24"/>
        </w:rPr>
        <w:t xml:space="preserve"> Before discussing the components themselves, some of the coding conventions and libraries used in GridPACK™ will be described.</w:t>
      </w:r>
    </w:p>
    <w:p w14:paraId="4DBF4823" w14:textId="4ACD800A" w:rsidR="00906BD1" w:rsidRDefault="00BF7AFC" w:rsidP="00BF216A">
      <w:pPr>
        <w:rPr>
          <w:rFonts w:ascii="Times New Roman" w:hAnsi="Times New Roman" w:cs="Times New Roman"/>
          <w:sz w:val="24"/>
          <w:szCs w:val="24"/>
        </w:rPr>
      </w:pPr>
      <w:r w:rsidRPr="00E43020">
        <w:rPr>
          <w:rFonts w:ascii="Times New Roman" w:hAnsi="Times New Roman" w:cs="Times New Roman"/>
          <w:b/>
          <w:sz w:val="24"/>
          <w:szCs w:val="24"/>
        </w:rPr>
        <w:t>Preliminaries:</w:t>
      </w:r>
      <w:r>
        <w:rPr>
          <w:rFonts w:ascii="Times New Roman" w:hAnsi="Times New Roman" w:cs="Times New Roman"/>
          <w:sz w:val="24"/>
          <w:szCs w:val="24"/>
        </w:rPr>
        <w:t xml:space="preserve"> The GridPACK™ software uses a few coding conventions to help improve memory management and to minimize run-time errors. The first of these is to employ namespaces for all GridPACK modules. The entire GridPACK™ framework uses the </w:t>
      </w:r>
      <w:r w:rsidRPr="00BF7AFC">
        <w:rPr>
          <w:rStyle w:val="Heading1Char"/>
        </w:rPr>
        <w:t>gridpack</w:t>
      </w:r>
      <w:r>
        <w:rPr>
          <w:rFonts w:ascii="Times New Roman" w:hAnsi="Times New Roman" w:cs="Times New Roman"/>
          <w:sz w:val="24"/>
          <w:szCs w:val="24"/>
        </w:rPr>
        <w:t xml:space="preserve"> namespace, individual modules within GridPACK™ are further delimited by their own namespaces. </w:t>
      </w:r>
      <w:r w:rsidR="00E43020">
        <w:rPr>
          <w:rFonts w:ascii="Times New Roman" w:hAnsi="Times New Roman" w:cs="Times New Roman"/>
          <w:sz w:val="24"/>
          <w:szCs w:val="24"/>
        </w:rPr>
        <w:t xml:space="preserve">For example, the BaseNetwork class discussed in the next section resides in the </w:t>
      </w:r>
      <w:r w:rsidR="00E43020" w:rsidRPr="00E43020">
        <w:rPr>
          <w:rStyle w:val="Heading1Char"/>
        </w:rPr>
        <w:t>gridpack::network</w:t>
      </w:r>
      <w:r w:rsidR="00E43020">
        <w:rPr>
          <w:rFonts w:ascii="Times New Roman" w:hAnsi="Times New Roman" w:cs="Times New Roman"/>
          <w:sz w:val="24"/>
          <w:szCs w:val="24"/>
        </w:rPr>
        <w:t xml:space="preserve"> namespace and other modules have similar delineations. The example applications included in the source code also have their own namespaces, but this is not a requirement for developing GridPACK™-based applications.</w:t>
      </w:r>
    </w:p>
    <w:p w14:paraId="48B5D606" w14:textId="36FB7498" w:rsidR="00E43020" w:rsidRDefault="00E43020" w:rsidP="00BF216A">
      <w:pPr>
        <w:rPr>
          <w:rFonts w:ascii="Times New Roman" w:hAnsi="Times New Roman" w:cs="Times New Roman"/>
          <w:sz w:val="24"/>
          <w:szCs w:val="24"/>
        </w:rPr>
      </w:pPr>
      <w:r>
        <w:rPr>
          <w:rFonts w:ascii="Times New Roman" w:hAnsi="Times New Roman" w:cs="Times New Roman"/>
          <w:sz w:val="24"/>
          <w:szCs w:val="24"/>
        </w:rPr>
        <w:t xml:space="preserve">To help with memory management, many GridPACK™ functions return boost shared pointers instead of conventional C++ pointers. These can be converted to a conventional pointer using the </w:t>
      </w:r>
      <w:r w:rsidRPr="00E43020">
        <w:rPr>
          <w:rStyle w:val="Heading1Char"/>
        </w:rPr>
        <w:t>get()</w:t>
      </w:r>
      <w:r>
        <w:rPr>
          <w:rFonts w:ascii="Times New Roman" w:hAnsi="Times New Roman" w:cs="Times New Roman"/>
          <w:sz w:val="24"/>
          <w:szCs w:val="24"/>
        </w:rPr>
        <w:t xml:space="preserve"> command. We also recommend that pointers be converted using a </w:t>
      </w:r>
      <w:r w:rsidRPr="00E43020">
        <w:rPr>
          <w:rStyle w:val="Heading1Char"/>
        </w:rPr>
        <w:t>dynamic_cast</w:t>
      </w:r>
      <w:r>
        <w:rPr>
          <w:rFonts w:ascii="Times New Roman" w:hAnsi="Times New Roman" w:cs="Times New Roman"/>
          <w:sz w:val="24"/>
          <w:szCs w:val="24"/>
        </w:rPr>
        <w:t xml:space="preserve"> instead of conventional C-style cast.</w:t>
      </w:r>
    </w:p>
    <w:p w14:paraId="1284231A" w14:textId="77777777" w:rsidR="00192B62" w:rsidRPr="00192B62" w:rsidRDefault="00192B62" w:rsidP="00192B62">
      <w:pPr>
        <w:pStyle w:val="Heading3"/>
      </w:pPr>
      <w:bookmarkStart w:id="3" w:name="_Toc384276336"/>
      <w:r w:rsidRPr="00192B62">
        <w:rPr>
          <w:rStyle w:val="Heading3Char"/>
          <w:b/>
          <w:bCs/>
        </w:rPr>
        <w:t>Network Module</w:t>
      </w:r>
      <w:bookmarkEnd w:id="3"/>
    </w:p>
    <w:p w14:paraId="72707500" w14:textId="72435D68" w:rsidR="00062D8B" w:rsidRDefault="00192B62" w:rsidP="00062D8B">
      <w:pPr>
        <w:rPr>
          <w:rFonts w:ascii="Times New Roman" w:hAnsi="Times New Roman" w:cs="Times New Roman"/>
          <w:sz w:val="24"/>
          <w:szCs w:val="24"/>
        </w:rPr>
      </w:pPr>
      <w:r>
        <w:rPr>
          <w:rFonts w:ascii="Times New Roman" w:hAnsi="Times New Roman" w:cs="Times New Roman"/>
          <w:sz w:val="24"/>
          <w:szCs w:val="24"/>
        </w:rPr>
        <w:t>T</w:t>
      </w:r>
      <w:r w:rsidR="00062D8B">
        <w:rPr>
          <w:rFonts w:ascii="Times New Roman" w:hAnsi="Times New Roman" w:cs="Times New Roman"/>
          <w:sz w:val="24"/>
          <w:szCs w:val="24"/>
        </w:rPr>
        <w:t xml:space="preserve">he network module is designed as a container with </w:t>
      </w:r>
      <w:r w:rsidR="00315896">
        <w:rPr>
          <w:rFonts w:ascii="Times New Roman" w:hAnsi="Times New Roman" w:cs="Times New Roman"/>
          <w:sz w:val="24"/>
          <w:szCs w:val="24"/>
        </w:rPr>
        <w:t xml:space="preserve">four </w:t>
      </w:r>
      <w:r w:rsidR="00062D8B">
        <w:rPr>
          <w:rFonts w:ascii="Times New Roman" w:hAnsi="Times New Roman" w:cs="Times New Roman"/>
          <w:sz w:val="24"/>
          <w:szCs w:val="24"/>
        </w:rPr>
        <w:t>major functions</w:t>
      </w:r>
    </w:p>
    <w:p w14:paraId="2A8A64E6" w14:textId="26D1D5A8"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00062D8B" w:rsidRPr="00110DF7">
        <w:rPr>
          <w:rFonts w:ascii="Times New Roman" w:hAnsi="Times New Roman" w:cs="Times New Roman"/>
          <w:sz w:val="24"/>
          <w:szCs w:val="24"/>
        </w:rPr>
        <w:t xml:space="preserve">he network is a container for the network topology. </w:t>
      </w:r>
      <w:r>
        <w:rPr>
          <w:rFonts w:ascii="Times New Roman" w:hAnsi="Times New Roman" w:cs="Times New Roman"/>
          <w:sz w:val="24"/>
          <w:szCs w:val="24"/>
        </w:rPr>
        <w:t>The con</w:t>
      </w:r>
      <w:r w:rsidR="00FC1201">
        <w:rPr>
          <w:rFonts w:ascii="Times New Roman" w:hAnsi="Times New Roman" w:cs="Times New Roman"/>
          <w:sz w:val="24"/>
          <w:szCs w:val="24"/>
        </w:rPr>
        <w:t>nectivity of the network is</w:t>
      </w:r>
      <w:r>
        <w:rPr>
          <w:rFonts w:ascii="Times New Roman" w:hAnsi="Times New Roman" w:cs="Times New Roman"/>
          <w:sz w:val="24"/>
          <w:szCs w:val="24"/>
        </w:rPr>
        <w:t xml:space="preserve"> maintained by the network object and can be made available through requests to the network. The network also maintains the “g</w:t>
      </w:r>
      <w:r w:rsidR="00FC1201">
        <w:rPr>
          <w:rFonts w:ascii="Times New Roman" w:hAnsi="Times New Roman" w:cs="Times New Roman"/>
          <w:sz w:val="24"/>
          <w:szCs w:val="24"/>
        </w:rPr>
        <w:t>host” status of locally held bu</w:t>
      </w:r>
      <w:r>
        <w:rPr>
          <w:rFonts w:ascii="Times New Roman" w:hAnsi="Times New Roman" w:cs="Times New Roman"/>
          <w:sz w:val="24"/>
          <w:szCs w:val="24"/>
        </w:rPr>
        <w:t>ses and branches an</w:t>
      </w:r>
      <w:r w:rsidR="00FC1201">
        <w:rPr>
          <w:rFonts w:ascii="Times New Roman" w:hAnsi="Times New Roman" w:cs="Times New Roman"/>
          <w:sz w:val="24"/>
          <w:szCs w:val="24"/>
        </w:rPr>
        <w:t>d</w:t>
      </w:r>
      <w:r>
        <w:rPr>
          <w:rFonts w:ascii="Times New Roman" w:hAnsi="Times New Roman" w:cs="Times New Roman"/>
          <w:sz w:val="24"/>
          <w:szCs w:val="24"/>
        </w:rPr>
        <w:t xml:space="preserve"> determines whether a bus or branch is owned by a particular processor or represents a ghost image of a bus or branch owned by a neighboring processor.</w:t>
      </w:r>
    </w:p>
    <w:p w14:paraId="51ADD8E9" w14:textId="446121EF" w:rsidR="00062D8B" w:rsidRPr="00110DF7" w:rsidRDefault="00FC1201"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network topology can then be decorated with bus and branch objects that reflect the properties of the particular physical system under investigation. These bus and branch objects are written by the application developer and reflect the particular physical system under investigation and the analyses that need to be performed on it. Different applications will use different bus and branch implementations.</w:t>
      </w:r>
    </w:p>
    <w:p w14:paraId="402BD613" w14:textId="507FBE83"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network module is responsible for implementing update operations that can be used to fill in the value of ghost cell fields with current data from other processors. </w:t>
      </w:r>
      <w:r w:rsidR="00FC1201">
        <w:rPr>
          <w:rFonts w:ascii="Times New Roman" w:hAnsi="Times New Roman" w:cs="Times New Roman"/>
          <w:sz w:val="24"/>
          <w:szCs w:val="24"/>
        </w:rPr>
        <w:t>The update of ghost buses and ghost branches have been split into separate operations to give users flexibility in optimizing performance by minimizing the amount of data that needs to be communicated in the code.</w:t>
      </w:r>
    </w:p>
    <w:p w14:paraId="12A9A11B" w14:textId="77777777" w:rsidR="00315896" w:rsidRDefault="00315896" w:rsidP="0057521D">
      <w:pPr>
        <w:pStyle w:val="ListParagraph"/>
        <w:numPr>
          <w:ilvl w:val="0"/>
          <w:numId w:val="9"/>
        </w:numPr>
        <w:rPr>
          <w:rFonts w:ascii="Times New Roman" w:hAnsi="Times New Roman" w:cs="Times New Roman"/>
          <w:sz w:val="24"/>
          <w:szCs w:val="24"/>
        </w:rPr>
      </w:pPr>
      <w:r w:rsidRPr="00315896">
        <w:rPr>
          <w:rFonts w:ascii="Times New Roman" w:hAnsi="Times New Roman" w:cs="Times New Roman"/>
          <w:sz w:val="24"/>
          <w:szCs w:val="24"/>
        </w:rPr>
        <w:t xml:space="preserve">The network contains the partitioner. The partitioner is embedded in the network module but represents a substantial technology in its own right. </w:t>
      </w:r>
      <w:r w:rsidR="0057521D" w:rsidRPr="00315896">
        <w:rPr>
          <w:rFonts w:ascii="Times New Roman" w:hAnsi="Times New Roman" w:cs="Times New Roman"/>
          <w:sz w:val="24"/>
          <w:szCs w:val="24"/>
        </w:rPr>
        <w:t xml:space="preserve">Partitioning is a key part of parallel application development. It represents the act of dividing up the problem so that each processor is left with approximately equal amounts of work and so that communication between processors (a major source of computational inefficiency in HPC programs) is minimized. </w:t>
      </w:r>
    </w:p>
    <w:p w14:paraId="43BA12A0" w14:textId="579A93FD" w:rsidR="00D6303C" w:rsidRDefault="00D6303C" w:rsidP="00315896">
      <w:pPr>
        <w:rPr>
          <w:rFonts w:ascii="Times New Roman" w:hAnsi="Times New Roman" w:cs="Times New Roman"/>
          <w:sz w:val="24"/>
          <w:szCs w:val="24"/>
        </w:rPr>
      </w:pPr>
      <w:r w:rsidRPr="00315896">
        <w:rPr>
          <w:rFonts w:ascii="Times New Roman" w:hAnsi="Times New Roman" w:cs="Times New Roman"/>
          <w:sz w:val="24"/>
          <w:szCs w:val="24"/>
        </w:rPr>
        <w:lastRenderedPageBreak/>
        <w:t>A majo</w:t>
      </w:r>
      <w:r w:rsidR="00315896">
        <w:rPr>
          <w:rFonts w:ascii="Times New Roman" w:hAnsi="Times New Roman" w:cs="Times New Roman"/>
          <w:sz w:val="24"/>
          <w:szCs w:val="24"/>
        </w:rPr>
        <w:t>r use of the partitioner is</w:t>
      </w:r>
      <w:r w:rsidRPr="00315896">
        <w:rPr>
          <w:rFonts w:ascii="Times New Roman" w:hAnsi="Times New Roman" w:cs="Times New Roman"/>
          <w:sz w:val="24"/>
          <w:szCs w:val="24"/>
        </w:rPr>
        <w:t xml:space="preserve"> to rearrange the network in a form that is useful for computation immediately after it is read in from an external file. Typically, the information in the external file is not organized in a way that is necessarily useful for computation, so </w:t>
      </w:r>
      <w:r w:rsidR="00A018B0" w:rsidRPr="00315896">
        <w:rPr>
          <w:rFonts w:ascii="Times New Roman" w:hAnsi="Times New Roman" w:cs="Times New Roman"/>
          <w:sz w:val="24"/>
          <w:szCs w:val="24"/>
        </w:rPr>
        <w:t>the par</w:t>
      </w:r>
      <w:r w:rsidR="00315896">
        <w:rPr>
          <w:rFonts w:ascii="Times New Roman" w:hAnsi="Times New Roman" w:cs="Times New Roman"/>
          <w:sz w:val="24"/>
          <w:szCs w:val="24"/>
        </w:rPr>
        <w:t>titioner must reorganize data such</w:t>
      </w:r>
      <w:r w:rsidR="00A018B0" w:rsidRPr="00315896">
        <w:rPr>
          <w:rFonts w:ascii="Times New Roman" w:hAnsi="Times New Roman" w:cs="Times New Roman"/>
          <w:sz w:val="24"/>
          <w:szCs w:val="24"/>
        </w:rPr>
        <w:t xml:space="preserve"> that large connected blocks are all on the same processor. The partitioner is also resp</w:t>
      </w:r>
      <w:r w:rsidR="00BB0DA7" w:rsidRPr="00315896">
        <w:rPr>
          <w:rFonts w:ascii="Times New Roman" w:hAnsi="Times New Roman" w:cs="Times New Roman"/>
          <w:sz w:val="24"/>
          <w:szCs w:val="24"/>
        </w:rPr>
        <w:t>onsible for adding the ghost bu</w:t>
      </w:r>
      <w:r w:rsidR="00315896">
        <w:rPr>
          <w:rFonts w:ascii="Times New Roman" w:hAnsi="Times New Roman" w:cs="Times New Roman"/>
          <w:sz w:val="24"/>
          <w:szCs w:val="24"/>
        </w:rPr>
        <w:t>ses and branches to the system.</w:t>
      </w:r>
    </w:p>
    <w:p w14:paraId="50990022" w14:textId="7A987608" w:rsidR="00315896" w:rsidRDefault="00315896" w:rsidP="00315896">
      <w:pPr>
        <w:rPr>
          <w:rFonts w:ascii="Times New Roman" w:hAnsi="Times New Roman" w:cs="Times New Roman"/>
          <w:sz w:val="24"/>
          <w:szCs w:val="24"/>
        </w:rPr>
      </w:pPr>
      <w:r>
        <w:rPr>
          <w:rFonts w:ascii="Times New Roman" w:hAnsi="Times New Roman" w:cs="Times New Roman"/>
          <w:sz w:val="24"/>
          <w:szCs w:val="24"/>
        </w:rPr>
        <w:t xml:space="preserve">Ghost buses and branches in a parallel program represent images of buses and branches that are owned by other processes. In order to carry out operations on buses and branches it is frequently necessary to </w:t>
      </w:r>
      <w:r w:rsidR="00F73DDB">
        <w:rPr>
          <w:rFonts w:ascii="Times New Roman" w:hAnsi="Times New Roman" w:cs="Times New Roman"/>
          <w:sz w:val="24"/>
          <w:szCs w:val="24"/>
        </w:rPr>
        <w:t>gain access to data associated with attached buses and branches.</w:t>
      </w:r>
      <w:r w:rsidR="00144758">
        <w:rPr>
          <w:rFonts w:ascii="Times New Roman" w:hAnsi="Times New Roman" w:cs="Times New Roman"/>
          <w:sz w:val="24"/>
          <w:szCs w:val="24"/>
        </w:rPr>
        <w:t xml:space="preserve"> The most efficient way to do this is to create copies of the buses and branches from other processors on each process so that all locally own objects are attached to these copies (ghosts). The ghost objects are then updated collectively with current information from their home processors at points in the computation. Updating all ghosts at once is almost always more efficient than access data from one bus or branch at a time.</w:t>
      </w:r>
    </w:p>
    <w:p w14:paraId="7B6372DF" w14:textId="1F6D7F3C" w:rsidR="002F015A" w:rsidRDefault="002F015A" w:rsidP="00315896">
      <w:pPr>
        <w:rPr>
          <w:rFonts w:ascii="Times New Roman" w:hAnsi="Times New Roman" w:cs="Times New Roman"/>
          <w:sz w:val="24"/>
          <w:szCs w:val="24"/>
        </w:rPr>
      </w:pPr>
      <w:r>
        <w:rPr>
          <w:rFonts w:ascii="Times New Roman" w:hAnsi="Times New Roman" w:cs="Times New Roman"/>
          <w:sz w:val="24"/>
          <w:szCs w:val="24"/>
        </w:rPr>
        <w:t>The use of the partitioner to distribute the network between different processors and create ghost nodes and branches is illustrated in Figure 2. Figure 2(a) shows a simple network and Figures 2(b) and 2(c) show the result of distributing the network between two processors.</w:t>
      </w:r>
    </w:p>
    <w:p w14:paraId="36B6D747" w14:textId="7030C522"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079207" wp14:editId="4C0ADE8E">
            <wp:extent cx="5943600" cy="3248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jpg"/>
                    <pic:cNvPicPr/>
                  </pic:nvPicPr>
                  <pic:blipFill rotWithShape="1">
                    <a:blip r:embed="rId10">
                      <a:extLst>
                        <a:ext uri="{28A0092B-C50C-407E-A947-70E740481C1C}">
                          <a14:useLocalDpi xmlns:a14="http://schemas.microsoft.com/office/drawing/2010/main" val="0"/>
                        </a:ext>
                      </a:extLst>
                    </a:blip>
                    <a:srcRect t="17949" b="9188"/>
                    <a:stretch/>
                  </pic:blipFill>
                  <pic:spPr bwMode="auto">
                    <a:xfrm>
                      <a:off x="0" y="0"/>
                      <a:ext cx="5943600" cy="3248025"/>
                    </a:xfrm>
                    <a:prstGeom prst="rect">
                      <a:avLst/>
                    </a:prstGeom>
                    <a:ln>
                      <a:noFill/>
                    </a:ln>
                    <a:extLst>
                      <a:ext uri="{53640926-AAD7-44D8-BBD7-CCE9431645EC}">
                        <a14:shadowObscured xmlns:a14="http://schemas.microsoft.com/office/drawing/2010/main"/>
                      </a:ext>
                    </a:extLst>
                  </pic:spPr>
                </pic:pic>
              </a:graphicData>
            </a:graphic>
          </wp:inline>
        </w:drawing>
      </w:r>
    </w:p>
    <w:p w14:paraId="5808DE80" w14:textId="07FF00C9"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CDC72E" wp14:editId="5F4217E3">
            <wp:extent cx="5943600" cy="3238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b.jpg"/>
                    <pic:cNvPicPr/>
                  </pic:nvPicPr>
                  <pic:blipFill rotWithShape="1">
                    <a:blip r:embed="rId11">
                      <a:extLst>
                        <a:ext uri="{28A0092B-C50C-407E-A947-70E740481C1C}">
                          <a14:useLocalDpi xmlns:a14="http://schemas.microsoft.com/office/drawing/2010/main" val="0"/>
                        </a:ext>
                      </a:extLst>
                    </a:blip>
                    <a:srcRect t="19017" b="8333"/>
                    <a:stretch/>
                  </pic:blipFill>
                  <pic:spPr bwMode="auto">
                    <a:xfrm>
                      <a:off x="0" y="0"/>
                      <a:ext cx="5943600" cy="3238500"/>
                    </a:xfrm>
                    <a:prstGeom prst="rect">
                      <a:avLst/>
                    </a:prstGeom>
                    <a:ln>
                      <a:noFill/>
                    </a:ln>
                    <a:extLst>
                      <a:ext uri="{53640926-AAD7-44D8-BBD7-CCE9431645EC}">
                        <a14:shadowObscured xmlns:a14="http://schemas.microsoft.com/office/drawing/2010/main"/>
                      </a:ext>
                    </a:extLst>
                  </pic:spPr>
                </pic:pic>
              </a:graphicData>
            </a:graphic>
          </wp:inline>
        </w:drawing>
      </w:r>
    </w:p>
    <w:p w14:paraId="059B5601" w14:textId="2306FD02" w:rsidR="004E428E" w:rsidRDefault="004E428E"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4FF74" wp14:editId="6BB0B2ED">
            <wp:extent cx="59436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c.jpg"/>
                    <pic:cNvPicPr/>
                  </pic:nvPicPr>
                  <pic:blipFill rotWithShape="1">
                    <a:blip r:embed="rId12">
                      <a:extLst>
                        <a:ext uri="{28A0092B-C50C-407E-A947-70E740481C1C}">
                          <a14:useLocalDpi xmlns:a14="http://schemas.microsoft.com/office/drawing/2010/main" val="0"/>
                        </a:ext>
                      </a:extLst>
                    </a:blip>
                    <a:srcRect t="19444" b="14102"/>
                    <a:stretch/>
                  </pic:blipFill>
                  <pic:spPr bwMode="auto">
                    <a:xfrm>
                      <a:off x="0" y="0"/>
                      <a:ext cx="5943600" cy="2962275"/>
                    </a:xfrm>
                    <a:prstGeom prst="rect">
                      <a:avLst/>
                    </a:prstGeom>
                    <a:ln>
                      <a:noFill/>
                    </a:ln>
                    <a:extLst>
                      <a:ext uri="{53640926-AAD7-44D8-BBD7-CCE9431645EC}">
                        <a14:shadowObscured xmlns:a14="http://schemas.microsoft.com/office/drawing/2010/main"/>
                      </a:ext>
                    </a:extLst>
                  </pic:spPr>
                </pic:pic>
              </a:graphicData>
            </a:graphic>
          </wp:inline>
        </w:drawing>
      </w:r>
    </w:p>
    <w:p w14:paraId="6ED4FF2E" w14:textId="7C4E6E22" w:rsidR="004E428E" w:rsidRDefault="004E428E" w:rsidP="00315896">
      <w:pPr>
        <w:rPr>
          <w:rFonts w:ascii="Times New Roman" w:hAnsi="Times New Roman" w:cs="Times New Roman"/>
          <w:sz w:val="24"/>
          <w:szCs w:val="24"/>
        </w:rPr>
      </w:pPr>
      <w:r w:rsidRPr="004E428E">
        <w:rPr>
          <w:rFonts w:ascii="Times New Roman" w:hAnsi="Times New Roman" w:cs="Times New Roman"/>
          <w:b/>
          <w:sz w:val="24"/>
          <w:szCs w:val="24"/>
        </w:rPr>
        <w:t>Figure 2.</w:t>
      </w:r>
      <w:r>
        <w:rPr>
          <w:rFonts w:ascii="Times New Roman" w:hAnsi="Times New Roman" w:cs="Times New Roman"/>
          <w:sz w:val="24"/>
          <w:szCs w:val="24"/>
        </w:rPr>
        <w:t xml:space="preserve"> (a) a simple network (b) partition of network on processor 0 (b) partition of network on processor 1. Open circles indicate ghost buses and dotted lines indicate ghost branches.</w:t>
      </w:r>
    </w:p>
    <w:p w14:paraId="46840A5F" w14:textId="0919D9E0" w:rsidR="00C620F4"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Networks can be created using the templated base class </w:t>
      </w:r>
      <w:r w:rsidRPr="00740D42">
        <w:rPr>
          <w:rStyle w:val="Heading1Char"/>
        </w:rPr>
        <w:t>BaseNetwork&lt;class Bus, class Branch&gt;</w:t>
      </w:r>
      <w:r>
        <w:rPr>
          <w:rFonts w:ascii="Times New Roman" w:hAnsi="Times New Roman" w:cs="Times New Roman"/>
          <w:sz w:val="24"/>
          <w:szCs w:val="24"/>
        </w:rPr>
        <w:t xml:space="preserve">, where Bus and Branch are application specific classes describing the properties of buses and branches in the network. The </w:t>
      </w:r>
      <w:r w:rsidRPr="00740D42">
        <w:rPr>
          <w:rStyle w:val="Heading1Char"/>
        </w:rPr>
        <w:t>BaseNetwork</w:t>
      </w:r>
      <w:r>
        <w:rPr>
          <w:rFonts w:ascii="Times New Roman" w:hAnsi="Times New Roman" w:cs="Times New Roman"/>
          <w:sz w:val="24"/>
          <w:szCs w:val="24"/>
        </w:rPr>
        <w:t xml:space="preserve"> class is defined within the </w:t>
      </w:r>
      <w:r w:rsidRPr="00740D42">
        <w:rPr>
          <w:rStyle w:val="Heading1Char"/>
        </w:rPr>
        <w:t>gridpack::network</w:t>
      </w:r>
      <w:r w:rsidR="00E43020">
        <w:rPr>
          <w:rFonts w:ascii="Times New Roman" w:hAnsi="Times New Roman" w:cs="Times New Roman"/>
          <w:sz w:val="24"/>
          <w:szCs w:val="24"/>
        </w:rPr>
        <w:t xml:space="preserve"> namespace and uses the header file </w:t>
      </w:r>
      <w:r w:rsidR="00E43020" w:rsidRPr="00E43020">
        <w:rPr>
          <w:rStyle w:val="Heading1Char"/>
        </w:rPr>
        <w:t>gridpack/network/base_network.hpp</w:t>
      </w:r>
      <w:r w:rsidR="00E43020">
        <w:rPr>
          <w:rFonts w:ascii="Times New Roman" w:hAnsi="Times New Roman" w:cs="Times New Roman"/>
          <w:sz w:val="24"/>
          <w:szCs w:val="24"/>
        </w:rPr>
        <w:t>.</w:t>
      </w:r>
      <w:r>
        <w:rPr>
          <w:rFonts w:ascii="Times New Roman" w:hAnsi="Times New Roman" w:cs="Times New Roman"/>
          <w:sz w:val="24"/>
          <w:szCs w:val="24"/>
        </w:rPr>
        <w:t xml:space="preserve"> </w:t>
      </w:r>
      <w:r w:rsidR="00C620F4">
        <w:rPr>
          <w:rFonts w:ascii="Times New Roman" w:hAnsi="Times New Roman" w:cs="Times New Roman"/>
          <w:sz w:val="24"/>
          <w:szCs w:val="24"/>
        </w:rPr>
        <w:t xml:space="preserve">In addition to the Bus and Branch classes, </w:t>
      </w:r>
      <w:r w:rsidR="00C620F4">
        <w:rPr>
          <w:rFonts w:ascii="Times New Roman" w:hAnsi="Times New Roman" w:cs="Times New Roman"/>
          <w:sz w:val="24"/>
          <w:szCs w:val="24"/>
        </w:rPr>
        <w:lastRenderedPageBreak/>
        <w:t xml:space="preserve">each bus and branch has an associated </w:t>
      </w:r>
      <w:r w:rsidR="00C620F4" w:rsidRPr="00740D42">
        <w:rPr>
          <w:rStyle w:val="Heading1Char"/>
        </w:rPr>
        <w:t>DataCollection</w:t>
      </w:r>
      <w:r w:rsidR="00C620F4">
        <w:rPr>
          <w:rFonts w:ascii="Times New Roman" w:hAnsi="Times New Roman" w:cs="Times New Roman"/>
          <w:sz w:val="24"/>
          <w:szCs w:val="24"/>
        </w:rPr>
        <w:t xml:space="preserve"> object, which is described in more detail in the network components section. The </w:t>
      </w:r>
      <w:r w:rsidR="00C620F4" w:rsidRPr="00740D42">
        <w:rPr>
          <w:rStyle w:val="Heading1Char"/>
        </w:rPr>
        <w:t>DataCollection</w:t>
      </w:r>
      <w:r w:rsidR="00C620F4">
        <w:rPr>
          <w:rFonts w:ascii="Times New Roman" w:hAnsi="Times New Roman" w:cs="Times New Roman"/>
          <w:sz w:val="24"/>
          <w:szCs w:val="24"/>
        </w:rPr>
        <w:t xml:space="preserve"> object is a collection of key-value pairs that acts as an intermediary between data that is read in from external configuration files and the bus and branch classes that define the network.</w:t>
      </w:r>
    </w:p>
    <w:p w14:paraId="60571439" w14:textId="385BB431" w:rsidR="003E249F"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BaseNetwork</w:t>
      </w:r>
      <w:r>
        <w:rPr>
          <w:rFonts w:ascii="Times New Roman" w:hAnsi="Times New Roman" w:cs="Times New Roman"/>
          <w:sz w:val="24"/>
          <w:szCs w:val="24"/>
        </w:rPr>
        <w:t xml:space="preserve"> class contains a large number of methods, but only a relatively small number will be of interest to application </w:t>
      </w:r>
      <w:r w:rsidR="00740D42">
        <w:rPr>
          <w:rFonts w:ascii="Times New Roman" w:hAnsi="Times New Roman" w:cs="Times New Roman"/>
          <w:sz w:val="24"/>
          <w:szCs w:val="24"/>
        </w:rPr>
        <w:t>developers. Most of the remaining methods</w:t>
      </w:r>
      <w:r w:rsidR="0020399C">
        <w:rPr>
          <w:rFonts w:ascii="Times New Roman" w:hAnsi="Times New Roman" w:cs="Times New Roman"/>
          <w:sz w:val="24"/>
          <w:szCs w:val="24"/>
        </w:rPr>
        <w:t xml:space="preserve"> </w:t>
      </w:r>
      <w:r>
        <w:rPr>
          <w:rFonts w:ascii="Times New Roman" w:hAnsi="Times New Roman" w:cs="Times New Roman"/>
          <w:sz w:val="24"/>
          <w:szCs w:val="24"/>
        </w:rPr>
        <w:t>are used primarily within other GridPACK™ modules to implement higher level capabilities.</w:t>
      </w:r>
      <w:r w:rsidR="0020399C">
        <w:rPr>
          <w:rFonts w:ascii="Times New Roman" w:hAnsi="Times New Roman" w:cs="Times New Roman"/>
          <w:sz w:val="24"/>
          <w:szCs w:val="24"/>
        </w:rPr>
        <w:t xml:space="preserve"> This document will focus on calls that are likely to be used by application developers.</w:t>
      </w:r>
    </w:p>
    <w:p w14:paraId="5290833D" w14:textId="61FAA936" w:rsidR="003E249F" w:rsidRDefault="003E249F" w:rsidP="00315896">
      <w:pPr>
        <w:rPr>
          <w:rFonts w:ascii="Times New Roman" w:hAnsi="Times New Roman" w:cs="Times New Roman"/>
          <w:sz w:val="24"/>
          <w:szCs w:val="24"/>
        </w:rPr>
      </w:pPr>
      <w:r>
        <w:rPr>
          <w:rFonts w:ascii="Times New Roman" w:hAnsi="Times New Roman" w:cs="Times New Roman"/>
          <w:sz w:val="24"/>
          <w:szCs w:val="24"/>
        </w:rPr>
        <w:t>The constructor for the network class is the function</w:t>
      </w:r>
    </w:p>
    <w:p w14:paraId="7A7B29AC" w14:textId="25A2A3AC" w:rsidR="003E249F" w:rsidRPr="003E249F" w:rsidRDefault="003E249F" w:rsidP="00103C3A">
      <w:pPr>
        <w:pStyle w:val="RedBoldCode"/>
      </w:pPr>
      <w:r w:rsidRPr="003E249F">
        <w:t>BaseNetwork(const parallel::Communicator &amp;comm)</w:t>
      </w:r>
    </w:p>
    <w:p w14:paraId="5260333F" w14:textId="732029EF" w:rsidR="008B26DA"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Communicator</w:t>
      </w:r>
      <w:r>
        <w:rPr>
          <w:rFonts w:ascii="Times New Roman" w:hAnsi="Times New Roman" w:cs="Times New Roman"/>
          <w:sz w:val="24"/>
          <w:szCs w:val="24"/>
        </w:rPr>
        <w:t xml:space="preserve"> object can be used to define the set of processors over which the network is distributed. This constructor creates an empty shell does not contain any information about an actual network. The remainder of the network must be built up by adding buses and branches to it. Typically, buses and branches are added by passing the network</w:t>
      </w:r>
      <w:r w:rsidR="008B26DA">
        <w:rPr>
          <w:rFonts w:ascii="Times New Roman" w:hAnsi="Times New Roman" w:cs="Times New Roman"/>
          <w:sz w:val="24"/>
          <w:szCs w:val="24"/>
        </w:rPr>
        <w:t xml:space="preserve"> to a parser (see import module) which will create an initial version of the network. The constructor is paired with a corresponding destructor</w:t>
      </w:r>
    </w:p>
    <w:p w14:paraId="6AC3C317" w14:textId="751B534A" w:rsidR="008B26DA" w:rsidRPr="008B26DA" w:rsidRDefault="008B26DA" w:rsidP="00103C3A">
      <w:pPr>
        <w:pStyle w:val="RedBoldCode"/>
      </w:pPr>
      <w:r w:rsidRPr="008B26DA">
        <w:t>~BaseNetwork()</w:t>
      </w:r>
    </w:p>
    <w:p w14:paraId="33F5BB33" w14:textId="00E44889"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that is called when the network object passes out of scope or is explicitly deleted by the user.</w:t>
      </w:r>
    </w:p>
    <w:p w14:paraId="45B66242" w14:textId="59213B3E" w:rsidR="008B26DA" w:rsidRDefault="008B26DA" w:rsidP="00315896">
      <w:pPr>
        <w:rPr>
          <w:rFonts w:ascii="Times New Roman" w:hAnsi="Times New Roman" w:cs="Times New Roman"/>
          <w:sz w:val="24"/>
          <w:szCs w:val="24"/>
        </w:rPr>
      </w:pPr>
      <w:r>
        <w:rPr>
          <w:rFonts w:ascii="Times New Roman" w:hAnsi="Times New Roman" w:cs="Times New Roman"/>
          <w:sz w:val="24"/>
          <w:szCs w:val="24"/>
        </w:rPr>
        <w:t>Two functions are available that return the number of buses or branches that are available locally on a process. This number includes both locally held buses and branches as well as any ghosts that may be located on the process.</w:t>
      </w:r>
    </w:p>
    <w:p w14:paraId="6AEAAB90" w14:textId="4E879AC4" w:rsidR="008B26DA" w:rsidRPr="008B26DA" w:rsidRDefault="008B26DA" w:rsidP="00103C3A">
      <w:pPr>
        <w:pStyle w:val="RedBoldCode"/>
      </w:pPr>
      <w:r w:rsidRPr="008B26DA">
        <w:t>int numBuses()</w:t>
      </w:r>
    </w:p>
    <w:p w14:paraId="31D9059C" w14:textId="77777777" w:rsidR="00103C3A" w:rsidRDefault="00103C3A" w:rsidP="00103C3A">
      <w:pPr>
        <w:pStyle w:val="RedBoldCode"/>
      </w:pPr>
    </w:p>
    <w:p w14:paraId="68772EB3" w14:textId="691935C3" w:rsidR="008B26DA" w:rsidRPr="008B26DA" w:rsidRDefault="008B26DA" w:rsidP="00103C3A">
      <w:pPr>
        <w:pStyle w:val="RedBoldCode"/>
      </w:pPr>
      <w:r w:rsidRPr="008B26DA">
        <w:t>int numBranches()</w:t>
      </w:r>
    </w:p>
    <w:p w14:paraId="07305CC0" w14:textId="0A227861"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There are also functions that will return the total number of buses or branches in the network. These numbers ignore ghosts buses and ghost branches.</w:t>
      </w:r>
    </w:p>
    <w:p w14:paraId="71BD66ED" w14:textId="5FFF84CB" w:rsidR="008B26DA" w:rsidRPr="008E37F9" w:rsidRDefault="008E37F9" w:rsidP="00103C3A">
      <w:pPr>
        <w:pStyle w:val="RedBoldCode"/>
      </w:pPr>
      <w:r w:rsidRPr="008E37F9">
        <w:t>i</w:t>
      </w:r>
      <w:r w:rsidR="008B26DA" w:rsidRPr="008E37F9">
        <w:t>nt totalBuses()</w:t>
      </w:r>
    </w:p>
    <w:p w14:paraId="6DB912B4" w14:textId="77777777" w:rsidR="00103C3A" w:rsidRDefault="00103C3A" w:rsidP="00103C3A">
      <w:pPr>
        <w:pStyle w:val="RedBoldCode"/>
      </w:pPr>
    </w:p>
    <w:p w14:paraId="0573F52C" w14:textId="67B5CF72" w:rsidR="008B26DA" w:rsidRPr="008E37F9" w:rsidRDefault="008E37F9" w:rsidP="00103C3A">
      <w:pPr>
        <w:pStyle w:val="RedBoldCode"/>
      </w:pPr>
      <w:r w:rsidRPr="008E37F9">
        <w:t>i</w:t>
      </w:r>
      <w:r w:rsidR="008B26DA" w:rsidRPr="008E37F9">
        <w:t>nt totalBranches()</w:t>
      </w:r>
    </w:p>
    <w:p w14:paraId="7AB3D91E" w14:textId="11DFE7C6" w:rsidR="008B26DA" w:rsidRDefault="008E37F9" w:rsidP="00315896">
      <w:pPr>
        <w:rPr>
          <w:rFonts w:ascii="Times New Roman" w:hAnsi="Times New Roman" w:cs="Times New Roman"/>
          <w:sz w:val="24"/>
          <w:szCs w:val="24"/>
        </w:rPr>
      </w:pPr>
      <w:r>
        <w:rPr>
          <w:rFonts w:ascii="Times New Roman" w:hAnsi="Times New Roman" w:cs="Times New Roman"/>
          <w:sz w:val="24"/>
          <w:szCs w:val="24"/>
        </w:rPr>
        <w:t xml:space="preserve">Buses and branches in the network can be identified using a local index that runs from 0 to one minus that number of buses or branches on the process (0-based indexing). For some calculations, it is necessary to identify one bus in the network as a reference bus. This bus is </w:t>
      </w:r>
      <w:r>
        <w:rPr>
          <w:rFonts w:ascii="Times New Roman" w:hAnsi="Times New Roman" w:cs="Times New Roman"/>
          <w:sz w:val="24"/>
          <w:szCs w:val="24"/>
        </w:rPr>
        <w:lastRenderedPageBreak/>
        <w:t>usually set when the network is created using an import parser. It can subsequently be identified using the function</w:t>
      </w:r>
    </w:p>
    <w:p w14:paraId="55CB5232" w14:textId="43CDE07D" w:rsidR="008E37F9" w:rsidRPr="002902E5" w:rsidRDefault="008E37F9" w:rsidP="00103C3A">
      <w:pPr>
        <w:pStyle w:val="RedBoldCode"/>
      </w:pPr>
      <w:r w:rsidRPr="002902E5">
        <w:t>int getReferenceBus()</w:t>
      </w:r>
    </w:p>
    <w:p w14:paraId="7B8C3871" w14:textId="58949ED5" w:rsidR="008E37F9" w:rsidRDefault="002902E5" w:rsidP="00315896">
      <w:pPr>
        <w:rPr>
          <w:rFonts w:ascii="Times New Roman" w:hAnsi="Times New Roman" w:cs="Times New Roman"/>
          <w:sz w:val="24"/>
          <w:szCs w:val="24"/>
        </w:rPr>
      </w:pPr>
      <w:r>
        <w:rPr>
          <w:rFonts w:ascii="Times New Roman" w:hAnsi="Times New Roman" w:cs="Times New Roman"/>
          <w:sz w:val="24"/>
          <w:szCs w:val="24"/>
        </w:rPr>
        <w:t>If the reference bus is located on this processor (either as a local bus or a ghost) then this function returns the local index of the bus, otherwise it returns -1.</w:t>
      </w:r>
    </w:p>
    <w:p w14:paraId="589E3854" w14:textId="1BBC30FC" w:rsidR="002902E5" w:rsidRDefault="002902E5" w:rsidP="00315896">
      <w:pPr>
        <w:rPr>
          <w:rFonts w:ascii="Times New Roman" w:hAnsi="Times New Roman" w:cs="Times New Roman"/>
          <w:sz w:val="24"/>
          <w:szCs w:val="24"/>
        </w:rPr>
      </w:pPr>
      <w:r>
        <w:rPr>
          <w:rFonts w:ascii="Times New Roman" w:hAnsi="Times New Roman" w:cs="Times New Roman"/>
          <w:sz w:val="24"/>
          <w:szCs w:val="24"/>
        </w:rPr>
        <w:t>Ghost buses and branches are distinguished from locally owned buses and branches based on whether or not they are “active”. The two functions</w:t>
      </w:r>
    </w:p>
    <w:p w14:paraId="1DAB7638" w14:textId="594BBE53" w:rsidR="002902E5" w:rsidRPr="002902E5" w:rsidRDefault="002902E5" w:rsidP="00103C3A">
      <w:pPr>
        <w:pStyle w:val="RedBoldCode"/>
      </w:pPr>
      <w:r w:rsidRPr="002902E5">
        <w:t>bool getActiveBus(int idx)</w:t>
      </w:r>
    </w:p>
    <w:p w14:paraId="695FE0B2" w14:textId="77777777" w:rsidR="00103C3A" w:rsidRDefault="00103C3A" w:rsidP="00103C3A">
      <w:pPr>
        <w:pStyle w:val="RedBoldCode"/>
      </w:pPr>
    </w:p>
    <w:p w14:paraId="2348C12D" w14:textId="7EE52A35" w:rsidR="002902E5" w:rsidRPr="002902E5" w:rsidRDefault="002902E5" w:rsidP="00103C3A">
      <w:pPr>
        <w:pStyle w:val="RedBoldCode"/>
      </w:pPr>
      <w:r w:rsidRPr="002902E5">
        <w:t>bool getActiveBranch(int idx)</w:t>
      </w:r>
    </w:p>
    <w:p w14:paraId="55E304E1" w14:textId="1DAFEE98" w:rsidR="002902E5" w:rsidRDefault="002902E5" w:rsidP="00315896">
      <w:pPr>
        <w:rPr>
          <w:rFonts w:ascii="Times New Roman" w:hAnsi="Times New Roman" w:cs="Times New Roman"/>
          <w:sz w:val="24"/>
          <w:szCs w:val="24"/>
        </w:rPr>
      </w:pPr>
      <w:r>
        <w:rPr>
          <w:rFonts w:ascii="Times New Roman" w:hAnsi="Times New Roman" w:cs="Times New Roman"/>
          <w:sz w:val="24"/>
          <w:szCs w:val="24"/>
        </w:rPr>
        <w:t xml:space="preserve">provide the active status of a bus or branch on a process. The index </w:t>
      </w:r>
      <w:r w:rsidRPr="00A66E88">
        <w:rPr>
          <w:rStyle w:val="Heading1Char"/>
        </w:rPr>
        <w:t>idx</w:t>
      </w:r>
      <w:r>
        <w:rPr>
          <w:rFonts w:ascii="Times New Roman" w:hAnsi="Times New Roman" w:cs="Times New Roman"/>
          <w:sz w:val="24"/>
          <w:szCs w:val="24"/>
        </w:rPr>
        <w:t xml:space="preserve"> is a local index for the bus or branch.</w:t>
      </w:r>
    </w:p>
    <w:p w14:paraId="0160F5CB" w14:textId="63C63774" w:rsidR="002902E5" w:rsidRDefault="002902E5" w:rsidP="00315896">
      <w:pPr>
        <w:rPr>
          <w:rFonts w:ascii="Times New Roman" w:hAnsi="Times New Roman" w:cs="Times New Roman"/>
          <w:sz w:val="24"/>
          <w:szCs w:val="24"/>
        </w:rPr>
      </w:pPr>
      <w:r>
        <w:rPr>
          <w:rFonts w:ascii="Times New Roman" w:hAnsi="Times New Roman" w:cs="Times New Roman"/>
          <w:sz w:val="24"/>
          <w:szCs w:val="24"/>
        </w:rPr>
        <w:t>Buses and branches are characterized by a number of different indices. One is the local index, already discussed above, but there are several others. Most of these are used internally by other parts of the framework but on index is of interest to application developers. This is the “original” bus index. When the network is described in the input file, the buses are labeled with a (usually) positive integer. There or no requirements that this integer be consecutive, only that each bus has its own unique index.</w:t>
      </w:r>
      <w:r w:rsidR="00C620F4">
        <w:rPr>
          <w:rFonts w:ascii="Times New Roman" w:hAnsi="Times New Roman" w:cs="Times New Roman"/>
          <w:sz w:val="24"/>
          <w:szCs w:val="24"/>
        </w:rPr>
        <w:t xml:space="preserve"> The value of this index can be recovered using the function</w:t>
      </w:r>
    </w:p>
    <w:p w14:paraId="1E5FFEFF" w14:textId="73E3931F" w:rsidR="00C620F4" w:rsidRPr="00625DAC" w:rsidRDefault="00C620F4" w:rsidP="00625DAC">
      <w:pPr>
        <w:pStyle w:val="RedBoldCode"/>
      </w:pPr>
      <w:r w:rsidRPr="00625DAC">
        <w:t>int getOriginalBusIndex(int idx)</w:t>
      </w:r>
    </w:p>
    <w:p w14:paraId="262FB389" w14:textId="3E68D553" w:rsidR="00C620F4" w:rsidRDefault="00C620F4" w:rsidP="00315896">
      <w:pPr>
        <w:rPr>
          <w:rFonts w:ascii="Times New Roman" w:hAnsi="Times New Roman" w:cs="Times New Roman"/>
          <w:sz w:val="24"/>
          <w:szCs w:val="24"/>
        </w:rPr>
      </w:pPr>
      <w:r>
        <w:rPr>
          <w:rFonts w:ascii="Times New Roman" w:hAnsi="Times New Roman" w:cs="Times New Roman"/>
          <w:sz w:val="24"/>
          <w:szCs w:val="24"/>
        </w:rPr>
        <w:t xml:space="preserve">The variable </w:t>
      </w:r>
      <w:r w:rsidRPr="00A66E88">
        <w:rPr>
          <w:rStyle w:val="Heading1Char"/>
        </w:rPr>
        <w:t>idx</w:t>
      </w:r>
      <w:r>
        <w:rPr>
          <w:rFonts w:ascii="Times New Roman" w:hAnsi="Times New Roman" w:cs="Times New Roman"/>
          <w:sz w:val="24"/>
          <w:szCs w:val="24"/>
        </w:rPr>
        <w:t xml:space="preserve"> is the local index of the bus. Branches are usually described in terms of the original bus indices for the two buses at each end of the branch, so there is no corresponding function for branches. Instead, the procedure is to get the local indices of the two buses at each end of the branch and then get the corresponding original indices of the buses. This information is usually used for output.</w:t>
      </w:r>
    </w:p>
    <w:p w14:paraId="7C901454" w14:textId="5A3A4069" w:rsidR="00C620F4" w:rsidRDefault="00C620F4" w:rsidP="00315896">
      <w:pPr>
        <w:rPr>
          <w:rFonts w:ascii="Times New Roman" w:hAnsi="Times New Roman" w:cs="Times New Roman"/>
          <w:sz w:val="24"/>
          <w:szCs w:val="24"/>
        </w:rPr>
      </w:pPr>
      <w:r>
        <w:rPr>
          <w:rFonts w:ascii="Times New Roman" w:hAnsi="Times New Roman" w:cs="Times New Roman"/>
          <w:sz w:val="24"/>
          <w:szCs w:val="24"/>
        </w:rPr>
        <w:t>It is frequently necessary to gain access to the objects associated w</w:t>
      </w:r>
      <w:r w:rsidR="007A7716">
        <w:rPr>
          <w:rFonts w:ascii="Times New Roman" w:hAnsi="Times New Roman" w:cs="Times New Roman"/>
          <w:sz w:val="24"/>
          <w:szCs w:val="24"/>
        </w:rPr>
        <w:t>ith each bus or branch. The following four methods can be used to access these objects</w:t>
      </w:r>
    </w:p>
    <w:p w14:paraId="1D2CC97B" w14:textId="2DB7CA7D" w:rsidR="007A7716" w:rsidRPr="00625DAC" w:rsidRDefault="00EF27ED" w:rsidP="00625DAC">
      <w:pPr>
        <w:pStyle w:val="RedBoldCode"/>
      </w:pPr>
      <w:r w:rsidRPr="00625DAC">
        <w:t>b</w:t>
      </w:r>
      <w:r w:rsidR="007A7716" w:rsidRPr="00625DAC">
        <w:t xml:space="preserve">oost::shared_ptr&lt;Bus&gt; </w:t>
      </w:r>
      <w:r w:rsidRPr="00625DAC">
        <w:t>getBus(int idx)</w:t>
      </w:r>
    </w:p>
    <w:p w14:paraId="64A4B359" w14:textId="77777777" w:rsidR="00625DAC" w:rsidRPr="00625DAC" w:rsidRDefault="00625DAC" w:rsidP="00625DAC">
      <w:pPr>
        <w:pStyle w:val="RedBoldCode"/>
      </w:pPr>
    </w:p>
    <w:p w14:paraId="64337F13" w14:textId="6DBECAB8" w:rsidR="00EF27ED" w:rsidRPr="00625DAC" w:rsidRDefault="00EF27ED" w:rsidP="00625DAC">
      <w:pPr>
        <w:pStyle w:val="RedBoldCode"/>
      </w:pPr>
      <w:r w:rsidRPr="00625DAC">
        <w:t>boost::shared_ptr&lt;Branch&gt; getBranch(int idx)</w:t>
      </w:r>
    </w:p>
    <w:p w14:paraId="1D815991" w14:textId="77777777" w:rsidR="00625DAC" w:rsidRPr="00625DAC" w:rsidRDefault="00625DAC" w:rsidP="00625DAC">
      <w:pPr>
        <w:pStyle w:val="RedBoldCode"/>
      </w:pPr>
    </w:p>
    <w:p w14:paraId="3B9970B9" w14:textId="36091319" w:rsidR="00EF27ED" w:rsidRPr="00625DAC" w:rsidRDefault="00EF27ED" w:rsidP="00625DAC">
      <w:pPr>
        <w:pStyle w:val="RedBoldCode"/>
      </w:pPr>
      <w:r w:rsidRPr="00625DAC">
        <w:t>boost::shared_ptr&lt;DataCollection&gt; getBusData(int idx)</w:t>
      </w:r>
    </w:p>
    <w:p w14:paraId="0655C94D" w14:textId="77777777" w:rsidR="00625DAC" w:rsidRPr="00625DAC" w:rsidRDefault="00625DAC" w:rsidP="00625DAC">
      <w:pPr>
        <w:pStyle w:val="RedBoldCode"/>
      </w:pPr>
    </w:p>
    <w:p w14:paraId="21CCB4C6" w14:textId="3036DD37" w:rsidR="00EF27ED" w:rsidRPr="00625DAC" w:rsidRDefault="00EF27ED" w:rsidP="00625DAC">
      <w:pPr>
        <w:pStyle w:val="RedBoldCode"/>
      </w:pPr>
      <w:r w:rsidRPr="00625DAC">
        <w:t>boost::shared_ptr&lt;DataCollection&gt; getBranchData(int idx)</w:t>
      </w:r>
    </w:p>
    <w:p w14:paraId="50DBD309" w14:textId="77777777" w:rsidR="00AA2886" w:rsidRDefault="00EF27ED" w:rsidP="00315896">
      <w:pPr>
        <w:rPr>
          <w:rFonts w:ascii="Times New Roman" w:hAnsi="Times New Roman" w:cs="Times New Roman"/>
          <w:sz w:val="24"/>
          <w:szCs w:val="24"/>
        </w:rPr>
      </w:pPr>
      <w:r>
        <w:rPr>
          <w:rFonts w:ascii="Times New Roman" w:hAnsi="Times New Roman" w:cs="Times New Roman"/>
          <w:sz w:val="24"/>
          <w:szCs w:val="24"/>
        </w:rPr>
        <w:lastRenderedPageBreak/>
        <w:t xml:space="preserve">The first two methods can be used to get Boost shared pointers to individual bus or branch objects indexed by local indices </w:t>
      </w:r>
      <w:r w:rsidRPr="00A66E88">
        <w:rPr>
          <w:rStyle w:val="Heading1Char"/>
        </w:rPr>
        <w:t>idx</w:t>
      </w:r>
      <w:r>
        <w:rPr>
          <w:rFonts w:ascii="Times New Roman" w:hAnsi="Times New Roman" w:cs="Times New Roman"/>
          <w:sz w:val="24"/>
          <w:szCs w:val="24"/>
        </w:rPr>
        <w:t xml:space="preserve">. The second two functions return pointers to the </w:t>
      </w:r>
      <w:r w:rsidRPr="00A66E88">
        <w:rPr>
          <w:rStyle w:val="Heading1Char"/>
        </w:rPr>
        <w:t xml:space="preserve">DataCollection </w:t>
      </w:r>
      <w:r>
        <w:rPr>
          <w:rFonts w:ascii="Times New Roman" w:hAnsi="Times New Roman" w:cs="Times New Roman"/>
          <w:sz w:val="24"/>
          <w:szCs w:val="24"/>
        </w:rPr>
        <w:t>objects associated with each bus or branch. These objects are usually used to initialize the bus and branch objects at the start of a calculation</w:t>
      </w:r>
    </w:p>
    <w:p w14:paraId="3EAA8B3E" w14:textId="417499E7" w:rsidR="00EF27ED" w:rsidRPr="00625DAC" w:rsidRDefault="00AA2886" w:rsidP="00625DAC">
      <w:pPr>
        <w:pStyle w:val="RedBoldCode"/>
      </w:pPr>
      <w:r w:rsidRPr="00625DAC">
        <w:t>void partition()</w:t>
      </w:r>
    </w:p>
    <w:p w14:paraId="3140F7A1" w14:textId="1222B20C" w:rsidR="00AA2886" w:rsidRDefault="00AA2886" w:rsidP="00315896">
      <w:pPr>
        <w:rPr>
          <w:rFonts w:ascii="Times New Roman" w:hAnsi="Times New Roman" w:cs="Times New Roman"/>
          <w:sz w:val="24"/>
          <w:szCs w:val="24"/>
        </w:rPr>
      </w:pPr>
      <w:r>
        <w:rPr>
          <w:rFonts w:ascii="Times New Roman" w:hAnsi="Times New Roman" w:cs="Times New Roman"/>
          <w:sz w:val="24"/>
          <w:szCs w:val="24"/>
        </w:rPr>
        <w:t>The partition function distributes the buses and branches across processers such the connectivity to branches and buses on other processors is minimized. It is also responsible for adding the ghost buses and branches to the network. This function should be called after the network is read in but before any other operations, such as setting up exchange buffers or creating neighbor lists have been performed.</w:t>
      </w:r>
    </w:p>
    <w:p w14:paraId="5F20D0A4" w14:textId="2C07696D" w:rsidR="006B6CD4" w:rsidRDefault="006B6CD4" w:rsidP="00315896">
      <w:pPr>
        <w:rPr>
          <w:rFonts w:ascii="Times New Roman" w:hAnsi="Times New Roman" w:cs="Times New Roman"/>
          <w:sz w:val="24"/>
          <w:szCs w:val="24"/>
        </w:rPr>
      </w:pPr>
      <w:r>
        <w:rPr>
          <w:rFonts w:ascii="Times New Roman" w:hAnsi="Times New Roman" w:cs="Times New Roman"/>
          <w:sz w:val="24"/>
          <w:szCs w:val="24"/>
        </w:rPr>
        <w:t>Finally, two sets of functions are required in order to set up and execute data exchanges between buses and branches in a distributed network. These exchanges are used to move data from active components to ghost components residing on other processors. Before these functions can be called, the buffers in individual network components must be allocated. See the documentation below on network components and the network factory for more information on how to do this. Once the buffers are in place, bus and branch exchanges can be set up and executed with just a few calls. The functions</w:t>
      </w:r>
    </w:p>
    <w:p w14:paraId="1819ACD0" w14:textId="13FE06C6" w:rsidR="006B6CD4" w:rsidRPr="00625DAC" w:rsidRDefault="00632916" w:rsidP="00625DAC">
      <w:pPr>
        <w:pStyle w:val="RedBoldCode"/>
      </w:pPr>
      <w:r w:rsidRPr="00625DAC">
        <w:t>void initBusUpdate()</w:t>
      </w:r>
    </w:p>
    <w:p w14:paraId="7255B26F" w14:textId="77777777" w:rsidR="00625DAC" w:rsidRPr="00625DAC" w:rsidRDefault="00625DAC" w:rsidP="00625DAC">
      <w:pPr>
        <w:pStyle w:val="RedBoldCode"/>
      </w:pPr>
    </w:p>
    <w:p w14:paraId="064809C1" w14:textId="7DF9983B" w:rsidR="00632916" w:rsidRPr="00625DAC" w:rsidRDefault="00632916" w:rsidP="00625DAC">
      <w:pPr>
        <w:pStyle w:val="RedBoldCode"/>
      </w:pPr>
      <w:r w:rsidRPr="00625DAC">
        <w:t>void initBranchUpdate()</w:t>
      </w:r>
    </w:p>
    <w:p w14:paraId="5CD4B6BC" w14:textId="2A60ADF2" w:rsidR="00632916" w:rsidRDefault="00632916" w:rsidP="00315896">
      <w:pPr>
        <w:rPr>
          <w:rFonts w:ascii="Times New Roman" w:hAnsi="Times New Roman" w:cs="Times New Roman"/>
          <w:sz w:val="24"/>
          <w:szCs w:val="24"/>
        </w:rPr>
      </w:pPr>
      <w:r>
        <w:rPr>
          <w:rFonts w:ascii="Times New Roman" w:hAnsi="Times New Roman" w:cs="Times New Roman"/>
          <w:sz w:val="24"/>
          <w:szCs w:val="24"/>
        </w:rPr>
        <w:t>are used to initialize the data structures inside the network object that manage data exchanges. Exchanges between buses and branches are handled separately, since not all applications will require exchanges between both sets of objects. The initialization routines are relatively complex and allocate several large internal data structures so they should not be called if there is no need to exchange data between buses or branches.</w:t>
      </w:r>
    </w:p>
    <w:p w14:paraId="03E60529" w14:textId="7A2622F0" w:rsidR="00632916" w:rsidRDefault="00632916" w:rsidP="00315896">
      <w:pPr>
        <w:rPr>
          <w:rFonts w:ascii="Times New Roman" w:hAnsi="Times New Roman" w:cs="Times New Roman"/>
          <w:sz w:val="24"/>
          <w:szCs w:val="24"/>
        </w:rPr>
      </w:pPr>
      <w:r>
        <w:rPr>
          <w:rFonts w:ascii="Times New Roman" w:hAnsi="Times New Roman" w:cs="Times New Roman"/>
          <w:sz w:val="24"/>
          <w:szCs w:val="24"/>
        </w:rPr>
        <w:t>After the updates have been initialized, it is possible to execute a data exchange at any point in the code by calling the functions</w:t>
      </w:r>
    </w:p>
    <w:p w14:paraId="59FDD6CB" w14:textId="666DF277" w:rsidR="00632916" w:rsidRPr="00625DAC" w:rsidRDefault="00632916" w:rsidP="00625DAC">
      <w:pPr>
        <w:pStyle w:val="RedBoldCode"/>
      </w:pPr>
      <w:r w:rsidRPr="00625DAC">
        <w:t>void updateBuses()</w:t>
      </w:r>
    </w:p>
    <w:p w14:paraId="5CAB53B8" w14:textId="77777777" w:rsidR="00625DAC" w:rsidRPr="00625DAC" w:rsidRDefault="00625DAC" w:rsidP="00625DAC">
      <w:pPr>
        <w:pStyle w:val="RedBoldCode"/>
      </w:pPr>
    </w:p>
    <w:p w14:paraId="786B3C13" w14:textId="7099D6C4" w:rsidR="00632916" w:rsidRPr="00625DAC" w:rsidRDefault="00632916" w:rsidP="00625DAC">
      <w:pPr>
        <w:pStyle w:val="RedBoldCode"/>
      </w:pPr>
      <w:r w:rsidRPr="00625DAC">
        <w:t>void updateBranches()</w:t>
      </w:r>
    </w:p>
    <w:p w14:paraId="0415EE15" w14:textId="585B3F4B" w:rsidR="00632916" w:rsidRDefault="00632916" w:rsidP="00315896">
      <w:pPr>
        <w:rPr>
          <w:rFonts w:ascii="Times New Roman" w:hAnsi="Times New Roman" w:cs="Times New Roman"/>
          <w:sz w:val="24"/>
          <w:szCs w:val="24"/>
        </w:rPr>
      </w:pPr>
      <w:r>
        <w:rPr>
          <w:rFonts w:ascii="Times New Roman" w:hAnsi="Times New Roman" w:cs="Times New Roman"/>
          <w:sz w:val="24"/>
          <w:szCs w:val="24"/>
        </w:rPr>
        <w:t>These functions will actually cause data to be exchanged between active buses and branches and their corresponding ghosts buses and branches located on other processors.</w:t>
      </w:r>
    </w:p>
    <w:p w14:paraId="27D97D98" w14:textId="78D459A6" w:rsidR="00AA2886" w:rsidRPr="00315896" w:rsidRDefault="00AA2886"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A66E88">
        <w:rPr>
          <w:rStyle w:val="Heading1Char"/>
        </w:rPr>
        <w:t>BaseNetwork</w:t>
      </w:r>
      <w:r>
        <w:rPr>
          <w:rFonts w:ascii="Times New Roman" w:hAnsi="Times New Roman" w:cs="Times New Roman"/>
          <w:sz w:val="24"/>
          <w:szCs w:val="24"/>
        </w:rPr>
        <w:t xml:space="preserve"> methods described above are only a subset of the total functionality available but they represent most of the functionality that a typical developer would use. The </w:t>
      </w:r>
      <w:r>
        <w:rPr>
          <w:rFonts w:ascii="Times New Roman" w:hAnsi="Times New Roman" w:cs="Times New Roman"/>
          <w:sz w:val="24"/>
          <w:szCs w:val="24"/>
        </w:rPr>
        <w:lastRenderedPageBreak/>
        <w:t>remaining functions are primarily used to implement other parts of the GridPACK™ framework but are generally not required by people writing applications.</w:t>
      </w:r>
    </w:p>
    <w:p w14:paraId="63A2C1A3" w14:textId="64BAA4CF" w:rsidR="00192B62" w:rsidRDefault="00F466AB" w:rsidP="00192B62">
      <w:pPr>
        <w:pStyle w:val="Heading3"/>
      </w:pPr>
      <w:bookmarkStart w:id="4" w:name="_Toc384276337"/>
      <w:r>
        <w:t>Math Module</w:t>
      </w:r>
      <w:bookmarkEnd w:id="4"/>
    </w:p>
    <w:p w14:paraId="2C92A675" w14:textId="69A49155" w:rsidR="00A018B0" w:rsidRDefault="00192B62" w:rsidP="0057521D">
      <w:pPr>
        <w:rPr>
          <w:rFonts w:ascii="Times New Roman" w:hAnsi="Times New Roman" w:cs="Times New Roman"/>
          <w:sz w:val="24"/>
          <w:szCs w:val="24"/>
        </w:rPr>
      </w:pPr>
      <w:r>
        <w:rPr>
          <w:rFonts w:ascii="Times New Roman" w:hAnsi="Times New Roman" w:cs="Times New Roman"/>
          <w:sz w:val="24"/>
          <w:szCs w:val="24"/>
        </w:rPr>
        <w:t>T</w:t>
      </w:r>
      <w:r w:rsidR="00F466AB">
        <w:rPr>
          <w:rFonts w:ascii="Times New Roman" w:hAnsi="Times New Roman" w:cs="Times New Roman"/>
          <w:sz w:val="24"/>
          <w:szCs w:val="24"/>
        </w:rPr>
        <w:t>he math module is</w:t>
      </w:r>
      <w:r w:rsidR="00A018B0">
        <w:rPr>
          <w:rFonts w:ascii="Times New Roman" w:hAnsi="Times New Roman" w:cs="Times New Roman"/>
          <w:sz w:val="24"/>
          <w:szCs w:val="24"/>
        </w:rPr>
        <w:t xml:space="preserve"> used to provide support for distributed matrices and vectors</w:t>
      </w:r>
      <w:r w:rsidR="00F466AB">
        <w:rPr>
          <w:rFonts w:ascii="Times New Roman" w:hAnsi="Times New Roman" w:cs="Times New Roman"/>
          <w:sz w:val="24"/>
          <w:szCs w:val="24"/>
        </w:rPr>
        <w:t xml:space="preserve"> as well as linear solvers, non-linear solvers, and preconditioners</w:t>
      </w:r>
      <w:r w:rsidR="00A018B0">
        <w:rPr>
          <w:rFonts w:ascii="Times New Roman" w:hAnsi="Times New Roman" w:cs="Times New Roman"/>
          <w:sz w:val="24"/>
          <w:szCs w:val="24"/>
        </w:rPr>
        <w:t>. Once created</w:t>
      </w:r>
      <w:r w:rsidR="00BB0DA7">
        <w:rPr>
          <w:rFonts w:ascii="Times New Roman" w:hAnsi="Times New Roman" w:cs="Times New Roman"/>
          <w:sz w:val="24"/>
          <w:szCs w:val="24"/>
        </w:rPr>
        <w:t>,</w:t>
      </w:r>
      <w:r w:rsidR="00A018B0">
        <w:rPr>
          <w:rFonts w:ascii="Times New Roman" w:hAnsi="Times New Roman" w:cs="Times New Roman"/>
          <w:sz w:val="24"/>
          <w:szCs w:val="24"/>
        </w:rPr>
        <w:t xml:space="preserve"> matrices can be treated as opaque objects and manipulated using a high level syntax that would comparable to writing Matlab code.</w:t>
      </w:r>
      <w:r w:rsidR="00583621">
        <w:rPr>
          <w:rFonts w:ascii="Times New Roman" w:hAnsi="Times New Roman" w:cs="Times New Roman"/>
          <w:sz w:val="24"/>
          <w:szCs w:val="24"/>
        </w:rPr>
        <w:t xml:space="preserve"> The distributed matrix and vector data structures themselves </w:t>
      </w:r>
      <w:r w:rsidR="00F466AB">
        <w:rPr>
          <w:rFonts w:ascii="Times New Roman" w:hAnsi="Times New Roman" w:cs="Times New Roman"/>
          <w:sz w:val="24"/>
          <w:szCs w:val="24"/>
        </w:rPr>
        <w:t>are</w:t>
      </w:r>
      <w:r w:rsidR="00583621">
        <w:rPr>
          <w:rFonts w:ascii="Times New Roman" w:hAnsi="Times New Roman" w:cs="Times New Roman"/>
          <w:sz w:val="24"/>
          <w:szCs w:val="24"/>
        </w:rPr>
        <w:t xml:space="preserve"> based on exi</w:t>
      </w:r>
      <w:r w:rsidR="00F466AB">
        <w:rPr>
          <w:rFonts w:ascii="Times New Roman" w:hAnsi="Times New Roman" w:cs="Times New Roman"/>
          <w:sz w:val="24"/>
          <w:szCs w:val="24"/>
        </w:rPr>
        <w:t>sting solver libraries and</w:t>
      </w:r>
      <w:r w:rsidR="00583621">
        <w:rPr>
          <w:rFonts w:ascii="Times New Roman" w:hAnsi="Times New Roman" w:cs="Times New Roman"/>
          <w:sz w:val="24"/>
          <w:szCs w:val="24"/>
        </w:rPr>
        <w:t xml:space="preserve"> represent relatively lightweight wrappers on existing code. </w:t>
      </w:r>
      <w:r w:rsidR="00F466AB">
        <w:rPr>
          <w:rFonts w:ascii="Times New Roman" w:hAnsi="Times New Roman" w:cs="Times New Roman"/>
          <w:sz w:val="24"/>
          <w:szCs w:val="24"/>
        </w:rPr>
        <w:t>The current math module is built on the PETSc library but other libraries, such as Hypre and Trilinos could be used instead to implement the math module.</w:t>
      </w:r>
    </w:p>
    <w:p w14:paraId="44082909" w14:textId="2F68C6A5" w:rsidR="00583621" w:rsidRDefault="00583621" w:rsidP="0057521D">
      <w:pPr>
        <w:rPr>
          <w:rFonts w:ascii="Times New Roman" w:hAnsi="Times New Roman" w:cs="Times New Roman"/>
          <w:sz w:val="24"/>
          <w:szCs w:val="24"/>
        </w:rPr>
      </w:pPr>
      <w:r>
        <w:rPr>
          <w:rFonts w:ascii="Times New Roman" w:hAnsi="Times New Roman" w:cs="Times New Roman"/>
          <w:sz w:val="24"/>
          <w:szCs w:val="24"/>
        </w:rPr>
        <w:t>The main fun</w:t>
      </w:r>
      <w:r w:rsidR="00D05643">
        <w:rPr>
          <w:rFonts w:ascii="Times New Roman" w:hAnsi="Times New Roman" w:cs="Times New Roman"/>
          <w:sz w:val="24"/>
          <w:szCs w:val="24"/>
        </w:rPr>
        <w:t>ctionality associated with the math module is</w:t>
      </w:r>
      <w:r>
        <w:rPr>
          <w:rFonts w:ascii="Times New Roman" w:hAnsi="Times New Roman" w:cs="Times New Roman"/>
          <w:sz w:val="24"/>
          <w:szCs w:val="24"/>
        </w:rPr>
        <w:t xml:space="preserve"> the ability to instantiate new matrices and vectors, add individual matrix and vector elements (and their values) to the</w:t>
      </w:r>
      <w:r w:rsidR="00D05643">
        <w:rPr>
          <w:rFonts w:ascii="Times New Roman" w:hAnsi="Times New Roman" w:cs="Times New Roman"/>
          <w:sz w:val="24"/>
          <w:szCs w:val="24"/>
        </w:rPr>
        <w:t xml:space="preserve"> matrix/vector</w:t>
      </w:r>
      <w:r>
        <w:rPr>
          <w:rFonts w:ascii="Times New Roman" w:hAnsi="Times New Roman" w:cs="Times New Roman"/>
          <w:sz w:val="24"/>
          <w:szCs w:val="24"/>
        </w:rPr>
        <w:t xml:space="preserve"> objects and invoke and assemble operation on the object. The assemble operation is designed to give the library a chance to set up internal data structures and repartition the matrix elements, etc. in a way that will optimize subsequent calculations. Inclusion of this operation also follows the syntax of most solver libraries when the</w:t>
      </w:r>
      <w:r w:rsidR="00D05643">
        <w:rPr>
          <w:rFonts w:ascii="Times New Roman" w:hAnsi="Times New Roman" w:cs="Times New Roman"/>
          <w:sz w:val="24"/>
          <w:szCs w:val="24"/>
        </w:rPr>
        <w:t>y construct a matrix or vector. This module</w:t>
      </w:r>
      <w:r>
        <w:rPr>
          <w:rFonts w:ascii="Times New Roman" w:hAnsi="Times New Roman" w:cs="Times New Roman"/>
          <w:sz w:val="24"/>
          <w:szCs w:val="24"/>
        </w:rPr>
        <w:t xml:space="preserve"> also include</w:t>
      </w:r>
      <w:r w:rsidR="00D05643">
        <w:rPr>
          <w:rFonts w:ascii="Times New Roman" w:hAnsi="Times New Roman" w:cs="Times New Roman"/>
          <w:sz w:val="24"/>
          <w:szCs w:val="24"/>
        </w:rPr>
        <w:t>s</w:t>
      </w:r>
      <w:r>
        <w:rPr>
          <w:rFonts w:ascii="Times New Roman" w:hAnsi="Times New Roman" w:cs="Times New Roman"/>
          <w:sz w:val="24"/>
          <w:szCs w:val="24"/>
        </w:rPr>
        <w:t xml:space="preserve"> some basic matrix and vector operations</w:t>
      </w:r>
      <w:r w:rsidR="00941E78">
        <w:rPr>
          <w:rFonts w:ascii="Times New Roman" w:hAnsi="Times New Roman" w:cs="Times New Roman"/>
          <w:sz w:val="24"/>
          <w:szCs w:val="24"/>
        </w:rPr>
        <w:t xml:space="preserve"> such as matrix-vec</w:t>
      </w:r>
      <w:r w:rsidR="00D05643">
        <w:rPr>
          <w:rFonts w:ascii="Times New Roman" w:hAnsi="Times New Roman" w:cs="Times New Roman"/>
          <w:sz w:val="24"/>
          <w:szCs w:val="24"/>
        </w:rPr>
        <w:t>tor multiply and norms.</w:t>
      </w:r>
    </w:p>
    <w:p w14:paraId="0B723E6B" w14:textId="33A533EF" w:rsidR="00D05643" w:rsidRDefault="00D05643" w:rsidP="0057521D">
      <w:pPr>
        <w:rPr>
          <w:rFonts w:ascii="Times New Roman" w:hAnsi="Times New Roman" w:cs="Times New Roman"/>
          <w:sz w:val="24"/>
          <w:szCs w:val="24"/>
        </w:rPr>
      </w:pPr>
      <w:r>
        <w:rPr>
          <w:rFonts w:ascii="Times New Roman" w:hAnsi="Times New Roman" w:cs="Times New Roman"/>
          <w:sz w:val="24"/>
          <w:szCs w:val="24"/>
        </w:rPr>
        <w:t>In addition to basic matrix operations, the math module contains linear and non-linear solvers and preconditioners. The math module provided a simple interface on top of the PETSc libraries that will allow users access to this functionality without having to be familiar with the libraries themselves. This should make it possible to construct solver routines that are comparable in complexity to Matlab scripts. The use of a wrapper instead of having users directly access the libraries will also make it simpler to switch the underlying library in an application. All that will be required will be for developers to link to a different implementation of the math module interface that is built on a different library. There will not be any need to rewrite any application code. This has the advantage that if a different library is used for the math module in one application, it instantly becomes available for other applications.</w:t>
      </w:r>
    </w:p>
    <w:p w14:paraId="58152A22" w14:textId="2F5D1185" w:rsidR="00AA2886" w:rsidRDefault="00AA2886" w:rsidP="0057521D">
      <w:pPr>
        <w:rPr>
          <w:rFonts w:ascii="Times New Roman" w:hAnsi="Times New Roman" w:cs="Times New Roman"/>
          <w:sz w:val="24"/>
          <w:szCs w:val="24"/>
        </w:rPr>
      </w:pPr>
      <w:r>
        <w:rPr>
          <w:rFonts w:ascii="Times New Roman" w:hAnsi="Times New Roman" w:cs="Times New Roman"/>
          <w:sz w:val="24"/>
          <w:szCs w:val="24"/>
        </w:rPr>
        <w:t xml:space="preserve">The functionality in the math component is distributed between for classes, </w:t>
      </w:r>
      <w:r w:rsidRPr="00A66E88">
        <w:rPr>
          <w:rStyle w:val="Heading1Char"/>
        </w:rPr>
        <w:t>Matrix</w:t>
      </w:r>
      <w:r>
        <w:rPr>
          <w:rFonts w:ascii="Times New Roman" w:hAnsi="Times New Roman" w:cs="Times New Roman"/>
          <w:sz w:val="24"/>
          <w:szCs w:val="24"/>
        </w:rPr>
        <w:t xml:space="preserve">, </w:t>
      </w:r>
      <w:r w:rsidRPr="00A66E88">
        <w:rPr>
          <w:rStyle w:val="Heading1Char"/>
        </w:rPr>
        <w:t>Vector</w:t>
      </w:r>
      <w:r>
        <w:rPr>
          <w:rFonts w:ascii="Times New Roman" w:hAnsi="Times New Roman" w:cs="Times New Roman"/>
          <w:sz w:val="24"/>
          <w:szCs w:val="24"/>
        </w:rPr>
        <w:t xml:space="preserve">, </w:t>
      </w:r>
      <w:r w:rsidRPr="00A66E88">
        <w:rPr>
          <w:rStyle w:val="Heading1Char"/>
        </w:rPr>
        <w:t>LinearSolver</w:t>
      </w:r>
      <w:r>
        <w:rPr>
          <w:rFonts w:ascii="Times New Roman" w:hAnsi="Times New Roman" w:cs="Times New Roman"/>
          <w:sz w:val="24"/>
          <w:szCs w:val="24"/>
        </w:rPr>
        <w:t xml:space="preserve"> and </w:t>
      </w:r>
      <w:r w:rsidRPr="00A66E88">
        <w:rPr>
          <w:rStyle w:val="Heading1Char"/>
        </w:rPr>
        <w:t>NonlinearSolver</w:t>
      </w:r>
      <w:r>
        <w:rPr>
          <w:rFonts w:ascii="Times New Roman" w:hAnsi="Times New Roman" w:cs="Times New Roman"/>
          <w:sz w:val="24"/>
          <w:szCs w:val="24"/>
        </w:rPr>
        <w:t>. Each of the classes</w:t>
      </w:r>
      <w:r w:rsidR="00722581">
        <w:rPr>
          <w:rFonts w:ascii="Times New Roman" w:hAnsi="Times New Roman" w:cs="Times New Roman"/>
          <w:sz w:val="24"/>
          <w:szCs w:val="24"/>
        </w:rPr>
        <w:t xml:space="preserve"> is in the </w:t>
      </w:r>
      <w:r w:rsidR="00722581" w:rsidRPr="00722581">
        <w:rPr>
          <w:rStyle w:val="Heading1Char"/>
        </w:rPr>
        <w:t>gridpack::math</w:t>
      </w:r>
      <w:r w:rsidR="00722581">
        <w:rPr>
          <w:rFonts w:ascii="Times New Roman" w:hAnsi="Times New Roman" w:cs="Times New Roman"/>
          <w:sz w:val="24"/>
          <w:szCs w:val="24"/>
        </w:rPr>
        <w:t xml:space="preserve"> namespace and</w:t>
      </w:r>
      <w:r>
        <w:rPr>
          <w:rFonts w:ascii="Times New Roman" w:hAnsi="Times New Roman" w:cs="Times New Roman"/>
          <w:sz w:val="24"/>
          <w:szCs w:val="24"/>
        </w:rPr>
        <w:t xml:space="preserve"> is described below.</w:t>
      </w:r>
      <w:r w:rsidR="00722581">
        <w:rPr>
          <w:rFonts w:ascii="Times New Roman" w:hAnsi="Times New Roman" w:cs="Times New Roman"/>
          <w:sz w:val="24"/>
          <w:szCs w:val="24"/>
        </w:rPr>
        <w:t xml:space="preserve"> These classes use the </w:t>
      </w:r>
      <w:r w:rsidR="00722581" w:rsidRPr="00722581">
        <w:rPr>
          <w:rStyle w:val="Heading1Char"/>
        </w:rPr>
        <w:t>gridpack/math/matrix.hpp</w:t>
      </w:r>
      <w:r w:rsidR="00722581">
        <w:rPr>
          <w:rFonts w:ascii="Times New Roman" w:hAnsi="Times New Roman" w:cs="Times New Roman"/>
          <w:sz w:val="24"/>
          <w:szCs w:val="24"/>
        </w:rPr>
        <w:t xml:space="preserve">, </w:t>
      </w:r>
      <w:r w:rsidR="00722581" w:rsidRPr="00722581">
        <w:rPr>
          <w:rStyle w:val="Heading1Char"/>
        </w:rPr>
        <w:t>gridpack/math/vector.hpp</w:t>
      </w:r>
      <w:r w:rsidR="00722581">
        <w:rPr>
          <w:rFonts w:ascii="Times New Roman" w:hAnsi="Times New Roman" w:cs="Times New Roman"/>
          <w:sz w:val="24"/>
          <w:szCs w:val="24"/>
        </w:rPr>
        <w:t xml:space="preserve">, </w:t>
      </w:r>
      <w:r w:rsidR="00722581" w:rsidRPr="00722581">
        <w:rPr>
          <w:rStyle w:val="Heading1Char"/>
        </w:rPr>
        <w:t>gridpack/math/linear_solver.hpp</w:t>
      </w:r>
      <w:r w:rsidR="00722581">
        <w:rPr>
          <w:rFonts w:ascii="Times New Roman" w:hAnsi="Times New Roman" w:cs="Times New Roman"/>
          <w:sz w:val="24"/>
          <w:szCs w:val="24"/>
        </w:rPr>
        <w:t xml:space="preserve"> and </w:t>
      </w:r>
      <w:r w:rsidR="00722581" w:rsidRPr="00722581">
        <w:rPr>
          <w:rStyle w:val="Heading1Char"/>
        </w:rPr>
        <w:t>gridpack/math/nonlinear_solver.hpp</w:t>
      </w:r>
      <w:r w:rsidR="00722581">
        <w:rPr>
          <w:rFonts w:ascii="Times New Roman" w:hAnsi="Times New Roman" w:cs="Times New Roman"/>
          <w:sz w:val="24"/>
          <w:szCs w:val="24"/>
        </w:rPr>
        <w:t xml:space="preserve"> header files.</w:t>
      </w:r>
      <w:r w:rsidR="00000B99">
        <w:rPr>
          <w:rFonts w:ascii="Times New Roman" w:hAnsi="Times New Roman" w:cs="Times New Roman"/>
          <w:sz w:val="24"/>
          <w:szCs w:val="24"/>
        </w:rPr>
        <w:t xml:space="preserve"> Like the </w:t>
      </w:r>
      <w:r w:rsidR="00000B99" w:rsidRPr="00A66E88">
        <w:rPr>
          <w:rStyle w:val="Heading1Char"/>
        </w:rPr>
        <w:t>BaseNetwork</w:t>
      </w:r>
      <w:r w:rsidR="00000B99">
        <w:rPr>
          <w:rFonts w:ascii="Times New Roman" w:hAnsi="Times New Roman" w:cs="Times New Roman"/>
          <w:sz w:val="24"/>
          <w:szCs w:val="24"/>
        </w:rPr>
        <w:t xml:space="preserve"> class, there are a lot of functions in </w:t>
      </w:r>
      <w:r w:rsidR="00000B99" w:rsidRPr="00A66E88">
        <w:rPr>
          <w:rStyle w:val="Heading1Char"/>
        </w:rPr>
        <w:t>Matrix</w:t>
      </w:r>
      <w:r w:rsidR="00000B99">
        <w:rPr>
          <w:rFonts w:ascii="Times New Roman" w:hAnsi="Times New Roman" w:cs="Times New Roman"/>
          <w:sz w:val="24"/>
          <w:szCs w:val="24"/>
        </w:rPr>
        <w:t xml:space="preserve"> and </w:t>
      </w:r>
      <w:r w:rsidR="00000B99" w:rsidRPr="00A66E88">
        <w:rPr>
          <w:rStyle w:val="Heading1Char"/>
        </w:rPr>
        <w:t>Vector</w:t>
      </w:r>
      <w:r w:rsidR="00000B99">
        <w:rPr>
          <w:rFonts w:ascii="Times New Roman" w:hAnsi="Times New Roman" w:cs="Times New Roman"/>
          <w:sz w:val="24"/>
          <w:szCs w:val="24"/>
        </w:rPr>
        <w:t xml:space="preserve"> that do not need to be used by users.</w:t>
      </w:r>
      <w:r w:rsidR="00356743">
        <w:rPr>
          <w:rFonts w:ascii="Times New Roman" w:hAnsi="Times New Roman" w:cs="Times New Roman"/>
          <w:sz w:val="24"/>
          <w:szCs w:val="24"/>
        </w:rPr>
        <w:t xml:space="preserve"> Most of the functions related to matrix/vector instantiation and creation are actually located inside the mapper classes described below.</w:t>
      </w:r>
    </w:p>
    <w:p w14:paraId="01B1C19F" w14:textId="21D35201" w:rsidR="00AA2886" w:rsidRDefault="00AA2886"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A66E88">
        <w:rPr>
          <w:rStyle w:val="Heading1Char"/>
        </w:rPr>
        <w:t>Matrix</w:t>
      </w:r>
      <w:r>
        <w:rPr>
          <w:rFonts w:ascii="Times New Roman" w:hAnsi="Times New Roman" w:cs="Times New Roman"/>
          <w:sz w:val="24"/>
          <w:szCs w:val="24"/>
        </w:rPr>
        <w:t xml:space="preserve"> class is designed to create distributed matrices. It supports two types of matrix, </w:t>
      </w:r>
      <w:r w:rsidRPr="00A66E88">
        <w:rPr>
          <w:rStyle w:val="Heading1Char"/>
        </w:rPr>
        <w:t>Dense</w:t>
      </w:r>
      <w:r>
        <w:rPr>
          <w:rFonts w:ascii="Times New Roman" w:hAnsi="Times New Roman" w:cs="Times New Roman"/>
          <w:sz w:val="24"/>
          <w:szCs w:val="24"/>
        </w:rPr>
        <w:t xml:space="preserve"> and </w:t>
      </w:r>
      <w:r w:rsidRPr="00A66E88">
        <w:rPr>
          <w:rStyle w:val="Heading1Char"/>
        </w:rPr>
        <w:t>Sparse</w:t>
      </w:r>
      <w:r>
        <w:rPr>
          <w:rFonts w:ascii="Times New Roman" w:hAnsi="Times New Roman" w:cs="Times New Roman"/>
          <w:sz w:val="24"/>
          <w:szCs w:val="24"/>
        </w:rPr>
        <w:t>. In most cases users will want to use the sparse matrix</w:t>
      </w:r>
      <w:r w:rsidR="00000B99">
        <w:rPr>
          <w:rFonts w:ascii="Times New Roman" w:hAnsi="Times New Roman" w:cs="Times New Roman"/>
          <w:sz w:val="24"/>
          <w:szCs w:val="24"/>
        </w:rPr>
        <w:t xml:space="preserve"> but some applications require dense matrices. The matrix constructor is</w:t>
      </w:r>
    </w:p>
    <w:p w14:paraId="36901071" w14:textId="1760C255" w:rsidR="00AA2886" w:rsidRPr="00625DAC" w:rsidRDefault="00AA2886" w:rsidP="00625DAC">
      <w:pPr>
        <w:pStyle w:val="RedBoldCode"/>
      </w:pPr>
      <w:r w:rsidRPr="00625DAC">
        <w:t>Matrix(</w:t>
      </w:r>
      <w:r w:rsidR="00000B99" w:rsidRPr="00625DAC">
        <w:t>const parallel::Communicator &amp;dist,</w:t>
      </w:r>
    </w:p>
    <w:p w14:paraId="42FDA2F1" w14:textId="0D8D473D" w:rsidR="00000B99" w:rsidRPr="00625DAC" w:rsidRDefault="00000B99" w:rsidP="00625DAC">
      <w:pPr>
        <w:pStyle w:val="RedBoldCode"/>
      </w:pPr>
      <w:r w:rsidRPr="00625DAC">
        <w:t xml:space="preserve">           const int &amp;local_rows,</w:t>
      </w:r>
    </w:p>
    <w:p w14:paraId="34D5642C" w14:textId="3CC96523" w:rsidR="00000B99" w:rsidRPr="00625DAC" w:rsidRDefault="00000B99" w:rsidP="00625DAC">
      <w:pPr>
        <w:pStyle w:val="RedBoldCode"/>
      </w:pPr>
      <w:r w:rsidRPr="00625DAC">
        <w:t xml:space="preserve">           const int &amp;cols,</w:t>
      </w:r>
    </w:p>
    <w:p w14:paraId="3B7346E5" w14:textId="762E968A" w:rsidR="00000B99" w:rsidRPr="00625DAC" w:rsidRDefault="00000B99" w:rsidP="00625DAC">
      <w:pPr>
        <w:pStyle w:val="RedBoldCode"/>
      </w:pPr>
      <w:r w:rsidRPr="00625DAC">
        <w:t xml:space="preserve">           const StorageType &amp;storage_type=Sparse)</w:t>
      </w:r>
    </w:p>
    <w:p w14:paraId="45360154" w14:textId="10A7F2DF" w:rsidR="00000B99" w:rsidRDefault="00000B99" w:rsidP="0057521D">
      <w:pPr>
        <w:rPr>
          <w:rFonts w:ascii="Times New Roman" w:hAnsi="Times New Roman" w:cs="Times New Roman"/>
          <w:sz w:val="24"/>
          <w:szCs w:val="24"/>
        </w:rPr>
      </w:pPr>
      <w:r>
        <w:rPr>
          <w:rFonts w:ascii="Times New Roman" w:hAnsi="Times New Roman" w:cs="Times New Roman"/>
          <w:sz w:val="24"/>
          <w:szCs w:val="24"/>
        </w:rPr>
        <w:t xml:space="preserve">The communicator object dist specifies the set of processors that the matrix is defined on, the </w:t>
      </w:r>
      <w:r w:rsidRPr="00A66E88">
        <w:rPr>
          <w:rStyle w:val="Heading1Char"/>
        </w:rPr>
        <w:t>local_rows</w:t>
      </w:r>
      <w:r>
        <w:rPr>
          <w:rFonts w:ascii="Times New Roman" w:hAnsi="Times New Roman" w:cs="Times New Roman"/>
          <w:sz w:val="24"/>
          <w:szCs w:val="24"/>
        </w:rPr>
        <w:t xml:space="preserve"> parameter corresponds to the number of rows contributed to the matrix by the processor, the </w:t>
      </w:r>
      <w:r w:rsidRPr="00A66E88">
        <w:rPr>
          <w:rStyle w:val="Heading1Char"/>
        </w:rPr>
        <w:t>cols</w:t>
      </w:r>
      <w:r>
        <w:rPr>
          <w:rFonts w:ascii="Times New Roman" w:hAnsi="Times New Roman" w:cs="Times New Roman"/>
          <w:sz w:val="24"/>
          <w:szCs w:val="24"/>
        </w:rPr>
        <w:t xml:space="preserve"> parameter indicates what the second dimension of the matrix is and the </w:t>
      </w:r>
      <w:r w:rsidRPr="00A66E88">
        <w:rPr>
          <w:rStyle w:val="Heading1Char"/>
        </w:rPr>
        <w:t>storage_type</w:t>
      </w:r>
      <w:r>
        <w:rPr>
          <w:rFonts w:ascii="Times New Roman" w:hAnsi="Times New Roman" w:cs="Times New Roman"/>
          <w:sz w:val="24"/>
          <w:szCs w:val="24"/>
        </w:rPr>
        <w:t xml:space="preserve"> parameter determines whether the matrix is sparse or dense. If the total dimension of the matrix is M×N, then the sum of the </w:t>
      </w:r>
      <w:r w:rsidRPr="00A66E88">
        <w:rPr>
          <w:rStyle w:val="Heading1Char"/>
        </w:rPr>
        <w:t>local_rows</w:t>
      </w:r>
      <w:r>
        <w:rPr>
          <w:rFonts w:ascii="Times New Roman" w:hAnsi="Times New Roman" w:cs="Times New Roman"/>
          <w:sz w:val="24"/>
          <w:szCs w:val="24"/>
        </w:rPr>
        <w:t xml:space="preserve"> parameters over all processors must equal M and the </w:t>
      </w:r>
      <w:r w:rsidRPr="00A66E88">
        <w:rPr>
          <w:rStyle w:val="Heading1Char"/>
        </w:rPr>
        <w:t>cols</w:t>
      </w:r>
      <w:r>
        <w:rPr>
          <w:rFonts w:ascii="Times New Roman" w:hAnsi="Times New Roman" w:cs="Times New Roman"/>
          <w:sz w:val="24"/>
          <w:szCs w:val="24"/>
        </w:rPr>
        <w:t xml:space="preserve"> parameter is equal to N. The matrix destructor is</w:t>
      </w:r>
    </w:p>
    <w:p w14:paraId="01409938" w14:textId="26429BD0" w:rsidR="004719C6" w:rsidRPr="00625DAC" w:rsidRDefault="00000B99" w:rsidP="00625DAC">
      <w:pPr>
        <w:pStyle w:val="RedBoldCode"/>
      </w:pPr>
      <w:r w:rsidRPr="00625DAC">
        <w:t>~Matrix()</w:t>
      </w:r>
    </w:p>
    <w:p w14:paraId="161CFEE6" w14:textId="727A0106" w:rsidR="00000B99" w:rsidRDefault="004719C6" w:rsidP="0057521D">
      <w:pPr>
        <w:rPr>
          <w:rFonts w:ascii="Times New Roman" w:hAnsi="Times New Roman" w:cs="Times New Roman"/>
          <w:sz w:val="24"/>
          <w:szCs w:val="24"/>
        </w:rPr>
      </w:pPr>
      <w:r>
        <w:rPr>
          <w:rFonts w:ascii="Times New Roman" w:hAnsi="Times New Roman" w:cs="Times New Roman"/>
          <w:sz w:val="24"/>
          <w:szCs w:val="24"/>
        </w:rPr>
        <w:t>Once a matrix has been created some inquiry functions can be used to probe the matrix size and distribution. The following functions return information about the matrix.</w:t>
      </w:r>
    </w:p>
    <w:p w14:paraId="4D86428F" w14:textId="28D8FCFB" w:rsidR="004719C6" w:rsidRPr="00625DAC" w:rsidRDefault="004719C6" w:rsidP="00625DAC">
      <w:pPr>
        <w:pStyle w:val="RedBoldCode"/>
      </w:pPr>
      <w:r w:rsidRPr="00625DAC">
        <w:t>int rows() const</w:t>
      </w:r>
    </w:p>
    <w:p w14:paraId="33B79C60" w14:textId="77777777" w:rsidR="00625DAC" w:rsidRDefault="00625DAC" w:rsidP="00625DAC">
      <w:pPr>
        <w:pStyle w:val="RedBoldCode"/>
      </w:pPr>
    </w:p>
    <w:p w14:paraId="74647EA5" w14:textId="40E18116" w:rsidR="004719C6" w:rsidRPr="00625DAC" w:rsidRDefault="004719C6" w:rsidP="00625DAC">
      <w:pPr>
        <w:pStyle w:val="RedBoldCode"/>
      </w:pPr>
      <w:r w:rsidRPr="00625DAC">
        <w:t>int localRows() const</w:t>
      </w:r>
    </w:p>
    <w:p w14:paraId="25F6E33F" w14:textId="77777777" w:rsidR="00625DAC" w:rsidRDefault="00625DAC" w:rsidP="00625DAC">
      <w:pPr>
        <w:pStyle w:val="RedBoldCode"/>
      </w:pPr>
    </w:p>
    <w:p w14:paraId="7A3FF27F" w14:textId="27242624" w:rsidR="004719C6" w:rsidRPr="00625DAC" w:rsidRDefault="004719C6" w:rsidP="00625DAC">
      <w:pPr>
        <w:pStyle w:val="RedBoldCode"/>
      </w:pPr>
      <w:r w:rsidRPr="00625DAC">
        <w:t>void localRowRange(int &amp;lo, int &amp;hi) const</w:t>
      </w:r>
    </w:p>
    <w:p w14:paraId="0B78AF99" w14:textId="77777777" w:rsidR="00625DAC" w:rsidRDefault="00625DAC" w:rsidP="00625DAC">
      <w:pPr>
        <w:pStyle w:val="RedBoldCode"/>
      </w:pPr>
    </w:p>
    <w:p w14:paraId="724E7BD2" w14:textId="66CB7AB6" w:rsidR="004719C6" w:rsidRPr="00625DAC" w:rsidRDefault="004719C6" w:rsidP="00625DAC">
      <w:pPr>
        <w:pStyle w:val="RedBoldCode"/>
      </w:pPr>
      <w:r w:rsidRPr="00625DAC">
        <w:t>int cols()</w:t>
      </w:r>
    </w:p>
    <w:p w14:paraId="47F1283E" w14:textId="64EBA631" w:rsidR="004719C6" w:rsidRDefault="004719C6" w:rsidP="0057521D">
      <w:pPr>
        <w:rPr>
          <w:rFonts w:ascii="Times New Roman" w:hAnsi="Times New Roman" w:cs="Times New Roman"/>
          <w:sz w:val="24"/>
          <w:szCs w:val="24"/>
        </w:rPr>
      </w:pPr>
      <w:r>
        <w:rPr>
          <w:rFonts w:ascii="Times New Roman" w:hAnsi="Times New Roman" w:cs="Times New Roman"/>
          <w:sz w:val="24"/>
          <w:szCs w:val="24"/>
        </w:rPr>
        <w:t xml:space="preserve">The function </w:t>
      </w:r>
      <w:r w:rsidRPr="00A66E88">
        <w:rPr>
          <w:rStyle w:val="Heading1Char"/>
        </w:rPr>
        <w:t>rows</w:t>
      </w:r>
      <w:r>
        <w:rPr>
          <w:rFonts w:ascii="Times New Roman" w:hAnsi="Times New Roman" w:cs="Times New Roman"/>
          <w:sz w:val="24"/>
          <w:szCs w:val="24"/>
        </w:rPr>
        <w:t xml:space="preserve"> will return the total number of rows in the matrix, </w:t>
      </w:r>
      <w:r w:rsidRPr="00A66E88">
        <w:rPr>
          <w:rStyle w:val="Heading1Char"/>
        </w:rPr>
        <w:t>localRows</w:t>
      </w:r>
      <w:r>
        <w:rPr>
          <w:rFonts w:ascii="Times New Roman" w:hAnsi="Times New Roman" w:cs="Times New Roman"/>
          <w:sz w:val="24"/>
          <w:szCs w:val="24"/>
        </w:rPr>
        <w:t xml:space="preserve"> returns the number of rows associated with the calling processor, </w:t>
      </w:r>
      <w:r w:rsidRPr="00A66E88">
        <w:rPr>
          <w:rStyle w:val="Heading1Char"/>
        </w:rPr>
        <w:t>localRowRange</w:t>
      </w:r>
      <w:r>
        <w:rPr>
          <w:rFonts w:ascii="Times New Roman" w:hAnsi="Times New Roman" w:cs="Times New Roman"/>
          <w:sz w:val="24"/>
          <w:szCs w:val="24"/>
        </w:rPr>
        <w:t xml:space="preserve"> returns the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index of the rows associated with the calling processor and </w:t>
      </w:r>
      <w:r w:rsidRPr="00A66E88">
        <w:rPr>
          <w:rStyle w:val="Heading1Char"/>
        </w:rPr>
        <w:t>cols</w:t>
      </w:r>
      <w:r>
        <w:rPr>
          <w:rFonts w:ascii="Times New Roman" w:hAnsi="Times New Roman" w:cs="Times New Roman"/>
          <w:sz w:val="24"/>
          <w:szCs w:val="24"/>
        </w:rPr>
        <w:t xml:space="preserve"> returns the number of columns in the matrix. Note that matrices are partitioned into row blocks on each processor.</w:t>
      </w:r>
    </w:p>
    <w:p w14:paraId="71BC6E98" w14:textId="4134405D" w:rsidR="004719C6" w:rsidRDefault="004719C6" w:rsidP="0057521D">
      <w:pPr>
        <w:rPr>
          <w:rFonts w:ascii="Times New Roman" w:hAnsi="Times New Roman" w:cs="Times New Roman"/>
          <w:sz w:val="24"/>
          <w:szCs w:val="24"/>
        </w:rPr>
      </w:pPr>
      <w:r>
        <w:rPr>
          <w:rFonts w:ascii="Times New Roman" w:hAnsi="Times New Roman" w:cs="Times New Roman"/>
          <w:sz w:val="24"/>
          <w:szCs w:val="24"/>
        </w:rPr>
        <w:t xml:space="preserve">Addition functions can be used to add matrix elements to the matrix, either one at a time or in blocks. The following two calls </w:t>
      </w:r>
      <w:r w:rsidR="00C41380">
        <w:rPr>
          <w:rFonts w:ascii="Times New Roman" w:hAnsi="Times New Roman" w:cs="Times New Roman"/>
          <w:sz w:val="24"/>
          <w:szCs w:val="24"/>
        </w:rPr>
        <w:t>can be used to reset existing elements or insert new ones.</w:t>
      </w:r>
    </w:p>
    <w:p w14:paraId="4F9A0DDA" w14:textId="77777777" w:rsidR="00D36D77" w:rsidRDefault="00C41380" w:rsidP="00625DAC">
      <w:pPr>
        <w:pStyle w:val="RedBoldCode"/>
      </w:pPr>
      <w:r w:rsidRPr="00D36D77">
        <w:t>void setElement(const int &amp;i</w:t>
      </w:r>
      <w:r w:rsidR="00D36D77">
        <w:t>, const int &amp;j,</w:t>
      </w:r>
    </w:p>
    <w:p w14:paraId="0EBE6C48" w14:textId="2E638898" w:rsidR="00C41380" w:rsidRPr="00D36D77" w:rsidRDefault="00D36D77" w:rsidP="00625DAC">
      <w:pPr>
        <w:pStyle w:val="RedBoldCode"/>
      </w:pPr>
      <w:r>
        <w:t xml:space="preserve">                </w:t>
      </w:r>
      <w:r w:rsidR="00C41380" w:rsidRPr="00D36D77">
        <w:t>const ComplexType &amp;x)</w:t>
      </w:r>
    </w:p>
    <w:p w14:paraId="40CF0046" w14:textId="77777777" w:rsidR="00625DAC" w:rsidRDefault="00625DAC" w:rsidP="00625DAC">
      <w:pPr>
        <w:pStyle w:val="RedBoldCode"/>
      </w:pPr>
    </w:p>
    <w:p w14:paraId="5BD50E2C" w14:textId="77777777" w:rsidR="00D36D77" w:rsidRDefault="00C41380" w:rsidP="00625DAC">
      <w:pPr>
        <w:pStyle w:val="RedBoldCode"/>
      </w:pPr>
      <w:r w:rsidRPr="00D36D77">
        <w:t>void setElements(const int &amp;n, const int *i</w:t>
      </w:r>
      <w:r w:rsidR="00D36D77">
        <w:t>, const int *j,</w:t>
      </w:r>
    </w:p>
    <w:p w14:paraId="4BE3E639" w14:textId="4384FEE6" w:rsidR="00C41380" w:rsidRPr="00D36D77" w:rsidRDefault="00D36D77" w:rsidP="00625DAC">
      <w:pPr>
        <w:pStyle w:val="RedBoldCode"/>
      </w:pPr>
      <w:r>
        <w:t xml:space="preserve">                 </w:t>
      </w:r>
      <w:r w:rsidR="00C41380" w:rsidRPr="00D36D77">
        <w:t>const ComplexType *x)</w:t>
      </w:r>
    </w:p>
    <w:p w14:paraId="6AC62EA3" w14:textId="3F9615EC" w:rsidR="00D36D77" w:rsidRDefault="00C41380"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first function will set the matrix element at the index location </w:t>
      </w:r>
      <w:r w:rsidRPr="00A66E88">
        <w:rPr>
          <w:rStyle w:val="Heading1Char"/>
        </w:rPr>
        <w:t>(</w:t>
      </w:r>
      <w:r w:rsidR="006825E1" w:rsidRPr="00A66E88">
        <w:rPr>
          <w:rStyle w:val="Heading1Char"/>
        </w:rPr>
        <w:t>i</w:t>
      </w:r>
      <w:r w:rsidRPr="00A66E88">
        <w:rPr>
          <w:rStyle w:val="Heading1Char"/>
        </w:rPr>
        <w:t>,j)</w:t>
      </w:r>
      <w:r>
        <w:rPr>
          <w:rFonts w:ascii="Times New Roman" w:hAnsi="Times New Roman" w:cs="Times New Roman"/>
          <w:sz w:val="24"/>
          <w:szCs w:val="24"/>
        </w:rPr>
        <w:t xml:space="preserve"> to the value </w:t>
      </w:r>
      <w:r w:rsidRPr="00A66E88">
        <w:rPr>
          <w:rStyle w:val="Heading1Char"/>
        </w:rPr>
        <w:t>x</w:t>
      </w:r>
      <w:r>
        <w:rPr>
          <w:rFonts w:ascii="Times New Roman" w:hAnsi="Times New Roman" w:cs="Times New Roman"/>
          <w:sz w:val="24"/>
          <w:szCs w:val="24"/>
        </w:rPr>
        <w:t>.</w:t>
      </w:r>
      <w:r w:rsidR="006825E1">
        <w:rPr>
          <w:rFonts w:ascii="Times New Roman" w:hAnsi="Times New Roman" w:cs="Times New Roman"/>
          <w:sz w:val="24"/>
          <w:szCs w:val="24"/>
        </w:rPr>
        <w:t xml:space="preserve"> If the matrix element already exists, this function overwrites the value, if the element is not already part of the matrix, it gets added with the value </w:t>
      </w:r>
      <w:r w:rsidR="006825E1" w:rsidRPr="00A66E88">
        <w:rPr>
          <w:rStyle w:val="Heading1Char"/>
        </w:rPr>
        <w:t>x</w:t>
      </w:r>
      <w:r w:rsidR="006825E1">
        <w:rPr>
          <w:rFonts w:ascii="Times New Roman" w:hAnsi="Times New Roman" w:cs="Times New Roman"/>
          <w:sz w:val="24"/>
          <w:szCs w:val="24"/>
        </w:rPr>
        <w:t xml:space="preserve">. Note that both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are zero-based indices. For the current PETSc based implementation of the math module, it is not required that the index</w:t>
      </w:r>
      <w:r w:rsidR="00A66E88">
        <w:rPr>
          <w:rFonts w:ascii="Times New Roman" w:hAnsi="Times New Roman" w:cs="Times New Roman"/>
          <w:sz w:val="24"/>
          <w:szCs w:val="24"/>
        </w:rPr>
        <w:t xml:space="preserve"> </w:t>
      </w:r>
      <w:r w:rsidR="00A66E88" w:rsidRPr="00A66E88">
        <w:rPr>
          <w:rStyle w:val="Heading1Char"/>
        </w:rPr>
        <w:t>i</w:t>
      </w:r>
      <w:r w:rsidR="00A66E88">
        <w:rPr>
          <w:rFonts w:ascii="Times New Roman" w:hAnsi="Times New Roman" w:cs="Times New Roman"/>
          <w:sz w:val="24"/>
          <w:szCs w:val="24"/>
        </w:rPr>
        <w:t xml:space="preserve"> </w:t>
      </w:r>
      <w:r w:rsidR="006825E1">
        <w:rPr>
          <w:rFonts w:ascii="Times New Roman" w:hAnsi="Times New Roman" w:cs="Times New Roman"/>
          <w:sz w:val="24"/>
          <w:szCs w:val="24"/>
        </w:rPr>
        <w:t xml:space="preserve">lie between the values of </w:t>
      </w:r>
      <w:r w:rsidR="006825E1" w:rsidRPr="00A66E88">
        <w:rPr>
          <w:rStyle w:val="Heading1Char"/>
        </w:rPr>
        <w:t>lo</w:t>
      </w:r>
      <w:r w:rsidR="006825E1">
        <w:rPr>
          <w:rFonts w:ascii="Times New Roman" w:hAnsi="Times New Roman" w:cs="Times New Roman"/>
          <w:sz w:val="24"/>
          <w:szCs w:val="24"/>
        </w:rPr>
        <w:t xml:space="preserve"> and </w:t>
      </w:r>
      <w:r w:rsidR="006825E1" w:rsidRPr="00A66E88">
        <w:rPr>
          <w:rStyle w:val="Heading1Char"/>
        </w:rPr>
        <w:t>hi</w:t>
      </w:r>
      <w:r w:rsidR="006825E1">
        <w:rPr>
          <w:rFonts w:ascii="Times New Roman" w:hAnsi="Times New Roman" w:cs="Times New Roman"/>
          <w:sz w:val="24"/>
          <w:szCs w:val="24"/>
        </w:rPr>
        <w:t xml:space="preserve"> obtained with </w:t>
      </w:r>
      <w:r w:rsidR="006825E1" w:rsidRPr="00A66E88">
        <w:rPr>
          <w:rStyle w:val="Heading1Char"/>
        </w:rPr>
        <w:t>localRowRange</w:t>
      </w:r>
      <w:r w:rsidR="006825E1">
        <w:rPr>
          <w:rFonts w:ascii="Times New Roman" w:hAnsi="Times New Roman" w:cs="Times New Roman"/>
          <w:sz w:val="24"/>
          <w:szCs w:val="24"/>
        </w:rPr>
        <w:t xml:space="preserve"> function, but for performance reasons it is desirable. Other implementations may require that </w:t>
      </w:r>
      <w:r w:rsidR="006825E1" w:rsidRPr="00A66E88">
        <w:rPr>
          <w:rStyle w:val="Heading1Char"/>
        </w:rPr>
        <w:t>i</w:t>
      </w:r>
      <w:r w:rsidR="006825E1">
        <w:rPr>
          <w:rFonts w:ascii="Times New Roman" w:hAnsi="Times New Roman" w:cs="Times New Roman"/>
          <w:sz w:val="24"/>
          <w:szCs w:val="24"/>
        </w:rPr>
        <w:t xml:space="preserve"> lie in this range. The second function can be used to add a collection of elements all at once. This can result in improved performance. The variable </w:t>
      </w:r>
      <w:r w:rsidR="006825E1" w:rsidRPr="00A66E88">
        <w:rPr>
          <w:rStyle w:val="Heading1Char"/>
        </w:rPr>
        <w:t>n</w:t>
      </w:r>
      <w:r w:rsidR="006825E1">
        <w:rPr>
          <w:rFonts w:ascii="Times New Roman" w:hAnsi="Times New Roman" w:cs="Times New Roman"/>
          <w:sz w:val="24"/>
          <w:szCs w:val="24"/>
        </w:rPr>
        <w:t xml:space="preserve"> is the number elements to be added, the arrays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contain the row and column indices of the matrix elements and the array </w:t>
      </w:r>
      <w:r w:rsidR="006825E1" w:rsidRPr="00A66E88">
        <w:rPr>
          <w:rStyle w:val="Heading1Char"/>
        </w:rPr>
        <w:t>x</w:t>
      </w:r>
      <w:r w:rsidR="006825E1">
        <w:rPr>
          <w:rFonts w:ascii="Times New Roman" w:hAnsi="Times New Roman" w:cs="Times New Roman"/>
          <w:sz w:val="24"/>
          <w:szCs w:val="24"/>
        </w:rPr>
        <w:t xml:space="preserve"> contains their values.</w:t>
      </w:r>
      <w:r w:rsidR="00D842D0">
        <w:rPr>
          <w:rFonts w:ascii="Times New Roman" w:hAnsi="Times New Roman" w:cs="Times New Roman"/>
          <w:sz w:val="24"/>
          <w:szCs w:val="24"/>
        </w:rPr>
        <w:t xml:space="preserve"> Again, it is preferable that all values in </w:t>
      </w:r>
      <w:r w:rsidR="00D842D0" w:rsidRPr="00A66E88">
        <w:rPr>
          <w:rStyle w:val="Heading1Char"/>
        </w:rPr>
        <w:t>i</w:t>
      </w:r>
      <w:r w:rsidR="00D842D0">
        <w:rPr>
          <w:rFonts w:ascii="Times New Roman" w:hAnsi="Times New Roman" w:cs="Times New Roman"/>
          <w:sz w:val="24"/>
          <w:szCs w:val="24"/>
        </w:rPr>
        <w:t xml:space="preserve"> lie within the range </w:t>
      </w:r>
      <w:r w:rsidR="00D842D0" w:rsidRPr="00A66E88">
        <w:rPr>
          <w:rStyle w:val="Heading1Char"/>
        </w:rPr>
        <w:t>[lo,hi]</w:t>
      </w:r>
      <w:r w:rsidR="00D842D0">
        <w:rPr>
          <w:rFonts w:ascii="Times New Roman" w:hAnsi="Times New Roman" w:cs="Times New Roman"/>
          <w:sz w:val="24"/>
          <w:szCs w:val="24"/>
        </w:rPr>
        <w:t>.</w:t>
      </w:r>
    </w:p>
    <w:p w14:paraId="7C26209E" w14:textId="5B2BA188" w:rsidR="00D36D77" w:rsidRDefault="00D36D77" w:rsidP="0057521D">
      <w:pPr>
        <w:rPr>
          <w:rFonts w:ascii="Times New Roman" w:hAnsi="Times New Roman" w:cs="Times New Roman"/>
          <w:sz w:val="24"/>
          <w:szCs w:val="24"/>
        </w:rPr>
      </w:pPr>
      <w:r>
        <w:rPr>
          <w:rFonts w:ascii="Times New Roman" w:hAnsi="Times New Roman" w:cs="Times New Roman"/>
          <w:sz w:val="24"/>
          <w:szCs w:val="24"/>
        </w:rPr>
        <w:t>Two functions that are similar to the set element functions above are the functions</w:t>
      </w:r>
    </w:p>
    <w:p w14:paraId="5438B6C6" w14:textId="4A0FD2CB" w:rsidR="00D36D77" w:rsidRDefault="00D36D77" w:rsidP="00625DAC">
      <w:pPr>
        <w:pStyle w:val="RedBoldCode"/>
      </w:pPr>
      <w:r>
        <w:t>void add</w:t>
      </w:r>
      <w:r w:rsidRPr="00D36D77">
        <w:t>Element(const int &amp;i</w:t>
      </w:r>
      <w:r>
        <w:t>, const int &amp;j,</w:t>
      </w:r>
    </w:p>
    <w:p w14:paraId="1EC8B1DC" w14:textId="77777777" w:rsidR="00D36D77" w:rsidRPr="00D36D77" w:rsidRDefault="00D36D77" w:rsidP="00625DAC">
      <w:pPr>
        <w:pStyle w:val="RedBoldCode"/>
      </w:pPr>
      <w:r>
        <w:t xml:space="preserve">                </w:t>
      </w:r>
      <w:r w:rsidRPr="00D36D77">
        <w:t>const ComplexType &amp;x)</w:t>
      </w:r>
    </w:p>
    <w:p w14:paraId="604A4F53" w14:textId="77777777" w:rsidR="00625DAC" w:rsidRDefault="00625DAC" w:rsidP="00625DAC">
      <w:pPr>
        <w:pStyle w:val="RedBoldCode"/>
      </w:pPr>
    </w:p>
    <w:p w14:paraId="145BF5EE" w14:textId="37AD990B" w:rsidR="00D36D77" w:rsidRDefault="00D36D77" w:rsidP="00625DAC">
      <w:pPr>
        <w:pStyle w:val="RedBoldCode"/>
      </w:pPr>
      <w:r>
        <w:t>void add</w:t>
      </w:r>
      <w:r w:rsidRPr="00D36D77">
        <w:t>Elements(const int &amp;n, const int *i</w:t>
      </w:r>
      <w:r>
        <w:t>, const int *j,</w:t>
      </w:r>
    </w:p>
    <w:p w14:paraId="5DBE3F70" w14:textId="5F5B1016" w:rsidR="00D36D77" w:rsidRPr="00C41380" w:rsidRDefault="00D36D77" w:rsidP="00625DAC">
      <w:pPr>
        <w:pStyle w:val="RedBoldCode"/>
        <w:rPr>
          <w:rFonts w:ascii="Times New Roman" w:hAnsi="Times New Roman"/>
        </w:rPr>
      </w:pPr>
      <w:r>
        <w:t xml:space="preserve">                 </w:t>
      </w:r>
      <w:r w:rsidRPr="00D36D77">
        <w:t>const ComplexType *x)</w:t>
      </w:r>
    </w:p>
    <w:p w14:paraId="53743C91" w14:textId="77777777" w:rsidR="00D36D77" w:rsidRDefault="00D36D77" w:rsidP="0057521D">
      <w:pPr>
        <w:rPr>
          <w:rFonts w:ascii="Times New Roman" w:hAnsi="Times New Roman" w:cs="Times New Roman"/>
          <w:b/>
          <w:sz w:val="24"/>
          <w:szCs w:val="24"/>
        </w:rPr>
      </w:pPr>
    </w:p>
    <w:p w14:paraId="2D446EE7" w14:textId="6872633E" w:rsidR="00D36D77" w:rsidRDefault="00D36D77" w:rsidP="0057521D">
      <w:pPr>
        <w:rPr>
          <w:rFonts w:ascii="Times New Roman" w:hAnsi="Times New Roman" w:cs="Times New Roman"/>
          <w:sz w:val="24"/>
          <w:szCs w:val="24"/>
        </w:rPr>
      </w:pPr>
      <w:r>
        <w:rPr>
          <w:rFonts w:ascii="Times New Roman" w:hAnsi="Times New Roman" w:cs="Times New Roman"/>
          <w:sz w:val="24"/>
          <w:szCs w:val="24"/>
        </w:rPr>
        <w:t>These differ from the set element functions only in that instead of overwriting or inserting the new values into the matrix, these functions will add the new values to whatever is already there. If no value is present in the matrix at that location the function inserts it.</w:t>
      </w:r>
    </w:p>
    <w:p w14:paraId="075621E3" w14:textId="5FF4AE61" w:rsidR="00D36D77" w:rsidRDefault="00D36D77" w:rsidP="0057521D">
      <w:pPr>
        <w:rPr>
          <w:rFonts w:ascii="Times New Roman" w:hAnsi="Times New Roman" w:cs="Times New Roman"/>
          <w:sz w:val="24"/>
          <w:szCs w:val="24"/>
        </w:rPr>
      </w:pPr>
      <w:r>
        <w:rPr>
          <w:rFonts w:ascii="Times New Roman" w:hAnsi="Times New Roman" w:cs="Times New Roman"/>
          <w:sz w:val="24"/>
          <w:szCs w:val="24"/>
        </w:rPr>
        <w:t>In addition to setting or adding new elements, it is possible to retrieve matrix values using the functions</w:t>
      </w:r>
    </w:p>
    <w:p w14:paraId="7ADA71F2" w14:textId="77305F0F" w:rsidR="00D36D77" w:rsidRDefault="00D36D77" w:rsidP="00146AA8">
      <w:pPr>
        <w:pStyle w:val="RedBoldCode"/>
      </w:pPr>
      <w:r>
        <w:t>void get</w:t>
      </w:r>
      <w:r w:rsidRPr="00D36D77">
        <w:t>Element(const int &amp;i</w:t>
      </w:r>
      <w:r>
        <w:t>, const int &amp;j,</w:t>
      </w:r>
    </w:p>
    <w:p w14:paraId="295246B4" w14:textId="7A74D63B" w:rsidR="00D36D77" w:rsidRPr="00D36D77" w:rsidRDefault="00D36D77" w:rsidP="00146AA8">
      <w:pPr>
        <w:pStyle w:val="RedBoldCode"/>
      </w:pPr>
      <w:r>
        <w:t xml:space="preserve">                </w:t>
      </w:r>
      <w:r w:rsidRPr="00D36D77">
        <w:t>ComplexType &amp;x)</w:t>
      </w:r>
      <w:r>
        <w:t xml:space="preserve"> const</w:t>
      </w:r>
    </w:p>
    <w:p w14:paraId="75D3B7CC" w14:textId="77777777" w:rsidR="00146AA8" w:rsidRDefault="00146AA8" w:rsidP="00146AA8">
      <w:pPr>
        <w:pStyle w:val="RedBoldCode"/>
      </w:pPr>
    </w:p>
    <w:p w14:paraId="546F2F8C" w14:textId="03C5B2BA" w:rsidR="00D36D77" w:rsidRDefault="00D36D77" w:rsidP="00146AA8">
      <w:pPr>
        <w:pStyle w:val="RedBoldCode"/>
      </w:pPr>
      <w:r>
        <w:t>void get</w:t>
      </w:r>
      <w:r w:rsidRPr="00D36D77">
        <w:t>Elements(const int &amp;n, const int *i</w:t>
      </w:r>
      <w:r>
        <w:t>, const int *j,</w:t>
      </w:r>
    </w:p>
    <w:p w14:paraId="0E5EA536" w14:textId="56CD7F24" w:rsidR="00D36D77" w:rsidRDefault="00D36D77" w:rsidP="00146AA8">
      <w:pPr>
        <w:pStyle w:val="RedBoldCode"/>
        <w:rPr>
          <w:rFonts w:ascii="Times New Roman" w:hAnsi="Times New Roman"/>
        </w:rPr>
      </w:pPr>
      <w:r>
        <w:t xml:space="preserve">                 </w:t>
      </w:r>
      <w:r w:rsidRPr="00D36D77">
        <w:t>ComplexType *x)</w:t>
      </w:r>
      <w:r>
        <w:t xml:space="preserve"> const</w:t>
      </w:r>
    </w:p>
    <w:p w14:paraId="48D2AE0F" w14:textId="0688127B" w:rsidR="00D36D77" w:rsidRDefault="00D36D77" w:rsidP="0057521D">
      <w:pPr>
        <w:rPr>
          <w:rFonts w:ascii="Times New Roman" w:hAnsi="Times New Roman" w:cs="Times New Roman"/>
          <w:sz w:val="24"/>
          <w:szCs w:val="24"/>
        </w:rPr>
      </w:pPr>
      <w:r>
        <w:rPr>
          <w:rFonts w:ascii="Times New Roman" w:hAnsi="Times New Roman" w:cs="Times New Roman"/>
          <w:sz w:val="24"/>
          <w:szCs w:val="24"/>
        </w:rPr>
        <w:t xml:space="preserve">These functions can only access elements that are local to the processor. This means that the index </w:t>
      </w:r>
      <w:r w:rsidR="00B47E4D" w:rsidRPr="00A66E88">
        <w:rPr>
          <w:rStyle w:val="Heading1Char"/>
        </w:rPr>
        <w:t>i</w:t>
      </w:r>
      <w:r>
        <w:rPr>
          <w:rFonts w:ascii="Times New Roman" w:hAnsi="Times New Roman" w:cs="Times New Roman"/>
          <w:sz w:val="24"/>
          <w:szCs w:val="24"/>
        </w:rPr>
        <w:t xml:space="preserve"> must lie in the range </w:t>
      </w:r>
      <w:r w:rsidRPr="00A66E88">
        <w:rPr>
          <w:rStyle w:val="Heading1Char"/>
        </w:rPr>
        <w:t>[lo,hi]</w:t>
      </w:r>
      <w:r>
        <w:rPr>
          <w:rFonts w:ascii="Times New Roman" w:hAnsi="Times New Roman" w:cs="Times New Roman"/>
          <w:sz w:val="24"/>
          <w:szCs w:val="24"/>
        </w:rPr>
        <w:t xml:space="preserve"> returned by the function </w:t>
      </w:r>
      <w:r w:rsidRPr="00A66E88">
        <w:rPr>
          <w:rStyle w:val="Heading1Char"/>
        </w:rPr>
        <w:t>localR</w:t>
      </w:r>
      <w:r w:rsidR="00B47E4D" w:rsidRPr="00A66E88">
        <w:rPr>
          <w:rStyle w:val="Heading1Char"/>
        </w:rPr>
        <w:t>owRange</w:t>
      </w:r>
      <w:r w:rsidR="00B47E4D">
        <w:rPr>
          <w:rFonts w:ascii="Times New Roman" w:hAnsi="Times New Roman" w:cs="Times New Roman"/>
          <w:sz w:val="24"/>
          <w:szCs w:val="24"/>
        </w:rPr>
        <w:t>.</w:t>
      </w:r>
    </w:p>
    <w:p w14:paraId="2D39ADCF" w14:textId="25DB17A9" w:rsidR="00B47E4D" w:rsidRDefault="00B47E4D" w:rsidP="0057521D">
      <w:pPr>
        <w:rPr>
          <w:rFonts w:ascii="Times New Roman" w:hAnsi="Times New Roman" w:cs="Times New Roman"/>
          <w:sz w:val="24"/>
          <w:szCs w:val="24"/>
        </w:rPr>
      </w:pPr>
      <w:r>
        <w:rPr>
          <w:rFonts w:ascii="Times New Roman" w:hAnsi="Times New Roman" w:cs="Times New Roman"/>
          <w:sz w:val="24"/>
          <w:szCs w:val="24"/>
        </w:rPr>
        <w:t>Finally, before a matrix can be used in computations, it must be assembled and internal data structures must be set up. This can be accomplished by calling the function</w:t>
      </w:r>
    </w:p>
    <w:p w14:paraId="18CDAFB9" w14:textId="0D7A58BD" w:rsidR="00B47E4D" w:rsidRPr="00B47E4D" w:rsidRDefault="00B47E4D" w:rsidP="00146AA8">
      <w:pPr>
        <w:pStyle w:val="RedBoldCode"/>
      </w:pPr>
      <w:r w:rsidRPr="00B47E4D">
        <w:t>void ready()</w:t>
      </w:r>
    </w:p>
    <w:p w14:paraId="236BABA6" w14:textId="5B12A795" w:rsidR="00B47E4D" w:rsidRDefault="00B47E4D"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After this function has been invoked, the matrix is read for use and can be used in computations. In general, the procedure for building a matrix is 1) create the matrix object 2) determine local parameters such as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3) set or add matrix elements and 4) assemble matrix using the ready function. Note that users can often avoid most of these operations by building matrices and vectors using the mapper functionality described below.</w:t>
      </w:r>
    </w:p>
    <w:p w14:paraId="6B7DFAFD" w14:textId="1B008287" w:rsidR="00B47E4D" w:rsidRDefault="00B47E4D" w:rsidP="0057521D">
      <w:pPr>
        <w:rPr>
          <w:rFonts w:ascii="Times New Roman" w:hAnsi="Times New Roman" w:cs="Times New Roman"/>
          <w:sz w:val="24"/>
          <w:szCs w:val="24"/>
        </w:rPr>
      </w:pPr>
      <w:r>
        <w:rPr>
          <w:rFonts w:ascii="Times New Roman" w:hAnsi="Times New Roman" w:cs="Times New Roman"/>
          <w:sz w:val="24"/>
          <w:szCs w:val="24"/>
        </w:rPr>
        <w:t>Some additional functions have been included in the matrix class that can be useful for creating matrices or writing out their values (e.g. for debugging purposes). It is often useful to create a copy of a matrix. This can be done using the clone method</w:t>
      </w:r>
    </w:p>
    <w:p w14:paraId="1D107260" w14:textId="6B1BC45D" w:rsidR="00B47E4D" w:rsidRPr="00B3247D" w:rsidRDefault="00B47E4D" w:rsidP="00146AA8">
      <w:pPr>
        <w:pStyle w:val="RedBoldCode"/>
      </w:pPr>
      <w:r w:rsidRPr="00B3247D">
        <w:t>Matrix* clone() const</w:t>
      </w:r>
    </w:p>
    <w:p w14:paraId="7D9C2A9D" w14:textId="47D9B3F3" w:rsidR="00B47E4D" w:rsidRDefault="00B47E4D" w:rsidP="0057521D">
      <w:pPr>
        <w:rPr>
          <w:rFonts w:ascii="Times New Roman" w:hAnsi="Times New Roman" w:cs="Times New Roman"/>
          <w:sz w:val="24"/>
          <w:szCs w:val="24"/>
        </w:rPr>
      </w:pPr>
      <w:r>
        <w:rPr>
          <w:rFonts w:ascii="Times New Roman" w:hAnsi="Times New Roman" w:cs="Times New Roman"/>
          <w:sz w:val="24"/>
          <w:szCs w:val="24"/>
        </w:rPr>
        <w:t>The new matrix is an exact replica of the matrix that invokes this function.</w:t>
      </w:r>
    </w:p>
    <w:p w14:paraId="2349233E" w14:textId="7D8ADF67" w:rsidR="00B47E4D" w:rsidRDefault="00B47E4D" w:rsidP="0057521D">
      <w:pPr>
        <w:rPr>
          <w:rFonts w:ascii="Times New Roman" w:hAnsi="Times New Roman" w:cs="Times New Roman"/>
          <w:sz w:val="24"/>
          <w:szCs w:val="24"/>
        </w:rPr>
      </w:pPr>
      <w:r>
        <w:rPr>
          <w:rFonts w:ascii="Times New Roman" w:hAnsi="Times New Roman" w:cs="Times New Roman"/>
          <w:sz w:val="24"/>
          <w:szCs w:val="24"/>
        </w:rPr>
        <w:t>Two functions that can be used to write the contents of a matrix, either to standard output or to a file are</w:t>
      </w:r>
    </w:p>
    <w:p w14:paraId="05D9547C" w14:textId="00CFDF43" w:rsidR="00B47E4D" w:rsidRPr="00B3247D" w:rsidRDefault="00B3247D" w:rsidP="00146AA8">
      <w:pPr>
        <w:pStyle w:val="RedBoldCode"/>
      </w:pPr>
      <w:r w:rsidRPr="00B3247D">
        <w:t>v</w:t>
      </w:r>
      <w:r w:rsidR="00B47E4D" w:rsidRPr="00B3247D">
        <w:t>oid print (const char *filename=NULL) const</w:t>
      </w:r>
    </w:p>
    <w:p w14:paraId="61033315" w14:textId="4F7DF647" w:rsidR="00B47E4D" w:rsidRPr="00B3247D" w:rsidRDefault="00B3247D" w:rsidP="00146AA8">
      <w:pPr>
        <w:pStyle w:val="RedBoldCode"/>
      </w:pPr>
      <w:r w:rsidRPr="00B3247D">
        <w:t>v</w:t>
      </w:r>
      <w:r w:rsidR="00B47E4D" w:rsidRPr="00B3247D">
        <w:t>oid save(const char *filename) const</w:t>
      </w:r>
    </w:p>
    <w:p w14:paraId="6ACFFD58" w14:textId="5F310D50" w:rsidR="00B47E4D" w:rsidRDefault="00B47E4D" w:rsidP="0057521D">
      <w:pPr>
        <w:rPr>
          <w:rFonts w:ascii="Times New Roman" w:hAnsi="Times New Roman" w:cs="Times New Roman"/>
          <w:sz w:val="24"/>
          <w:szCs w:val="24"/>
        </w:rPr>
      </w:pPr>
      <w:r>
        <w:rPr>
          <w:rFonts w:ascii="Times New Roman" w:hAnsi="Times New Roman" w:cs="Times New Roman"/>
          <w:sz w:val="24"/>
          <w:szCs w:val="24"/>
        </w:rPr>
        <w:t>The first function will write the contents of the matrix to standard output if no filename is specified, otherwise it writes to the specified file, the second function will write a file in MatLAB format</w:t>
      </w:r>
      <w:r w:rsidR="00B3247D">
        <w:rPr>
          <w:rFonts w:ascii="Times New Roman" w:hAnsi="Times New Roman" w:cs="Times New Roman"/>
          <w:sz w:val="24"/>
          <w:szCs w:val="24"/>
        </w:rPr>
        <w:t>. These functions can be used for debugging or to create matrices that can be fed into other programs.</w:t>
      </w:r>
    </w:p>
    <w:p w14:paraId="23AAC8FC" w14:textId="0A9555F9" w:rsidR="00B3247D" w:rsidRDefault="00B3247D" w:rsidP="0057521D">
      <w:pPr>
        <w:rPr>
          <w:rFonts w:ascii="Times New Roman" w:hAnsi="Times New Roman" w:cs="Times New Roman"/>
          <w:sz w:val="24"/>
          <w:szCs w:val="24"/>
        </w:rPr>
      </w:pPr>
      <w:r>
        <w:rPr>
          <w:rFonts w:ascii="Times New Roman" w:hAnsi="Times New Roman" w:cs="Times New Roman"/>
          <w:sz w:val="24"/>
          <w:szCs w:val="24"/>
        </w:rPr>
        <w:t>Once a matrix has been created, a variety of methods can be applied to it. Most of these are applied after the ready call has been made by the matrix, but some operations can be used to actually build a matrix. These functions are listed below.</w:t>
      </w:r>
    </w:p>
    <w:p w14:paraId="69ED2DEE" w14:textId="6ACB1053" w:rsidR="00B3247D" w:rsidRPr="009A52FA" w:rsidRDefault="009A52FA" w:rsidP="00146AA8">
      <w:pPr>
        <w:pStyle w:val="RedBoldCode"/>
      </w:pPr>
      <w:r w:rsidRPr="009A52FA">
        <w:t>v</w:t>
      </w:r>
      <w:r w:rsidR="00B3247D" w:rsidRPr="009A52FA">
        <w:t>oid equate(const Matrix &amp;A)</w:t>
      </w:r>
    </w:p>
    <w:p w14:paraId="743C17F0" w14:textId="7B901BFF" w:rsidR="00B3247D" w:rsidRDefault="009A52FA" w:rsidP="0057521D">
      <w:pPr>
        <w:rPr>
          <w:rFonts w:ascii="Times New Roman" w:hAnsi="Times New Roman" w:cs="Times New Roman"/>
          <w:sz w:val="24"/>
          <w:szCs w:val="24"/>
        </w:rPr>
      </w:pPr>
      <w:r>
        <w:rPr>
          <w:rFonts w:ascii="Times New Roman" w:hAnsi="Times New Roman" w:cs="Times New Roman"/>
          <w:sz w:val="24"/>
          <w:szCs w:val="24"/>
        </w:rPr>
        <w:t>This function sets</w:t>
      </w:r>
      <w:r w:rsidR="00B3247D">
        <w:rPr>
          <w:rFonts w:ascii="Times New Roman" w:hAnsi="Times New Roman" w:cs="Times New Roman"/>
          <w:sz w:val="24"/>
          <w:szCs w:val="24"/>
        </w:rPr>
        <w:t xml:space="preserve"> the calling matrix equal to matrix </w:t>
      </w:r>
      <w:r w:rsidR="00B3247D" w:rsidRPr="00A66E88">
        <w:rPr>
          <w:rStyle w:val="Heading1Char"/>
        </w:rPr>
        <w:t>A</w:t>
      </w:r>
      <w:r w:rsidR="00B3247D">
        <w:rPr>
          <w:rFonts w:ascii="Times New Roman" w:hAnsi="Times New Roman" w:cs="Times New Roman"/>
          <w:sz w:val="24"/>
          <w:szCs w:val="24"/>
        </w:rPr>
        <w:t>. This assumes that the calling matrix has been created but no matrix elements have been added to it.</w:t>
      </w:r>
    </w:p>
    <w:p w14:paraId="58E6499F" w14:textId="4155BBBA" w:rsidR="009A52FA" w:rsidRPr="009A52FA" w:rsidRDefault="009A52FA" w:rsidP="00146AA8">
      <w:pPr>
        <w:pStyle w:val="RedBoldCode"/>
      </w:pPr>
      <w:r w:rsidRPr="009A52FA">
        <w:t>void scale(const ComplexType &amp;x)</w:t>
      </w:r>
    </w:p>
    <w:p w14:paraId="628EF833" w14:textId="79C2B5C9" w:rsidR="009A52FA" w:rsidRDefault="009A52FA" w:rsidP="0057521D">
      <w:pPr>
        <w:rPr>
          <w:rFonts w:ascii="Times New Roman" w:hAnsi="Times New Roman" w:cs="Times New Roman"/>
          <w:sz w:val="24"/>
          <w:szCs w:val="24"/>
        </w:rPr>
      </w:pPr>
      <w:r>
        <w:rPr>
          <w:rFonts w:ascii="Times New Roman" w:hAnsi="Times New Roman" w:cs="Times New Roman"/>
          <w:sz w:val="24"/>
          <w:szCs w:val="24"/>
        </w:rPr>
        <w:t xml:space="preserve">Multiply all matrix elements by the value </w:t>
      </w:r>
      <w:r w:rsidRPr="00A66E88">
        <w:rPr>
          <w:rStyle w:val="Heading1Char"/>
        </w:rPr>
        <w:t>x</w:t>
      </w:r>
      <w:r>
        <w:rPr>
          <w:rFonts w:ascii="Times New Roman" w:hAnsi="Times New Roman" w:cs="Times New Roman"/>
          <w:sz w:val="24"/>
          <w:szCs w:val="24"/>
        </w:rPr>
        <w:t>.</w:t>
      </w:r>
    </w:p>
    <w:p w14:paraId="3DC4C759" w14:textId="71728850" w:rsidR="009A52FA" w:rsidRPr="009A52FA" w:rsidRDefault="009A52FA" w:rsidP="00146AA8">
      <w:pPr>
        <w:pStyle w:val="RedBoldCode"/>
      </w:pPr>
      <w:r w:rsidRPr="009A52FA">
        <w:t>void multiplyDiagonal(const Vector &amp;x)</w:t>
      </w:r>
    </w:p>
    <w:p w14:paraId="2A9B4DEE" w14:textId="3D554D70" w:rsidR="009A52FA" w:rsidRDefault="009A52FA" w:rsidP="0057521D">
      <w:pPr>
        <w:rPr>
          <w:rFonts w:ascii="Times New Roman" w:hAnsi="Times New Roman" w:cs="Times New Roman"/>
          <w:sz w:val="24"/>
          <w:szCs w:val="24"/>
        </w:rPr>
      </w:pPr>
      <w:r>
        <w:rPr>
          <w:rFonts w:ascii="Times New Roman" w:hAnsi="Times New Roman" w:cs="Times New Roman"/>
          <w:sz w:val="24"/>
          <w:szCs w:val="24"/>
        </w:rPr>
        <w:t xml:space="preserve">Multiply all elements on the diagonal of the calling matrix by the vector </w:t>
      </w:r>
      <w:r w:rsidRPr="00A66E88">
        <w:rPr>
          <w:rStyle w:val="Heading1Char"/>
        </w:rPr>
        <w:t>x</w:t>
      </w:r>
      <w:r>
        <w:rPr>
          <w:rFonts w:ascii="Times New Roman" w:hAnsi="Times New Roman" w:cs="Times New Roman"/>
          <w:sz w:val="24"/>
          <w:szCs w:val="24"/>
        </w:rPr>
        <w:t xml:space="preserve">. The </w:t>
      </w:r>
      <w:r w:rsidRPr="00A66E88">
        <w:rPr>
          <w:rStyle w:val="Heading1Char"/>
        </w:rPr>
        <w:t>Vector</w:t>
      </w:r>
      <w:r>
        <w:rPr>
          <w:rFonts w:ascii="Times New Roman" w:hAnsi="Times New Roman" w:cs="Times New Roman"/>
          <w:sz w:val="24"/>
          <w:szCs w:val="24"/>
        </w:rPr>
        <w:t xml:space="preserve"> class is described below.</w:t>
      </w:r>
    </w:p>
    <w:p w14:paraId="08E539BA" w14:textId="238F5590" w:rsidR="009A52FA" w:rsidRPr="009A52FA" w:rsidRDefault="009A52FA" w:rsidP="00146AA8">
      <w:pPr>
        <w:pStyle w:val="RedBoldCode"/>
      </w:pPr>
      <w:r w:rsidRPr="009A52FA">
        <w:t>void add(const Matrix &amp;A)</w:t>
      </w:r>
    </w:p>
    <w:p w14:paraId="20680F28" w14:textId="6B2AA565" w:rsidR="009A52FA" w:rsidRDefault="00A66E88"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Add the matrix </w:t>
      </w:r>
      <w:r w:rsidR="009A52FA" w:rsidRPr="00A66E88">
        <w:rPr>
          <w:rStyle w:val="Heading1Char"/>
        </w:rPr>
        <w:t>A</w:t>
      </w:r>
      <w:r w:rsidR="009A52FA">
        <w:rPr>
          <w:rFonts w:ascii="Times New Roman" w:hAnsi="Times New Roman" w:cs="Times New Roman"/>
          <w:sz w:val="24"/>
          <w:szCs w:val="24"/>
        </w:rPr>
        <w:t xml:space="preserve"> to the calling matrix. The two matrices must have the same number of rows and columns, but otherwise there are no restrictions on the data layout or the number and location of the non-zero entries.</w:t>
      </w:r>
    </w:p>
    <w:p w14:paraId="418EA498" w14:textId="368B1A70" w:rsidR="009A52FA" w:rsidRPr="009A52FA" w:rsidRDefault="009A52FA" w:rsidP="00146AA8">
      <w:pPr>
        <w:pStyle w:val="RedBoldCode"/>
      </w:pPr>
      <w:r w:rsidRPr="009A52FA">
        <w:t>void identity()</w:t>
      </w:r>
    </w:p>
    <w:p w14:paraId="515AD512" w14:textId="4B3489DD" w:rsidR="009A52FA" w:rsidRDefault="009A52FA" w:rsidP="0057521D">
      <w:pPr>
        <w:rPr>
          <w:rFonts w:ascii="Times New Roman" w:hAnsi="Times New Roman" w:cs="Times New Roman"/>
          <w:sz w:val="24"/>
          <w:szCs w:val="24"/>
        </w:rPr>
      </w:pPr>
      <w:r>
        <w:rPr>
          <w:rFonts w:ascii="Times New Roman" w:hAnsi="Times New Roman" w:cs="Times New Roman"/>
          <w:sz w:val="24"/>
          <w:szCs w:val="24"/>
        </w:rPr>
        <w:t>Create an identity matrix. This function assumes that the calling matrix has been created but no matrix elements have been assigned to it.</w:t>
      </w:r>
    </w:p>
    <w:p w14:paraId="196ED02A" w14:textId="464CCFE0" w:rsidR="009A52FA" w:rsidRPr="009A52FA" w:rsidRDefault="009A52FA" w:rsidP="00146AA8">
      <w:pPr>
        <w:pStyle w:val="RedBoldCode"/>
      </w:pPr>
      <w:r w:rsidRPr="009A52FA">
        <w:t>void zero()</w:t>
      </w:r>
    </w:p>
    <w:p w14:paraId="08119F6D" w14:textId="271DBC0A" w:rsidR="003C7EE2" w:rsidRDefault="009A52FA" w:rsidP="0057521D">
      <w:pPr>
        <w:rPr>
          <w:rFonts w:ascii="Times New Roman" w:hAnsi="Times New Roman" w:cs="Times New Roman"/>
          <w:sz w:val="24"/>
          <w:szCs w:val="24"/>
        </w:rPr>
      </w:pPr>
      <w:r>
        <w:rPr>
          <w:rFonts w:ascii="Times New Roman" w:hAnsi="Times New Roman" w:cs="Times New Roman"/>
          <w:sz w:val="24"/>
          <w:szCs w:val="24"/>
        </w:rPr>
        <w:t>Set all non-zero entries to zero.</w:t>
      </w:r>
    </w:p>
    <w:p w14:paraId="59A3A4A3" w14:textId="0D4EDE4A"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The math module also contains solvers. The </w:t>
      </w:r>
      <w:r w:rsidRPr="00A66E88">
        <w:rPr>
          <w:rStyle w:val="Heading1Char"/>
        </w:rPr>
        <w:t>LinearSolver</w:t>
      </w:r>
      <w:r>
        <w:rPr>
          <w:rFonts w:ascii="Times New Roman" w:hAnsi="Times New Roman" w:cs="Times New Roman"/>
          <w:sz w:val="24"/>
          <w:szCs w:val="24"/>
        </w:rPr>
        <w:t xml:space="preserve"> class contains a constructor</w:t>
      </w:r>
    </w:p>
    <w:p w14:paraId="75EFD86E" w14:textId="481D5BA6" w:rsidR="00421ECD" w:rsidRPr="00421ECD" w:rsidRDefault="00421ECD" w:rsidP="00146AA8">
      <w:pPr>
        <w:pStyle w:val="RedBoldCode"/>
      </w:pPr>
      <w:r w:rsidRPr="00421ECD">
        <w:t>LinearSolver(const Matrix &amp;A)</w:t>
      </w:r>
    </w:p>
    <w:p w14:paraId="25B266C5" w14:textId="69C8EFB6"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that creates an instance of the solver. The matrix </w:t>
      </w:r>
      <w:r w:rsidRPr="00A66E88">
        <w:rPr>
          <w:rStyle w:val="Heading1Char"/>
        </w:rPr>
        <w:t>A</w:t>
      </w:r>
      <w:r>
        <w:rPr>
          <w:rFonts w:ascii="Times New Roman" w:hAnsi="Times New Roman" w:cs="Times New Roman"/>
          <w:sz w:val="24"/>
          <w:szCs w:val="24"/>
        </w:rPr>
        <w:t xml:space="preserve"> defines the set of linear equations </w:t>
      </w:r>
      <w:r w:rsidRPr="001757B7">
        <w:rPr>
          <w:rStyle w:val="Heading1Char"/>
        </w:rPr>
        <w:t>Ax=b</w:t>
      </w:r>
      <w:r>
        <w:rPr>
          <w:rFonts w:ascii="Times New Roman" w:hAnsi="Times New Roman" w:cs="Times New Roman"/>
          <w:sz w:val="24"/>
          <w:szCs w:val="24"/>
        </w:rPr>
        <w:t xml:space="preserve"> that must be solved. The properties of the solver can be modified by calling the function</w:t>
      </w:r>
    </w:p>
    <w:p w14:paraId="36335176" w14:textId="270E01BC" w:rsidR="00421ECD" w:rsidRPr="00421ECD" w:rsidRDefault="00421ECD" w:rsidP="00146AA8">
      <w:pPr>
        <w:pStyle w:val="RedBoldCode"/>
      </w:pPr>
      <w:r w:rsidRPr="00421ECD">
        <w:t>void configure(utility::Configuration::Cursor *props)</w:t>
      </w:r>
    </w:p>
    <w:p w14:paraId="5CA0FCC5" w14:textId="4F1D6CF2"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1757B7">
        <w:rPr>
          <w:rStyle w:val="Heading1Char"/>
        </w:rPr>
        <w:t>Configuration</w:t>
      </w:r>
      <w:r>
        <w:rPr>
          <w:rFonts w:ascii="Times New Roman" w:hAnsi="Times New Roman" w:cs="Times New Roman"/>
          <w:sz w:val="24"/>
          <w:szCs w:val="24"/>
        </w:rPr>
        <w:t xml:space="preserve"> module is described in more detail below. This function can be used to pass information from the input file to the solver to alter its properties.</w:t>
      </w:r>
    </w:p>
    <w:p w14:paraId="5F655FEA" w14:textId="34A30A91" w:rsidR="00421ECD" w:rsidRDefault="00421ECD" w:rsidP="0057521D">
      <w:pPr>
        <w:rPr>
          <w:rFonts w:ascii="Times New Roman" w:hAnsi="Times New Roman" w:cs="Times New Roman"/>
          <w:sz w:val="24"/>
          <w:szCs w:val="24"/>
        </w:rPr>
      </w:pPr>
      <w:r>
        <w:rPr>
          <w:rFonts w:ascii="Times New Roman" w:hAnsi="Times New Roman" w:cs="Times New Roman"/>
          <w:sz w:val="24"/>
          <w:szCs w:val="24"/>
        </w:rPr>
        <w:t>Finally, the solver can be used to solve the set of linear equations by calling the method</w:t>
      </w:r>
    </w:p>
    <w:p w14:paraId="36E9710F" w14:textId="0D1C114D" w:rsidR="00421ECD" w:rsidRPr="00421ECD" w:rsidRDefault="00421ECD" w:rsidP="00146AA8">
      <w:pPr>
        <w:pStyle w:val="RedBoldCode"/>
      </w:pPr>
      <w:r w:rsidRPr="00421ECD">
        <w:t>void solve(const Vector &amp;b, Vector &amp;x) const</w:t>
      </w:r>
    </w:p>
    <w:p w14:paraId="07B9F075" w14:textId="08D081AE" w:rsidR="00421ECD" w:rsidRPr="00D36D77"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This function returns the solution </w:t>
      </w:r>
      <w:r w:rsidRPr="001757B7">
        <w:rPr>
          <w:rStyle w:val="Heading1Char"/>
        </w:rPr>
        <w:t>x</w:t>
      </w:r>
      <w:r>
        <w:rPr>
          <w:rFonts w:ascii="Times New Roman" w:hAnsi="Times New Roman" w:cs="Times New Roman"/>
          <w:sz w:val="24"/>
          <w:szCs w:val="24"/>
        </w:rPr>
        <w:t xml:space="preserve"> based on the right hand side vector </w:t>
      </w:r>
      <w:r w:rsidRPr="001757B7">
        <w:rPr>
          <w:rStyle w:val="Heading1Char"/>
        </w:rPr>
        <w:t>b</w:t>
      </w:r>
      <w:r>
        <w:rPr>
          <w:rFonts w:ascii="Times New Roman" w:hAnsi="Times New Roman" w:cs="Times New Roman"/>
          <w:sz w:val="24"/>
          <w:szCs w:val="24"/>
        </w:rPr>
        <w:t>.</w:t>
      </w:r>
    </w:p>
    <w:p w14:paraId="28767D01" w14:textId="46384FA0" w:rsidR="00192B62" w:rsidRDefault="00192B62" w:rsidP="00192B62">
      <w:pPr>
        <w:pStyle w:val="Heading3"/>
      </w:pPr>
      <w:bookmarkStart w:id="5" w:name="_Toc384276338"/>
      <w:r>
        <w:t>Network Components</w:t>
      </w:r>
      <w:bookmarkEnd w:id="5"/>
    </w:p>
    <w:p w14:paraId="7C3058A6" w14:textId="64A653C5" w:rsidR="00941E78"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0A3948">
        <w:rPr>
          <w:rFonts w:ascii="Times New Roman" w:hAnsi="Times New Roman" w:cs="Times New Roman"/>
          <w:sz w:val="24"/>
          <w:szCs w:val="24"/>
        </w:rPr>
        <w:t xml:space="preserve"> component</w:t>
      </w:r>
      <w:r w:rsidR="00941E78">
        <w:rPr>
          <w:rFonts w:ascii="Times New Roman" w:hAnsi="Times New Roman" w:cs="Times New Roman"/>
          <w:sz w:val="24"/>
          <w:szCs w:val="24"/>
        </w:rPr>
        <w:t xml:space="preserve"> is a generic term for objects associated w</w:t>
      </w:r>
      <w:r w:rsidR="00BB0DA7">
        <w:rPr>
          <w:rFonts w:ascii="Times New Roman" w:hAnsi="Times New Roman" w:cs="Times New Roman"/>
          <w:sz w:val="24"/>
          <w:szCs w:val="24"/>
        </w:rPr>
        <w:t>ith buses and branches. These objects</w:t>
      </w:r>
      <w:r w:rsidR="00941E78">
        <w:rPr>
          <w:rFonts w:ascii="Times New Roman" w:hAnsi="Times New Roman" w:cs="Times New Roman"/>
          <w:sz w:val="24"/>
          <w:szCs w:val="24"/>
        </w:rPr>
        <w:t xml:space="preserve"> determine the behavior of the system and the type of analyses being done. Branch components can represent transmission lines and transformers while bus components could model loads, generators, or something else. Both kinds of components could represent measurements (e.g. for a state estimation analysis). </w:t>
      </w:r>
    </w:p>
    <w:p w14:paraId="070CCD73" w14:textId="6410931F" w:rsidR="00D05643"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9D28F0">
        <w:rPr>
          <w:rFonts w:ascii="Times New Roman" w:hAnsi="Times New Roman" w:cs="Times New Roman"/>
          <w:sz w:val="24"/>
          <w:szCs w:val="24"/>
        </w:rPr>
        <w:t xml:space="preserve"> components cover a fairly broad range of behaviors and there is little that can be said about them outside the context of a spec</w:t>
      </w:r>
      <w:r>
        <w:rPr>
          <w:rFonts w:ascii="Times New Roman" w:hAnsi="Times New Roman" w:cs="Times New Roman"/>
          <w:sz w:val="24"/>
          <w:szCs w:val="24"/>
        </w:rPr>
        <w:t xml:space="preserve">ific problem. </w:t>
      </w:r>
      <w:r w:rsidR="004A0FFC">
        <w:rPr>
          <w:rFonts w:ascii="Times New Roman" w:hAnsi="Times New Roman" w:cs="Times New Roman"/>
          <w:sz w:val="24"/>
          <w:szCs w:val="24"/>
        </w:rPr>
        <w:t>Each component inherits from a matrix-vector interface, which enables the framework to generate matrices and vectors from the network in a relatively straightforward way. In addition, buses inherit from a base bus interface and branches inherit from a base branch interface.</w:t>
      </w:r>
      <w:r w:rsidR="00D05643">
        <w:rPr>
          <w:rFonts w:ascii="Times New Roman" w:hAnsi="Times New Roman" w:cs="Times New Roman"/>
          <w:sz w:val="24"/>
          <w:szCs w:val="24"/>
        </w:rPr>
        <w:t xml:space="preserve"> The relationship between these</w:t>
      </w:r>
      <w:r w:rsidR="004E428E">
        <w:rPr>
          <w:rFonts w:ascii="Times New Roman" w:hAnsi="Times New Roman" w:cs="Times New Roman"/>
          <w:sz w:val="24"/>
          <w:szCs w:val="24"/>
        </w:rPr>
        <w:t xml:space="preserve"> interfaces is shown if Figure 3</w:t>
      </w:r>
      <w:r w:rsidR="00D05643">
        <w:rPr>
          <w:rFonts w:ascii="Times New Roman" w:hAnsi="Times New Roman" w:cs="Times New Roman"/>
          <w:sz w:val="24"/>
          <w:szCs w:val="24"/>
        </w:rPr>
        <w:t>.</w:t>
      </w:r>
    </w:p>
    <w:p w14:paraId="557A5B6C" w14:textId="1DA50662" w:rsidR="00D05643" w:rsidRDefault="00D05643" w:rsidP="005752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F2A6F4" wp14:editId="48C2E77C">
            <wp:extent cx="5943600" cy="3457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NC.jpg"/>
                    <pic:cNvPicPr/>
                  </pic:nvPicPr>
                  <pic:blipFill rotWithShape="1">
                    <a:blip r:embed="rId13">
                      <a:extLst>
                        <a:ext uri="{28A0092B-C50C-407E-A947-70E740481C1C}">
                          <a14:useLocalDpi xmlns:a14="http://schemas.microsoft.com/office/drawing/2010/main" val="0"/>
                        </a:ext>
                      </a:extLst>
                    </a:blip>
                    <a:srcRect t="15598" b="6838"/>
                    <a:stretch/>
                  </pic:blipFill>
                  <pic:spPr bwMode="auto">
                    <a:xfrm>
                      <a:off x="0" y="0"/>
                      <a:ext cx="5943600" cy="3457575"/>
                    </a:xfrm>
                    <a:prstGeom prst="rect">
                      <a:avLst/>
                    </a:prstGeom>
                    <a:ln>
                      <a:noFill/>
                    </a:ln>
                    <a:extLst>
                      <a:ext uri="{53640926-AAD7-44D8-BBD7-CCE9431645EC}">
                        <a14:shadowObscured xmlns:a14="http://schemas.microsoft.com/office/drawing/2010/main"/>
                      </a:ext>
                    </a:extLst>
                  </pic:spPr>
                </pic:pic>
              </a:graphicData>
            </a:graphic>
          </wp:inline>
        </w:drawing>
      </w:r>
    </w:p>
    <w:p w14:paraId="7CAE90D0" w14:textId="78D833A5" w:rsidR="00367CE4" w:rsidRDefault="004E428E" w:rsidP="0057521D">
      <w:pPr>
        <w:rPr>
          <w:rFonts w:ascii="Times New Roman" w:hAnsi="Times New Roman" w:cs="Times New Roman"/>
          <w:sz w:val="24"/>
          <w:szCs w:val="24"/>
        </w:rPr>
      </w:pPr>
      <w:r>
        <w:rPr>
          <w:rFonts w:ascii="Times New Roman" w:hAnsi="Times New Roman" w:cs="Times New Roman"/>
          <w:b/>
          <w:sz w:val="24"/>
          <w:szCs w:val="24"/>
        </w:rPr>
        <w:t>Figure 3</w:t>
      </w:r>
      <w:r w:rsidR="00367CE4" w:rsidRPr="00367CE4">
        <w:rPr>
          <w:rFonts w:ascii="Times New Roman" w:hAnsi="Times New Roman" w:cs="Times New Roman"/>
          <w:b/>
          <w:sz w:val="24"/>
          <w:szCs w:val="24"/>
        </w:rPr>
        <w:t>.</w:t>
      </w:r>
      <w:r w:rsidR="00367CE4">
        <w:rPr>
          <w:rFonts w:ascii="Times New Roman" w:hAnsi="Times New Roman" w:cs="Times New Roman"/>
          <w:sz w:val="24"/>
          <w:szCs w:val="24"/>
        </w:rPr>
        <w:t xml:space="preserve"> Schematic diagram showing the interface hierarchy for network components.</w:t>
      </w:r>
    </w:p>
    <w:p w14:paraId="325176E5" w14:textId="113265DC" w:rsidR="002A06C8" w:rsidRDefault="004A0FFC" w:rsidP="0057521D">
      <w:pPr>
        <w:rPr>
          <w:rFonts w:ascii="Times New Roman" w:hAnsi="Times New Roman" w:cs="Times New Roman"/>
          <w:sz w:val="24"/>
          <w:szCs w:val="24"/>
        </w:rPr>
      </w:pPr>
      <w:r>
        <w:rPr>
          <w:rFonts w:ascii="Times New Roman" w:hAnsi="Times New Roman" w:cs="Times New Roman"/>
          <w:sz w:val="24"/>
          <w:szCs w:val="24"/>
        </w:rPr>
        <w:t>These base interfaces provide mechanisms for accessing the neighbors of a bus or branch and allow developers to specify what data is transferred in ghost exchanges. They do not define any physical properties of the bus or branch, it is up to application developers to do this.</w:t>
      </w:r>
    </w:p>
    <w:p w14:paraId="468FF04F" w14:textId="692563D3" w:rsidR="009D28F0" w:rsidRDefault="000A3948" w:rsidP="0057521D">
      <w:pPr>
        <w:rPr>
          <w:rFonts w:ascii="Times New Roman" w:hAnsi="Times New Roman" w:cs="Times New Roman"/>
          <w:sz w:val="24"/>
          <w:szCs w:val="24"/>
        </w:rPr>
      </w:pPr>
      <w:r>
        <w:rPr>
          <w:rFonts w:ascii="Times New Roman" w:hAnsi="Times New Roman" w:cs="Times New Roman"/>
          <w:sz w:val="24"/>
          <w:szCs w:val="24"/>
        </w:rPr>
        <w:t>Of these interfaces, the matrix</w:t>
      </w:r>
      <w:r w:rsidR="004A0FFC">
        <w:rPr>
          <w:rFonts w:ascii="Times New Roman" w:hAnsi="Times New Roman" w:cs="Times New Roman"/>
          <w:sz w:val="24"/>
          <w:szCs w:val="24"/>
        </w:rPr>
        <w:t>-vector</w:t>
      </w:r>
      <w:r>
        <w:rPr>
          <w:rFonts w:ascii="Times New Roman" w:hAnsi="Times New Roman" w:cs="Times New Roman"/>
          <w:sz w:val="24"/>
          <w:szCs w:val="24"/>
        </w:rPr>
        <w:t xml:space="preserve"> interface is the most important. </w:t>
      </w:r>
      <w:r w:rsidR="004A0FFC">
        <w:rPr>
          <w:rFonts w:ascii="Times New Roman" w:hAnsi="Times New Roman" w:cs="Times New Roman"/>
          <w:sz w:val="24"/>
          <w:szCs w:val="24"/>
        </w:rPr>
        <w:t>It answers the question what block of data is contributed by a bus or network and what the dimensions of the block are.</w:t>
      </w:r>
      <w:r>
        <w:rPr>
          <w:rFonts w:ascii="Times New Roman" w:hAnsi="Times New Roman" w:cs="Times New Roman"/>
          <w:sz w:val="24"/>
          <w:szCs w:val="24"/>
        </w:rPr>
        <w:t xml:space="preserve"> For example, if constructing the Y-matrix for a power flow problem</w:t>
      </w:r>
      <w:r w:rsidR="004A0FFC">
        <w:rPr>
          <w:rFonts w:ascii="Times New Roman" w:hAnsi="Times New Roman" w:cs="Times New Roman"/>
          <w:sz w:val="24"/>
          <w:szCs w:val="24"/>
        </w:rPr>
        <w:t xml:space="preserve"> using a real-valued formulation</w:t>
      </w:r>
      <w:r>
        <w:rPr>
          <w:rFonts w:ascii="Times New Roman" w:hAnsi="Times New Roman" w:cs="Times New Roman"/>
          <w:sz w:val="24"/>
          <w:szCs w:val="24"/>
        </w:rPr>
        <w:t>, the grid components on buses contribute</w:t>
      </w:r>
      <w:r w:rsidR="00242E1F">
        <w:rPr>
          <w:rFonts w:ascii="Times New Roman" w:hAnsi="Times New Roman" w:cs="Times New Roman"/>
          <w:sz w:val="24"/>
          <w:szCs w:val="24"/>
        </w:rPr>
        <w:t xml:space="preserve"> a 2×2 block to the diagonal of the matrix. Similarly, the grid components on branches contribute a 2×2 block to the off-diagonal elements. (Note that if the Y-matrix is expressed as a complex matrix, then the blocks are of size 1×1.) The location of these blocks in the matrix is determined by the location of the corresponding buses and branches in the network, but the indexing calculations required to determine this location can be made completely transparent to the user via the mapper module.</w:t>
      </w:r>
      <w:r>
        <w:rPr>
          <w:rFonts w:ascii="Times New Roman" w:hAnsi="Times New Roman" w:cs="Times New Roman"/>
          <w:sz w:val="24"/>
          <w:szCs w:val="24"/>
        </w:rPr>
        <w:t xml:space="preserve"> </w:t>
      </w:r>
    </w:p>
    <w:p w14:paraId="2C38E2FC" w14:textId="2C111B8B" w:rsidR="002A06C8" w:rsidRDefault="002A06C8" w:rsidP="0057521D">
      <w:pPr>
        <w:rPr>
          <w:rFonts w:ascii="Times New Roman" w:hAnsi="Times New Roman" w:cs="Times New Roman"/>
          <w:sz w:val="24"/>
          <w:szCs w:val="24"/>
        </w:rPr>
      </w:pPr>
      <w:r>
        <w:rPr>
          <w:rFonts w:ascii="Times New Roman" w:hAnsi="Times New Roman" w:cs="Times New Roman"/>
          <w:sz w:val="24"/>
          <w:szCs w:val="24"/>
        </w:rPr>
        <w:t>Because the matrix</w:t>
      </w:r>
      <w:r w:rsidR="00242E1F">
        <w:rPr>
          <w:rFonts w:ascii="Times New Roman" w:hAnsi="Times New Roman" w:cs="Times New Roman"/>
          <w:sz w:val="24"/>
          <w:szCs w:val="24"/>
        </w:rPr>
        <w:t>-vector</w:t>
      </w:r>
      <w:r>
        <w:rPr>
          <w:rFonts w:ascii="Times New Roman" w:hAnsi="Times New Roman" w:cs="Times New Roman"/>
          <w:sz w:val="24"/>
          <w:szCs w:val="24"/>
        </w:rPr>
        <w:t xml:space="preserve"> interface focuses on small blocks, it should be</w:t>
      </w:r>
      <w:r w:rsidR="00242E1F">
        <w:rPr>
          <w:rFonts w:ascii="Times New Roman" w:hAnsi="Times New Roman" w:cs="Times New Roman"/>
          <w:sz w:val="24"/>
          <w:szCs w:val="24"/>
        </w:rPr>
        <w:t xml:space="preserve"> relatively</w:t>
      </w:r>
      <w:r>
        <w:rPr>
          <w:rFonts w:ascii="Times New Roman" w:hAnsi="Times New Roman" w:cs="Times New Roman"/>
          <w:sz w:val="24"/>
          <w:szCs w:val="24"/>
        </w:rPr>
        <w:t xml:space="preserve"> easy for power grid engineers to write</w:t>
      </w:r>
      <w:r w:rsidR="00242E1F">
        <w:rPr>
          <w:rFonts w:ascii="Times New Roman" w:hAnsi="Times New Roman" w:cs="Times New Roman"/>
          <w:sz w:val="24"/>
          <w:szCs w:val="24"/>
        </w:rPr>
        <w:t xml:space="preserve"> the corresponding methods</w:t>
      </w:r>
      <w:r>
        <w:rPr>
          <w:rFonts w:ascii="Times New Roman" w:hAnsi="Times New Roman" w:cs="Times New Roman"/>
          <w:sz w:val="24"/>
          <w:szCs w:val="24"/>
        </w:rPr>
        <w:t xml:space="preserve">. </w:t>
      </w:r>
      <w:r w:rsidR="00242E1F">
        <w:rPr>
          <w:rFonts w:ascii="Times New Roman" w:hAnsi="Times New Roman" w:cs="Times New Roman"/>
          <w:sz w:val="24"/>
          <w:szCs w:val="24"/>
        </w:rPr>
        <w:t>The full matrices and vectors can then be generated from the network using relatively simple calls to the mapper interface</w:t>
      </w:r>
      <w:r w:rsidR="00367CE4">
        <w:rPr>
          <w:rFonts w:ascii="Times New Roman" w:hAnsi="Times New Roman" w:cs="Times New Roman"/>
          <w:sz w:val="24"/>
          <w:szCs w:val="24"/>
        </w:rPr>
        <w:t xml:space="preserve"> (see the discussion below on the mapper module)</w:t>
      </w:r>
      <w:r w:rsidR="00242E1F">
        <w:rPr>
          <w:rFonts w:ascii="Times New Roman" w:hAnsi="Times New Roman" w:cs="Times New Roman"/>
          <w:sz w:val="24"/>
          <w:szCs w:val="24"/>
        </w:rPr>
        <w:t>.</w:t>
      </w:r>
      <w:r w:rsidR="00722581">
        <w:rPr>
          <w:rFonts w:ascii="Times New Roman" w:hAnsi="Times New Roman" w:cs="Times New Roman"/>
          <w:sz w:val="24"/>
          <w:szCs w:val="24"/>
        </w:rPr>
        <w:t xml:space="preserve"> All of the base network component classes reside in the </w:t>
      </w:r>
      <w:r w:rsidR="00722581" w:rsidRPr="00722581">
        <w:rPr>
          <w:rStyle w:val="Heading1Char"/>
        </w:rPr>
        <w:t>gridpack::component</w:t>
      </w:r>
      <w:r w:rsidR="00722581">
        <w:rPr>
          <w:rFonts w:ascii="Times New Roman" w:hAnsi="Times New Roman" w:cs="Times New Roman"/>
          <w:sz w:val="24"/>
          <w:szCs w:val="24"/>
        </w:rPr>
        <w:t xml:space="preserve"> namespace and use the </w:t>
      </w:r>
      <w:r w:rsidR="00722581" w:rsidRPr="00722581">
        <w:rPr>
          <w:rStyle w:val="Heading1Char"/>
        </w:rPr>
        <w:t>gridpack/component/base_component.hpp</w:t>
      </w:r>
      <w:r w:rsidR="00722581">
        <w:rPr>
          <w:rFonts w:ascii="Times New Roman" w:hAnsi="Times New Roman" w:cs="Times New Roman"/>
          <w:sz w:val="24"/>
          <w:szCs w:val="24"/>
        </w:rPr>
        <w:t xml:space="preserve"> header file.</w:t>
      </w:r>
    </w:p>
    <w:p w14:paraId="3E324BE4" w14:textId="0A4A6483" w:rsidR="00784747" w:rsidRDefault="00784747"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757B7">
        <w:rPr>
          <w:rStyle w:val="Heading1Char"/>
        </w:rPr>
        <w:t>MatVecInterface</w:t>
      </w:r>
      <w:r>
        <w:rPr>
          <w:rFonts w:ascii="Times New Roman" w:hAnsi="Times New Roman" w:cs="Times New Roman"/>
          <w:sz w:val="24"/>
          <w:szCs w:val="24"/>
        </w:rPr>
        <w:t xml:space="preserve"> is probably the most important of the network component base classes, it is also the most difficult to understand. Its primary function is to enable developers to build the matrices and vectors used in the solution algorithms fr</w:t>
      </w:r>
      <w:r w:rsidR="001757B7">
        <w:rPr>
          <w:rFonts w:ascii="Times New Roman" w:hAnsi="Times New Roman" w:cs="Times New Roman"/>
          <w:sz w:val="24"/>
          <w:szCs w:val="24"/>
        </w:rPr>
        <w:t>om the network. It eliminates a</w:t>
      </w:r>
      <w:r>
        <w:rPr>
          <w:rFonts w:ascii="Times New Roman" w:hAnsi="Times New Roman" w:cs="Times New Roman"/>
          <w:sz w:val="24"/>
          <w:szCs w:val="24"/>
        </w:rPr>
        <w:t xml:space="preserve"> large amount of tedious and error-prone index calculations that would otherwise need to performed in order to determine where in a matrix a particular</w:t>
      </w:r>
      <w:r w:rsidR="00873AA0">
        <w:rPr>
          <w:rFonts w:ascii="Times New Roman" w:hAnsi="Times New Roman" w:cs="Times New Roman"/>
          <w:sz w:val="24"/>
          <w:szCs w:val="24"/>
        </w:rPr>
        <w:t xml:space="preserve"> data element should be placed. The </w:t>
      </w:r>
      <w:r w:rsidR="00873AA0" w:rsidRPr="001757B7">
        <w:rPr>
          <w:rStyle w:val="Heading1Char"/>
        </w:rPr>
        <w:t>MatVecInterface</w:t>
      </w:r>
      <w:r w:rsidR="00873AA0">
        <w:rPr>
          <w:rFonts w:ascii="Times New Roman" w:hAnsi="Times New Roman" w:cs="Times New Roman"/>
          <w:sz w:val="24"/>
          <w:szCs w:val="24"/>
        </w:rPr>
        <w:t xml:space="preserve"> includes basic constructors and destructors. The first set of non-trivial operations are generally implemented on buses and set the values of diagonal blocks in the matrix. Additional functions are usually implemented on branches and set values for off-diagonal elements. Vectors can be created by calling functions from buses. These functions are described in detail below.</w:t>
      </w:r>
    </w:p>
    <w:p w14:paraId="288B067E" w14:textId="1B503E58" w:rsidR="00873AA0" w:rsidRDefault="00873AA0" w:rsidP="0057521D">
      <w:pPr>
        <w:rPr>
          <w:rFonts w:ascii="Times New Roman" w:hAnsi="Times New Roman" w:cs="Times New Roman"/>
          <w:sz w:val="24"/>
          <w:szCs w:val="24"/>
        </w:rPr>
      </w:pPr>
      <w:r>
        <w:rPr>
          <w:rFonts w:ascii="Times New Roman" w:hAnsi="Times New Roman" w:cs="Times New Roman"/>
          <w:sz w:val="24"/>
          <w:szCs w:val="24"/>
        </w:rPr>
        <w:t>The two functions that are used to create diagonal matrix blocks are</w:t>
      </w:r>
    </w:p>
    <w:p w14:paraId="6717E8F0" w14:textId="17D80FCF" w:rsidR="00873AA0" w:rsidRPr="00BC296F" w:rsidRDefault="00873AA0" w:rsidP="00146AA8">
      <w:pPr>
        <w:pStyle w:val="RedBoldCode"/>
      </w:pPr>
      <w:r w:rsidRPr="00BC296F">
        <w:t>virtual bool matrixDiagSize(int *isize, int *jsize)</w:t>
      </w:r>
      <w:r w:rsidR="005B01F4">
        <w:t xml:space="preserve"> const</w:t>
      </w:r>
    </w:p>
    <w:p w14:paraId="6E4BEC9C" w14:textId="77777777" w:rsidR="00146AA8" w:rsidRDefault="00146AA8" w:rsidP="00146AA8">
      <w:pPr>
        <w:pStyle w:val="RedBoldCode"/>
      </w:pPr>
    </w:p>
    <w:p w14:paraId="7148470D" w14:textId="19F11F9F" w:rsidR="00873AA0" w:rsidRPr="00BC296F" w:rsidRDefault="00873AA0" w:rsidP="00146AA8">
      <w:pPr>
        <w:pStyle w:val="RedBoldCode"/>
      </w:pPr>
      <w:r w:rsidRPr="00BC296F">
        <w:t>virtual bool matrixDiagValues(ComplexType *values)</w:t>
      </w:r>
    </w:p>
    <w:p w14:paraId="2CE57DB5" w14:textId="0D096377" w:rsidR="00101965" w:rsidRDefault="00101965" w:rsidP="0057521D">
      <w:pPr>
        <w:rPr>
          <w:rFonts w:ascii="Times New Roman" w:hAnsi="Times New Roman" w:cs="Times New Roman"/>
          <w:sz w:val="24"/>
          <w:szCs w:val="24"/>
        </w:rPr>
      </w:pPr>
      <w:r>
        <w:rPr>
          <w:rFonts w:ascii="Times New Roman" w:hAnsi="Times New Roman" w:cs="Times New Roman"/>
          <w:sz w:val="24"/>
          <w:szCs w:val="24"/>
        </w:rPr>
        <w:t xml:space="preserve">Both functions are virtual functions and are expected to be overwritten by application specific bus and branch classes. The default behavior is to return 0 for </w:t>
      </w:r>
      <w:r w:rsidRPr="001757B7">
        <w:rPr>
          <w:rStyle w:val="Heading1Char"/>
        </w:rPr>
        <w:t>isize</w:t>
      </w:r>
      <w:r>
        <w:rPr>
          <w:rFonts w:ascii="Times New Roman" w:hAnsi="Times New Roman" w:cs="Times New Roman"/>
          <w:sz w:val="24"/>
          <w:szCs w:val="24"/>
        </w:rPr>
        <w:t xml:space="preserve"> and </w:t>
      </w:r>
      <w:r w:rsidRPr="001757B7">
        <w:rPr>
          <w:rStyle w:val="Heading1Char"/>
        </w:rPr>
        <w:t>jsize</w:t>
      </w:r>
      <w:r>
        <w:rPr>
          <w:rFonts w:ascii="Times New Roman" w:hAnsi="Times New Roman" w:cs="Times New Roman"/>
          <w:sz w:val="24"/>
          <w:szCs w:val="24"/>
        </w:rPr>
        <w:t xml:space="preserve"> and to return false for both functions. This means that these functions will not build a matrix unless overwritten by the application. Not all functions need to be overwritten by a given bus or branch class. Generally, only a subset of functions may be needed by an application.</w:t>
      </w:r>
    </w:p>
    <w:p w14:paraId="70A34F73" w14:textId="74B2100C" w:rsidR="00873AA0" w:rsidRDefault="00873AA0" w:rsidP="0057521D">
      <w:pPr>
        <w:rPr>
          <w:rFonts w:ascii="Times New Roman" w:hAnsi="Times New Roman" w:cs="Times New Roman"/>
          <w:sz w:val="24"/>
          <w:szCs w:val="24"/>
        </w:rPr>
      </w:pPr>
      <w:r>
        <w:rPr>
          <w:rFonts w:ascii="Times New Roman" w:hAnsi="Times New Roman" w:cs="Times New Roman"/>
          <w:sz w:val="24"/>
          <w:szCs w:val="24"/>
        </w:rPr>
        <w:t xml:space="preserve">The </w:t>
      </w:r>
      <w:r w:rsidR="001757B7" w:rsidRPr="001757B7">
        <w:rPr>
          <w:rStyle w:val="Heading1Char"/>
        </w:rPr>
        <w:t>matrixDiagSize</w:t>
      </w:r>
      <w:r>
        <w:rPr>
          <w:rFonts w:ascii="Times New Roman" w:hAnsi="Times New Roman" w:cs="Times New Roman"/>
          <w:sz w:val="24"/>
          <w:szCs w:val="24"/>
        </w:rPr>
        <w:t xml:space="preserve"> function returns the size of the matrix block that is contributed by the bus to a matrix. If a single complex number is contributed by the bus, the </w:t>
      </w:r>
      <w:r w:rsidRPr="00F15CD8">
        <w:rPr>
          <w:rStyle w:val="Heading1Char"/>
        </w:rPr>
        <w:t>matrixDiagSize</w:t>
      </w:r>
      <w:r>
        <w:rPr>
          <w:rFonts w:ascii="Times New Roman" w:hAnsi="Times New Roman" w:cs="Times New Roman"/>
          <w:sz w:val="24"/>
          <w:szCs w:val="24"/>
        </w:rPr>
        <w:t xml:space="preserve"> function return</w:t>
      </w:r>
      <w:r w:rsidR="00BC296F">
        <w:rPr>
          <w:rFonts w:ascii="Times New Roman" w:hAnsi="Times New Roman" w:cs="Times New Roman"/>
          <w:sz w:val="24"/>
          <w:szCs w:val="24"/>
        </w:rPr>
        <w:t>s</w:t>
      </w:r>
      <w:r>
        <w:rPr>
          <w:rFonts w:ascii="Times New Roman" w:hAnsi="Times New Roman" w:cs="Times New Roman"/>
          <w:sz w:val="24"/>
          <w:szCs w:val="24"/>
        </w:rPr>
        <w:t xml:space="preserve"> 1 for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If a real-valued formulation is being used so that the single returned values is expressed as a 2×2 block then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are set to 2. The return value is true if the bus contributes to the matrix, otherwise it is false. This can occur, for example, if the bus is the reference bus in power flow calculation.</w:t>
      </w:r>
      <w:r w:rsidR="00BC296F">
        <w:rPr>
          <w:rFonts w:ascii="Times New Roman" w:hAnsi="Times New Roman" w:cs="Times New Roman"/>
          <w:sz w:val="24"/>
          <w:szCs w:val="24"/>
        </w:rPr>
        <w:t xml:space="preserve"> For a more complicated calculation, such as a dynamic simulation with multiple generators on some buses, the size of the matrix blocks can differ from bus to bus. Note that the values returned by </w:t>
      </w:r>
      <w:r w:rsidR="00BC296F" w:rsidRPr="00F15CD8">
        <w:rPr>
          <w:rStyle w:val="Heading1Char"/>
        </w:rPr>
        <w:t>matrixDiagSize</w:t>
      </w:r>
      <w:r w:rsidR="00BC296F">
        <w:rPr>
          <w:rFonts w:ascii="Times New Roman" w:hAnsi="Times New Roman" w:cs="Times New Roman"/>
          <w:sz w:val="24"/>
          <w:szCs w:val="24"/>
        </w:rPr>
        <w:t xml:space="preserve"> refer only to the particular bus that is invoking the function. It does not say anything about other buses in the system.</w:t>
      </w:r>
    </w:p>
    <w:p w14:paraId="49D02288" w14:textId="6521EDF1" w:rsidR="00BC296F" w:rsidRDefault="00BC29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F15CD8">
        <w:rPr>
          <w:rStyle w:val="Heading1Char"/>
        </w:rPr>
        <w:t>matrixDiagValues</w:t>
      </w:r>
      <w:r>
        <w:rPr>
          <w:rFonts w:ascii="Times New Roman" w:hAnsi="Times New Roman" w:cs="Times New Roman"/>
          <w:sz w:val="24"/>
          <w:szCs w:val="24"/>
        </w:rPr>
        <w:t xml:space="preserve"> function returns the actual values for the matrix block associated with the bus for which the function is invoked</w:t>
      </w:r>
      <w:r w:rsidR="00101965">
        <w:rPr>
          <w:rFonts w:ascii="Times New Roman" w:hAnsi="Times New Roman" w:cs="Times New Roman"/>
          <w:sz w:val="24"/>
          <w:szCs w:val="24"/>
        </w:rPr>
        <w:t>. The values are returned as a linear array with values returned in row-major order. For a 2×2 block, this means the first value is at the (0,0) position, the second value is at the (1,0) position, the third values is at the (0,1) position and the fourth value is at the (0,0) position</w:t>
      </w:r>
      <w:r>
        <w:rPr>
          <w:rFonts w:ascii="Times New Roman" w:hAnsi="Times New Roman" w:cs="Times New Roman"/>
          <w:sz w:val="24"/>
          <w:szCs w:val="24"/>
        </w:rPr>
        <w:t>.</w:t>
      </w:r>
      <w:r w:rsidR="00101965">
        <w:rPr>
          <w:rFonts w:ascii="Times New Roman" w:hAnsi="Times New Roman" w:cs="Times New Roman"/>
          <w:sz w:val="24"/>
          <w:szCs w:val="24"/>
        </w:rPr>
        <w:t xml:space="preserve"> This function also returns true if the bus contributes to the matrix and false otherwise. This may seem redundant, since the </w:t>
      </w:r>
      <w:r w:rsidR="00101965" w:rsidRPr="00F15CD8">
        <w:rPr>
          <w:rStyle w:val="Heading1Char"/>
        </w:rPr>
        <w:t>matrixDiagSize</w:t>
      </w:r>
      <w:r w:rsidR="00101965">
        <w:rPr>
          <w:rFonts w:ascii="Times New Roman" w:hAnsi="Times New Roman" w:cs="Times New Roman"/>
          <w:sz w:val="24"/>
          <w:szCs w:val="24"/>
        </w:rPr>
        <w:t xml:space="preserve"> function has already returned this information but it turns out there are certain applications where it is desirable for the </w:t>
      </w:r>
      <w:r w:rsidR="00101965" w:rsidRPr="00F15CD8">
        <w:rPr>
          <w:rStyle w:val="Heading1Char"/>
        </w:rPr>
        <w:t>matrixDiagSize</w:t>
      </w:r>
      <w:r w:rsidR="00101965">
        <w:rPr>
          <w:rFonts w:ascii="Times New Roman" w:hAnsi="Times New Roman" w:cs="Times New Roman"/>
          <w:sz w:val="24"/>
          <w:szCs w:val="24"/>
        </w:rPr>
        <w:t xml:space="preserve"> function to return true and the </w:t>
      </w:r>
      <w:r w:rsidR="00101965" w:rsidRPr="00F15CD8">
        <w:rPr>
          <w:rStyle w:val="Heading1Char"/>
        </w:rPr>
        <w:t>matrixDiagValues</w:t>
      </w:r>
      <w:r w:rsidR="00101965">
        <w:rPr>
          <w:rFonts w:ascii="Times New Roman" w:hAnsi="Times New Roman" w:cs="Times New Roman"/>
          <w:sz w:val="24"/>
          <w:szCs w:val="24"/>
        </w:rPr>
        <w:t xml:space="preserve"> </w:t>
      </w:r>
      <w:r w:rsidR="00101965">
        <w:rPr>
          <w:rFonts w:ascii="Times New Roman" w:hAnsi="Times New Roman" w:cs="Times New Roman"/>
          <w:sz w:val="24"/>
          <w:szCs w:val="24"/>
        </w:rPr>
        <w:lastRenderedPageBreak/>
        <w:t>function to return false.</w:t>
      </w:r>
      <w:r w:rsidR="0038038E">
        <w:rPr>
          <w:rFonts w:ascii="Times New Roman" w:hAnsi="Times New Roman" w:cs="Times New Roman"/>
          <w:sz w:val="24"/>
          <w:szCs w:val="24"/>
        </w:rPr>
        <w:t xml:space="preserve"> The buffer </w:t>
      </w:r>
      <w:r w:rsidR="0038038E" w:rsidRPr="00F15CD8">
        <w:rPr>
          <w:rStyle w:val="Heading1Char"/>
        </w:rPr>
        <w:t>values</w:t>
      </w:r>
      <w:r w:rsidR="0038038E">
        <w:rPr>
          <w:rFonts w:ascii="Times New Roman" w:hAnsi="Times New Roman" w:cs="Times New Roman"/>
          <w:sz w:val="24"/>
          <w:szCs w:val="24"/>
        </w:rPr>
        <w:t xml:space="preserve"> is supplied by the calling program and is expected to be big enough</w:t>
      </w:r>
      <w:r w:rsidR="00F15CD8">
        <w:rPr>
          <w:rFonts w:ascii="Times New Roman" w:hAnsi="Times New Roman" w:cs="Times New Roman"/>
          <w:sz w:val="24"/>
          <w:szCs w:val="24"/>
        </w:rPr>
        <w:t>,</w:t>
      </w:r>
      <w:r w:rsidR="0038038E">
        <w:rPr>
          <w:rFonts w:ascii="Times New Roman" w:hAnsi="Times New Roman" w:cs="Times New Roman"/>
          <w:sz w:val="24"/>
          <w:szCs w:val="24"/>
        </w:rPr>
        <w:t xml:space="preserve"> based on the dimensions returned by the </w:t>
      </w:r>
      <w:r w:rsidR="0038038E" w:rsidRPr="00323C0D">
        <w:rPr>
          <w:rStyle w:val="Heading1Char"/>
        </w:rPr>
        <w:t>matrixDiagSize</w:t>
      </w:r>
      <w:r w:rsidR="0038038E">
        <w:rPr>
          <w:rFonts w:ascii="Times New Roman" w:hAnsi="Times New Roman" w:cs="Times New Roman"/>
          <w:sz w:val="24"/>
          <w:szCs w:val="24"/>
        </w:rPr>
        <w:t xml:space="preserve"> function</w:t>
      </w:r>
      <w:r w:rsidR="00F15CD8">
        <w:rPr>
          <w:rFonts w:ascii="Times New Roman" w:hAnsi="Times New Roman" w:cs="Times New Roman"/>
          <w:sz w:val="24"/>
          <w:szCs w:val="24"/>
        </w:rPr>
        <w:t>, to contain all returned values</w:t>
      </w:r>
      <w:r w:rsidR="0038038E">
        <w:rPr>
          <w:rFonts w:ascii="Times New Roman" w:hAnsi="Times New Roman" w:cs="Times New Roman"/>
          <w:sz w:val="24"/>
          <w:szCs w:val="24"/>
        </w:rPr>
        <w:t>.</w:t>
      </w:r>
    </w:p>
    <w:p w14:paraId="2DA22966" w14:textId="24C7DA02" w:rsidR="00101965" w:rsidRDefault="00101965" w:rsidP="0057521D">
      <w:pPr>
        <w:rPr>
          <w:rFonts w:ascii="Times New Roman" w:hAnsi="Times New Roman" w:cs="Times New Roman"/>
          <w:sz w:val="24"/>
          <w:szCs w:val="24"/>
        </w:rPr>
      </w:pPr>
      <w:r>
        <w:rPr>
          <w:rFonts w:ascii="Times New Roman" w:hAnsi="Times New Roman" w:cs="Times New Roman"/>
          <w:sz w:val="24"/>
          <w:szCs w:val="24"/>
        </w:rPr>
        <w:t>The functions that are used to return values for off-diagonal matrix elements are listed below.</w:t>
      </w:r>
      <w:r w:rsidR="0038038E">
        <w:rPr>
          <w:rFonts w:ascii="Times New Roman" w:hAnsi="Times New Roman" w:cs="Times New Roman"/>
          <w:sz w:val="24"/>
          <w:szCs w:val="24"/>
        </w:rPr>
        <w:t xml:space="preserve"> These are usually only implemented for branches.</w:t>
      </w:r>
    </w:p>
    <w:p w14:paraId="20923A00" w14:textId="56E33EDC" w:rsidR="0038038E" w:rsidRPr="0038038E" w:rsidRDefault="0038038E" w:rsidP="00146AA8">
      <w:pPr>
        <w:pStyle w:val="RedBoldCode"/>
      </w:pPr>
      <w:r w:rsidRPr="0038038E">
        <w:t>virtual bool matrixForwardSize(int *isize, int *jsize)</w:t>
      </w:r>
      <w:r w:rsidR="005B01F4">
        <w:t xml:space="preserve"> const</w:t>
      </w:r>
    </w:p>
    <w:p w14:paraId="71C11A66" w14:textId="77777777" w:rsidR="00146AA8" w:rsidRDefault="00146AA8" w:rsidP="00146AA8">
      <w:pPr>
        <w:pStyle w:val="RedBoldCode"/>
      </w:pPr>
    </w:p>
    <w:p w14:paraId="7C472067" w14:textId="590BED25" w:rsidR="0038038E" w:rsidRPr="0038038E" w:rsidRDefault="0038038E" w:rsidP="00146AA8">
      <w:pPr>
        <w:pStyle w:val="RedBoldCode"/>
      </w:pPr>
      <w:r w:rsidRPr="0038038E">
        <w:t>virtual bool matrixForwardValues(ComplexType *values)</w:t>
      </w:r>
    </w:p>
    <w:p w14:paraId="181EB351" w14:textId="77777777" w:rsidR="00146AA8" w:rsidRDefault="00146AA8" w:rsidP="00146AA8">
      <w:pPr>
        <w:pStyle w:val="RedBoldCode"/>
      </w:pPr>
    </w:p>
    <w:p w14:paraId="633EB126" w14:textId="66EF536A" w:rsidR="0038038E" w:rsidRPr="0038038E" w:rsidRDefault="0038038E" w:rsidP="00146AA8">
      <w:pPr>
        <w:pStyle w:val="RedBoldCode"/>
      </w:pPr>
      <w:r w:rsidRPr="0038038E">
        <w:t xml:space="preserve">virtual </w:t>
      </w:r>
      <w:r>
        <w:t>bool matrixReverse</w:t>
      </w:r>
      <w:r w:rsidRPr="0038038E">
        <w:t>Size(int *isize, int *jsize)</w:t>
      </w:r>
      <w:r w:rsidR="005B01F4">
        <w:t xml:space="preserve"> const</w:t>
      </w:r>
    </w:p>
    <w:p w14:paraId="6CD1F26E" w14:textId="77777777" w:rsidR="00146AA8" w:rsidRDefault="00146AA8" w:rsidP="00146AA8">
      <w:pPr>
        <w:pStyle w:val="RedBoldCode"/>
      </w:pPr>
    </w:p>
    <w:p w14:paraId="3E3DC86C" w14:textId="600685CD" w:rsidR="0038038E" w:rsidRPr="0038038E" w:rsidRDefault="0038038E" w:rsidP="00146AA8">
      <w:pPr>
        <w:pStyle w:val="RedBoldCode"/>
      </w:pPr>
      <w:r w:rsidRPr="0038038E">
        <w:t xml:space="preserve">virtual </w:t>
      </w:r>
      <w:r>
        <w:t>bool matrixReverse</w:t>
      </w:r>
      <w:r w:rsidRPr="0038038E">
        <w:t>Values(ComplexType *values)</w:t>
      </w:r>
    </w:p>
    <w:p w14:paraId="34C85553" w14:textId="17AC91D8" w:rsidR="004409A4" w:rsidRDefault="0038038E" w:rsidP="0057521D">
      <w:pPr>
        <w:rPr>
          <w:rFonts w:ascii="Times New Roman" w:hAnsi="Times New Roman" w:cs="Times New Roman"/>
          <w:sz w:val="24"/>
          <w:szCs w:val="24"/>
        </w:rPr>
      </w:pPr>
      <w:r>
        <w:rPr>
          <w:rFonts w:ascii="Times New Roman" w:hAnsi="Times New Roman" w:cs="Times New Roman"/>
          <w:sz w:val="24"/>
          <w:szCs w:val="24"/>
        </w:rPr>
        <w:t>These functions work in a similar way to the functions for creating blocks along the diagonal, except that the split off-diagonal matrix calculations into forward elements and reverse elements. The initial approximate location of an off-diagonal matrix element in a matrix is based in some internal indices assigned to the buses at either end of the branch</w:t>
      </w:r>
      <w:r w:rsidR="004409A4">
        <w:rPr>
          <w:rFonts w:ascii="Times New Roman" w:hAnsi="Times New Roman" w:cs="Times New Roman"/>
          <w:sz w:val="24"/>
          <w:szCs w:val="24"/>
        </w:rPr>
        <w:t xml:space="preserve">. Suppose that these indices are </w:t>
      </w:r>
      <w:r w:rsidR="004409A4" w:rsidRPr="00323C0D">
        <w:rPr>
          <w:rStyle w:val="Heading1Char"/>
        </w:rPr>
        <w:t>i</w:t>
      </w:r>
      <w:r w:rsidR="004409A4">
        <w:rPr>
          <w:rFonts w:ascii="Times New Roman" w:hAnsi="Times New Roman" w:cs="Times New Roman"/>
          <w:sz w:val="24"/>
          <w:szCs w:val="24"/>
        </w:rPr>
        <w:t xml:space="preserve">, corresponding to the “from” bus and </w:t>
      </w:r>
      <w:r w:rsidR="004409A4" w:rsidRPr="00323C0D">
        <w:rPr>
          <w:rStyle w:val="Heading1Char"/>
        </w:rPr>
        <w:t>j</w:t>
      </w:r>
      <w:r w:rsidR="004409A4">
        <w:rPr>
          <w:rFonts w:ascii="Times New Roman" w:hAnsi="Times New Roman" w:cs="Times New Roman"/>
          <w:sz w:val="24"/>
          <w:szCs w:val="24"/>
        </w:rPr>
        <w:t xml:space="preserve">, corresponding to the “to” bus. The “forward” functions assume that the request is for the </w:t>
      </w:r>
      <w:r w:rsidR="004409A4" w:rsidRPr="00323C0D">
        <w:rPr>
          <w:rStyle w:val="Heading1Char"/>
        </w:rPr>
        <w:t>ij</w:t>
      </w:r>
      <w:r w:rsidR="004409A4">
        <w:rPr>
          <w:rFonts w:ascii="Times New Roman" w:hAnsi="Times New Roman" w:cs="Times New Roman"/>
          <w:sz w:val="24"/>
          <w:szCs w:val="24"/>
        </w:rPr>
        <w:t xml:space="preserve"> element while the “reverse” functions assume that the request is for the </w:t>
      </w:r>
      <w:r w:rsidR="004409A4" w:rsidRPr="00323C0D">
        <w:rPr>
          <w:rStyle w:val="Heading1Char"/>
        </w:rPr>
        <w:t>ji</w:t>
      </w:r>
      <w:r w:rsidR="004409A4">
        <w:rPr>
          <w:rFonts w:ascii="Times New Roman" w:hAnsi="Times New Roman" w:cs="Times New Roman"/>
          <w:sz w:val="24"/>
          <w:szCs w:val="24"/>
        </w:rPr>
        <w:t xml:space="preserve"> element. Another way of looking at this is the following: as discussed below, branches contain pointers to two buses. The first is the “from” bus and the second is the “to” bus. The forward functions assume that the “from” bus corresponds to the first index of the element, the reverse functions assume that the “from” bus corresponds to the second index of the element. Note that if a bus does not contribute to a matrix, then the branches that are connected to the bus should also not contribute to the matrix.</w:t>
      </w:r>
    </w:p>
    <w:p w14:paraId="5263C17E" w14:textId="5802EE31" w:rsidR="004409A4" w:rsidRDefault="004409A4" w:rsidP="0057521D">
      <w:pPr>
        <w:rPr>
          <w:rFonts w:ascii="Times New Roman" w:hAnsi="Times New Roman" w:cs="Times New Roman"/>
          <w:sz w:val="24"/>
          <w:szCs w:val="24"/>
        </w:rPr>
      </w:pPr>
      <w:r>
        <w:rPr>
          <w:rFonts w:ascii="Times New Roman" w:hAnsi="Times New Roman" w:cs="Times New Roman"/>
          <w:sz w:val="24"/>
          <w:szCs w:val="24"/>
        </w:rPr>
        <w:t xml:space="preserve">The final set of functions in the </w:t>
      </w:r>
      <w:r w:rsidRPr="00323C0D">
        <w:rPr>
          <w:rStyle w:val="Heading1Char"/>
        </w:rPr>
        <w:t>MatVecInterface</w:t>
      </w:r>
      <w:r>
        <w:rPr>
          <w:rFonts w:ascii="Times New Roman" w:hAnsi="Times New Roman" w:cs="Times New Roman"/>
          <w:sz w:val="24"/>
          <w:szCs w:val="24"/>
        </w:rPr>
        <w:t xml:space="preserve"> that are of interest to application developers are designed to set up vectors. These are usually implemented only for buses. The following two functions are analogous to the functions for creating matrix elements</w:t>
      </w:r>
    </w:p>
    <w:p w14:paraId="0378AB77" w14:textId="1C179863" w:rsidR="004409A4" w:rsidRPr="004409A4" w:rsidRDefault="004409A4" w:rsidP="00146AA8">
      <w:pPr>
        <w:pStyle w:val="RedBoldCode"/>
      </w:pPr>
      <w:r w:rsidRPr="004409A4">
        <w:t>virtual bool v</w:t>
      </w:r>
      <w:r w:rsidR="005B01F4">
        <w:t>ectorSize(int *isize</w:t>
      </w:r>
      <w:r w:rsidRPr="004409A4">
        <w:t>)</w:t>
      </w:r>
      <w:r w:rsidR="005B01F4">
        <w:t xml:space="preserve"> const</w:t>
      </w:r>
    </w:p>
    <w:p w14:paraId="4D4E5527" w14:textId="77777777" w:rsidR="00146AA8" w:rsidRDefault="00146AA8" w:rsidP="00146AA8">
      <w:pPr>
        <w:pStyle w:val="RedBoldCode"/>
      </w:pPr>
    </w:p>
    <w:p w14:paraId="79D30F67" w14:textId="1A743025" w:rsidR="004409A4" w:rsidRPr="004409A4" w:rsidRDefault="004409A4" w:rsidP="00146AA8">
      <w:pPr>
        <w:pStyle w:val="RedBoldCode"/>
      </w:pPr>
      <w:r w:rsidRPr="004409A4">
        <w:t>virtual bool vectorValues(ComplexType *values)</w:t>
      </w:r>
    </w:p>
    <w:p w14:paraId="5826EF36" w14:textId="6F0A1D00" w:rsidR="004409A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vectorSize</w:t>
      </w:r>
      <w:r>
        <w:rPr>
          <w:rFonts w:ascii="Times New Roman" w:hAnsi="Times New Roman" w:cs="Times New Roman"/>
          <w:sz w:val="24"/>
          <w:szCs w:val="24"/>
        </w:rPr>
        <w:t xml:space="preserve"> function returns the number of elements contributed to the vector by a bus and the </w:t>
      </w:r>
      <w:r w:rsidRPr="00323C0D">
        <w:rPr>
          <w:rStyle w:val="Heading1Char"/>
        </w:rPr>
        <w:t>vectorValues</w:t>
      </w:r>
      <w:r>
        <w:rPr>
          <w:rFonts w:ascii="Times New Roman" w:hAnsi="Times New Roman" w:cs="Times New Roman"/>
          <w:sz w:val="24"/>
          <w:szCs w:val="24"/>
        </w:rPr>
        <w:t xml:space="preserve"> returns the corresponding values. The </w:t>
      </w:r>
      <w:r w:rsidRPr="00323C0D">
        <w:rPr>
          <w:rStyle w:val="Heading1Char"/>
        </w:rPr>
        <w:t>vectorValues</w:t>
      </w:r>
      <w:r>
        <w:rPr>
          <w:rFonts w:ascii="Times New Roman" w:hAnsi="Times New Roman" w:cs="Times New Roman"/>
          <w:sz w:val="24"/>
          <w:szCs w:val="24"/>
        </w:rPr>
        <w:t xml:space="preserve"> function expects the buffer values to be allocated by the calling program. In addition to functions that can be used to specify a vector, there is an additional function that can be used to push values from a vector back onto a bus. This function is</w:t>
      </w:r>
    </w:p>
    <w:p w14:paraId="503DD466" w14:textId="09D1B6B7" w:rsidR="005B01F4" w:rsidRPr="005B01F4" w:rsidRDefault="005B01F4" w:rsidP="00146AA8">
      <w:pPr>
        <w:pStyle w:val="RedBoldCode"/>
      </w:pPr>
      <w:r w:rsidRPr="005B01F4">
        <w:lastRenderedPageBreak/>
        <w:t>virtual void setValues(ComplexType *values)</w:t>
      </w:r>
    </w:p>
    <w:p w14:paraId="397805D2" w14:textId="03EFD260"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buffer contains values from the vector corresponding to internal variables in the bus and this function can be used to set the bus variables. The </w:t>
      </w:r>
      <w:r w:rsidRPr="00323C0D">
        <w:rPr>
          <w:rStyle w:val="Heading1Char"/>
        </w:rPr>
        <w:t>setValues</w:t>
      </w:r>
      <w:r>
        <w:rPr>
          <w:rFonts w:ascii="Times New Roman" w:hAnsi="Times New Roman" w:cs="Times New Roman"/>
          <w:sz w:val="24"/>
          <w:szCs w:val="24"/>
        </w:rPr>
        <w:t xml:space="preserve"> function could be used to assign bus variables so that they can be used to recalculate matrices and vectors for an iterative loop in a non-linear solver or so that the results of a calculation can be exported to an output file.</w:t>
      </w:r>
    </w:p>
    <w:p w14:paraId="22665AA9" w14:textId="0A2ACA48"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BaseComponent</w:t>
      </w:r>
      <w:r>
        <w:rPr>
          <w:rFonts w:ascii="Times New Roman" w:hAnsi="Times New Roman" w:cs="Times New Roman"/>
          <w:sz w:val="24"/>
          <w:szCs w:val="24"/>
        </w:rPr>
        <w:t xml:space="preserve"> class contains additional functions that contribute to the bas</w:t>
      </w:r>
      <w:r w:rsidR="009624F9">
        <w:rPr>
          <w:rFonts w:ascii="Times New Roman" w:hAnsi="Times New Roman" w:cs="Times New Roman"/>
          <w:sz w:val="24"/>
          <w:szCs w:val="24"/>
        </w:rPr>
        <w:t>e properties of a bus or branch. Again, most of the functions in this class are virtual and are expected to be overwritten by actual implementations. However, not all of them need to be overwritten by a particular bus or branch class.</w:t>
      </w:r>
      <w:r w:rsidR="00630658">
        <w:rPr>
          <w:rFonts w:ascii="Times New Roman" w:hAnsi="Times New Roman" w:cs="Times New Roman"/>
          <w:sz w:val="24"/>
          <w:szCs w:val="24"/>
        </w:rPr>
        <w:t xml:space="preserve"> Many of these functions are used in conjunction with</w:t>
      </w:r>
      <w:r w:rsidR="00323C0D">
        <w:rPr>
          <w:rFonts w:ascii="Times New Roman" w:hAnsi="Times New Roman" w:cs="Times New Roman"/>
          <w:sz w:val="24"/>
          <w:szCs w:val="24"/>
        </w:rPr>
        <w:t xml:space="preserve"> the</w:t>
      </w:r>
      <w:r w:rsidR="00630658">
        <w:rPr>
          <w:rFonts w:ascii="Times New Roman" w:hAnsi="Times New Roman" w:cs="Times New Roman"/>
          <w:sz w:val="24"/>
          <w:szCs w:val="24"/>
        </w:rPr>
        <w:t xml:space="preserve"> </w:t>
      </w:r>
      <w:r w:rsidR="00505CCA" w:rsidRPr="00323C0D">
        <w:rPr>
          <w:rStyle w:val="Heading1Char"/>
        </w:rPr>
        <w:t>BaseFactory</w:t>
      </w:r>
      <w:r w:rsidR="00505CCA">
        <w:rPr>
          <w:rFonts w:ascii="Times New Roman" w:hAnsi="Times New Roman" w:cs="Times New Roman"/>
          <w:sz w:val="24"/>
          <w:szCs w:val="24"/>
        </w:rPr>
        <w:t xml:space="preserve"> class, which defines methods that run over all buses and branches in the network and invokes the functions defined below.</w:t>
      </w:r>
    </w:p>
    <w:p w14:paraId="3DB56370" w14:textId="1B6F1465" w:rsidR="009624F9" w:rsidRDefault="009624F9"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load</w:t>
      </w:r>
      <w:r>
        <w:rPr>
          <w:rFonts w:ascii="Times New Roman" w:hAnsi="Times New Roman" w:cs="Times New Roman"/>
          <w:sz w:val="24"/>
          <w:szCs w:val="24"/>
        </w:rPr>
        <w:t xml:space="preserve"> function</w:t>
      </w:r>
    </w:p>
    <w:p w14:paraId="126A84A3" w14:textId="54F7351F" w:rsidR="009624F9" w:rsidRPr="009624F9" w:rsidRDefault="009624F9" w:rsidP="00146AA8">
      <w:pPr>
        <w:pStyle w:val="RedBoldCode"/>
      </w:pPr>
      <w:r w:rsidRPr="009624F9">
        <w:t>virtual void load(const boost::shared_ptr&lt;DataCollection&gt; &amp;data)</w:t>
      </w:r>
    </w:p>
    <w:p w14:paraId="23740CBA" w14:textId="269EEDB8" w:rsidR="009624F9" w:rsidRDefault="009624F9" w:rsidP="0057521D">
      <w:pPr>
        <w:rPr>
          <w:rFonts w:ascii="Times New Roman" w:hAnsi="Times New Roman" w:cs="Times New Roman"/>
          <w:sz w:val="24"/>
          <w:szCs w:val="24"/>
        </w:rPr>
      </w:pPr>
      <w:r>
        <w:rPr>
          <w:rFonts w:ascii="Times New Roman" w:hAnsi="Times New Roman" w:cs="Times New Roman"/>
          <w:sz w:val="24"/>
          <w:szCs w:val="24"/>
        </w:rPr>
        <w:t xml:space="preserve">is used to instantiate components based on data that is located in the network configuration file that is used to create the network. It is used in conjunction with the </w:t>
      </w:r>
      <w:r w:rsidRPr="00323C0D">
        <w:rPr>
          <w:rStyle w:val="Heading1Char"/>
        </w:rPr>
        <w:t>DataCollection</w:t>
      </w:r>
      <w:r>
        <w:rPr>
          <w:rFonts w:ascii="Times New Roman" w:hAnsi="Times New Roman" w:cs="Times New Roman"/>
          <w:sz w:val="24"/>
          <w:szCs w:val="24"/>
        </w:rPr>
        <w:t xml:space="preserve"> object, which is described in more detail below. Networks are generally created by first instantiating a network parser and</w:t>
      </w:r>
      <w:r w:rsidR="00323C0D">
        <w:rPr>
          <w:rFonts w:ascii="Times New Roman" w:hAnsi="Times New Roman" w:cs="Times New Roman"/>
          <w:sz w:val="24"/>
          <w:szCs w:val="24"/>
        </w:rPr>
        <w:t xml:space="preserve"> then</w:t>
      </w:r>
      <w:r>
        <w:rPr>
          <w:rFonts w:ascii="Times New Roman" w:hAnsi="Times New Roman" w:cs="Times New Roman"/>
          <w:sz w:val="24"/>
          <w:szCs w:val="24"/>
        </w:rPr>
        <w:t xml:space="preserve"> using this to read in an external network file and create the network topology. The next step is to invoke the partition function on the network to get all network element properly distributed between processors. At this point, the network, including ghost buses and branches, is complete and each bus and branch has a </w:t>
      </w:r>
      <w:r w:rsidRPr="00323C0D">
        <w:rPr>
          <w:rStyle w:val="Heading1Char"/>
        </w:rPr>
        <w:t>DataCollection</w:t>
      </w:r>
      <w:r>
        <w:rPr>
          <w:rFonts w:ascii="Times New Roman" w:hAnsi="Times New Roman" w:cs="Times New Roman"/>
          <w:sz w:val="24"/>
          <w:szCs w:val="24"/>
        </w:rPr>
        <w:t xml:space="preserve"> object containing all the data in the network configuration file that pertains to that particular bus or branch. The data in the </w:t>
      </w:r>
      <w:r w:rsidRPr="00323C0D">
        <w:rPr>
          <w:rStyle w:val="Heading1Char"/>
        </w:rPr>
        <w:t>DataCollection</w:t>
      </w:r>
      <w:r>
        <w:rPr>
          <w:rFonts w:ascii="Times New Roman" w:hAnsi="Times New Roman" w:cs="Times New Roman"/>
          <w:sz w:val="24"/>
          <w:szCs w:val="24"/>
        </w:rPr>
        <w:t xml:space="preserve"> object is stored as simple key-value pairs. The next step is to use the data to instantiate the in the </w:t>
      </w:r>
      <w:r w:rsidRPr="00323C0D">
        <w:rPr>
          <w:rStyle w:val="Heading1Char"/>
        </w:rPr>
        <w:t>DataCollection</w:t>
      </w:r>
      <w:r>
        <w:rPr>
          <w:rFonts w:ascii="Times New Roman" w:hAnsi="Times New Roman" w:cs="Times New Roman"/>
          <w:sz w:val="24"/>
          <w:szCs w:val="24"/>
        </w:rPr>
        <w:t xml:space="preserve"> object initialize the corresponding bus or branch. This occurs when the load function is invoked on all buses and branches in the system. The bus and branch classes must implement this function to extract the correct parameters from the </w:t>
      </w:r>
      <w:r w:rsidRPr="00323C0D">
        <w:rPr>
          <w:rStyle w:val="Heading1Char"/>
        </w:rPr>
        <w:t>DataCollection</w:t>
      </w:r>
      <w:r>
        <w:rPr>
          <w:rFonts w:ascii="Times New Roman" w:hAnsi="Times New Roman" w:cs="Times New Roman"/>
          <w:sz w:val="24"/>
          <w:szCs w:val="24"/>
        </w:rPr>
        <w:t xml:space="preserve"> object and use them to assign internal bus and branch parameters.</w:t>
      </w:r>
    </w:p>
    <w:p w14:paraId="3A8A982B" w14:textId="29FAD9DB" w:rsidR="00CB117E" w:rsidRDefault="00CB117E" w:rsidP="0057521D">
      <w:pPr>
        <w:rPr>
          <w:rFonts w:ascii="Times New Roman" w:hAnsi="Times New Roman" w:cs="Times New Roman"/>
          <w:sz w:val="24"/>
          <w:szCs w:val="24"/>
        </w:rPr>
      </w:pPr>
      <w:r>
        <w:rPr>
          <w:rFonts w:ascii="Times New Roman" w:hAnsi="Times New Roman" w:cs="Times New Roman"/>
          <w:sz w:val="24"/>
          <w:szCs w:val="24"/>
        </w:rPr>
        <w:t>Only one type of bus and one type of branch is associated with each network but many different types of equations can be generated by the network. To allow developers to embed many different behaviors into a single network and to control at what points in the simulation those behaviors can be manifested, the concept of modes is used. The function</w:t>
      </w:r>
    </w:p>
    <w:p w14:paraId="6C3AE1F1" w14:textId="7047ED70" w:rsidR="00CB117E" w:rsidRPr="00CB117E" w:rsidRDefault="00CB117E" w:rsidP="00146AA8">
      <w:pPr>
        <w:pStyle w:val="RedBoldCode"/>
      </w:pPr>
      <w:r w:rsidRPr="00CB117E">
        <w:t>virtual void setMode(int mode)</w:t>
      </w:r>
    </w:p>
    <w:p w14:paraId="5886C50A" w14:textId="3F8225C5" w:rsidR="00CB117E" w:rsidRDefault="00CB117E" w:rsidP="0057521D">
      <w:pPr>
        <w:rPr>
          <w:rFonts w:ascii="Times New Roman" w:hAnsi="Times New Roman" w:cs="Times New Roman"/>
          <w:sz w:val="24"/>
          <w:szCs w:val="24"/>
        </w:rPr>
      </w:pPr>
      <w:r>
        <w:rPr>
          <w:rFonts w:ascii="Times New Roman" w:hAnsi="Times New Roman" w:cs="Times New Roman"/>
          <w:sz w:val="24"/>
          <w:szCs w:val="24"/>
        </w:rPr>
        <w:t>can be used to set an internal variable in the component that tells it how to behave. The variable “</w:t>
      </w:r>
      <w:r w:rsidRPr="00323C0D">
        <w:rPr>
          <w:rStyle w:val="Heading1Char"/>
        </w:rPr>
        <w:t>mode</w:t>
      </w:r>
      <w:r>
        <w:rPr>
          <w:rFonts w:ascii="Times New Roman" w:hAnsi="Times New Roman" w:cs="Times New Roman"/>
          <w:sz w:val="24"/>
          <w:szCs w:val="24"/>
        </w:rPr>
        <w:t xml:space="preserve">” usually corresponds to an enumerated constant that is part of the application definition. For example, in a power flow calculation it might be necessary to calculate both the Y-matrix </w:t>
      </w:r>
      <w:r>
        <w:rPr>
          <w:rFonts w:ascii="Times New Roman" w:hAnsi="Times New Roman" w:cs="Times New Roman"/>
          <w:sz w:val="24"/>
          <w:szCs w:val="24"/>
        </w:rPr>
        <w:lastRenderedPageBreak/>
        <w:t>and the equations for the power flow solution containing the Jacobian matrix and the right-hand side vector. To control which matrix gets created, two modes are defined: “</w:t>
      </w:r>
      <w:r w:rsidRPr="00323C0D">
        <w:rPr>
          <w:rStyle w:val="Heading1Char"/>
        </w:rPr>
        <w:t>YBus</w:t>
      </w:r>
      <w:r>
        <w:rPr>
          <w:rFonts w:ascii="Times New Roman" w:hAnsi="Times New Roman" w:cs="Times New Roman"/>
          <w:sz w:val="24"/>
          <w:szCs w:val="24"/>
        </w:rPr>
        <w:t>” and</w:t>
      </w:r>
      <w:r w:rsidR="00630658">
        <w:rPr>
          <w:rFonts w:ascii="Times New Roman" w:hAnsi="Times New Roman" w:cs="Times New Roman"/>
          <w:sz w:val="24"/>
          <w:szCs w:val="24"/>
        </w:rPr>
        <w:t xml:space="preserve"> “</w:t>
      </w:r>
      <w:r w:rsidR="00630658" w:rsidRPr="00323C0D">
        <w:rPr>
          <w:rStyle w:val="Heading1Char"/>
        </w:rPr>
        <w:t>Jacobian</w:t>
      </w:r>
      <w:r w:rsidR="00630658">
        <w:rPr>
          <w:rFonts w:ascii="Times New Roman" w:hAnsi="Times New Roman" w:cs="Times New Roman"/>
          <w:sz w:val="24"/>
          <w:szCs w:val="24"/>
        </w:rPr>
        <w:t>”. Inside the</w:t>
      </w:r>
      <w:r>
        <w:rPr>
          <w:rFonts w:ascii="Times New Roman" w:hAnsi="Times New Roman" w:cs="Times New Roman"/>
          <w:sz w:val="24"/>
          <w:szCs w:val="24"/>
        </w:rPr>
        <w:t xml:space="preserve"> matrix functions in the </w:t>
      </w:r>
      <w:r w:rsidRPr="00323C0D">
        <w:rPr>
          <w:rStyle w:val="Heading1Char"/>
        </w:rPr>
        <w:t>MatVec</w:t>
      </w:r>
      <w:r w:rsidR="00630658" w:rsidRPr="00323C0D">
        <w:rPr>
          <w:rStyle w:val="Heading1Char"/>
        </w:rPr>
        <w:t>Interface</w:t>
      </w:r>
      <w:r w:rsidR="00630658">
        <w:rPr>
          <w:rFonts w:ascii="Times New Roman" w:hAnsi="Times New Roman" w:cs="Times New Roman"/>
          <w:sz w:val="24"/>
          <w:szCs w:val="24"/>
        </w:rPr>
        <w:t>, there is a condition</w:t>
      </w:r>
    </w:p>
    <w:p w14:paraId="0EB7CEC4" w14:textId="7649F708" w:rsidR="00630658" w:rsidRPr="00630658" w:rsidRDefault="00630658" w:rsidP="00146AA8">
      <w:pPr>
        <w:pStyle w:val="RedBoldCode"/>
      </w:pPr>
      <w:r>
        <w:t xml:space="preserve">   </w:t>
      </w:r>
      <w:r w:rsidRPr="00630658">
        <w:t xml:space="preserve"> if (p_mode == YBus) {</w:t>
      </w:r>
    </w:p>
    <w:p w14:paraId="7888831C" w14:textId="52ACB379" w:rsidR="00630658" w:rsidRPr="00630658" w:rsidRDefault="00630658" w:rsidP="00146AA8">
      <w:pPr>
        <w:pStyle w:val="RedBoldCode"/>
      </w:pPr>
      <w:r w:rsidRPr="00630658">
        <w:t xml:space="preserve">      </w:t>
      </w:r>
      <w:r w:rsidRPr="00630658">
        <w:rPr>
          <w:color w:val="0070C0"/>
        </w:rPr>
        <w:t>// Return values for Y-matrix calculation</w:t>
      </w:r>
    </w:p>
    <w:p w14:paraId="2CAA3F90" w14:textId="701637AB" w:rsidR="00630658" w:rsidRPr="00630658" w:rsidRDefault="00630658" w:rsidP="00146AA8">
      <w:pPr>
        <w:pStyle w:val="RedBoldCode"/>
      </w:pPr>
      <w:r w:rsidRPr="00630658">
        <w:t xml:space="preserve">    } else if (p_mode == Jacobian) {</w:t>
      </w:r>
    </w:p>
    <w:p w14:paraId="258FA65A" w14:textId="16D218C5" w:rsidR="00630658" w:rsidRPr="00630658" w:rsidRDefault="00630658" w:rsidP="00146AA8">
      <w:pPr>
        <w:pStyle w:val="RedBoldCode"/>
      </w:pPr>
      <w:r w:rsidRPr="00630658">
        <w:t xml:space="preserve">      </w:t>
      </w:r>
      <w:r w:rsidRPr="00630658">
        <w:rPr>
          <w:color w:val="0070C0"/>
        </w:rPr>
        <w:t>// Return values for power flow calculation</w:t>
      </w:r>
    </w:p>
    <w:p w14:paraId="55A6FBE2" w14:textId="11E72E59" w:rsidR="00630658" w:rsidRPr="00630658" w:rsidRDefault="00630658" w:rsidP="00146AA8">
      <w:pPr>
        <w:pStyle w:val="RedBoldCode"/>
      </w:pPr>
      <w:r>
        <w:t xml:space="preserve">    </w:t>
      </w:r>
      <w:r w:rsidRPr="00630658">
        <w:t>}</w:t>
      </w:r>
    </w:p>
    <w:p w14:paraId="79083D4B" w14:textId="606AC6FD" w:rsidR="00630658" w:rsidRDefault="00630658" w:rsidP="0057521D">
      <w:pPr>
        <w:rPr>
          <w:rFonts w:ascii="Times New Roman" w:hAnsi="Times New Roman" w:cs="Times New Roman"/>
          <w:sz w:val="24"/>
          <w:szCs w:val="24"/>
        </w:rPr>
      </w:pPr>
      <w:r>
        <w:rPr>
          <w:rFonts w:ascii="Times New Roman" w:hAnsi="Times New Roman" w:cs="Times New Roman"/>
          <w:sz w:val="24"/>
          <w:szCs w:val="24"/>
        </w:rPr>
        <w:t>The variable “</w:t>
      </w:r>
      <w:r w:rsidRPr="00323C0D">
        <w:rPr>
          <w:rStyle w:val="Heading1Char"/>
        </w:rPr>
        <w:t>p_mode</w:t>
      </w:r>
      <w:r>
        <w:rPr>
          <w:rFonts w:ascii="Times New Roman" w:hAnsi="Times New Roman" w:cs="Times New Roman"/>
          <w:sz w:val="24"/>
          <w:szCs w:val="24"/>
        </w:rPr>
        <w:t xml:space="preserve">” is an internal variable in the bus or branch that is set using the </w:t>
      </w:r>
      <w:r w:rsidRPr="00323C0D">
        <w:rPr>
          <w:rStyle w:val="Heading1Char"/>
        </w:rPr>
        <w:t>setMode</w:t>
      </w:r>
      <w:r>
        <w:rPr>
          <w:rFonts w:ascii="Times New Roman" w:hAnsi="Times New Roman" w:cs="Times New Roman"/>
          <w:sz w:val="24"/>
          <w:szCs w:val="24"/>
        </w:rPr>
        <w:t xml:space="preserve"> function.</w:t>
      </w:r>
    </w:p>
    <w:p w14:paraId="4488F73A" w14:textId="5B32EF83" w:rsidR="00505CCA" w:rsidRDefault="00505CCA" w:rsidP="0057521D">
      <w:pPr>
        <w:rPr>
          <w:rFonts w:ascii="Times New Roman" w:hAnsi="Times New Roman" w:cs="Times New Roman"/>
          <w:sz w:val="24"/>
          <w:szCs w:val="24"/>
        </w:rPr>
      </w:pPr>
      <w:r>
        <w:rPr>
          <w:rFonts w:ascii="Times New Roman" w:hAnsi="Times New Roman" w:cs="Times New Roman"/>
          <w:sz w:val="24"/>
          <w:szCs w:val="24"/>
        </w:rPr>
        <w:t>The function</w:t>
      </w:r>
    </w:p>
    <w:p w14:paraId="13466B92" w14:textId="77777777" w:rsidR="00505CCA" w:rsidRDefault="00505CCA" w:rsidP="00146AA8">
      <w:pPr>
        <w:pStyle w:val="RedBoldCode"/>
      </w:pPr>
      <w:r w:rsidRPr="00505CCA">
        <w:t xml:space="preserve">virtual </w:t>
      </w:r>
      <w:r>
        <w:t>bool serialWrite(char *string,</w:t>
      </w:r>
    </w:p>
    <w:p w14:paraId="558144A2" w14:textId="0CE8C104" w:rsidR="00505CCA" w:rsidRPr="00505CCA" w:rsidRDefault="00505CCA" w:rsidP="00146AA8">
      <w:pPr>
        <w:pStyle w:val="RedBoldCode"/>
      </w:pPr>
      <w:r>
        <w:t xml:space="preserve">                         </w:t>
      </w:r>
      <w:r w:rsidRPr="00505CCA">
        <w:t>const char *signal = NULL)</w:t>
      </w:r>
    </w:p>
    <w:p w14:paraId="53F4584D" w14:textId="2C2B41A8" w:rsidR="00505CCA" w:rsidRDefault="00213D91" w:rsidP="0057521D">
      <w:pPr>
        <w:rPr>
          <w:rFonts w:ascii="Times New Roman" w:hAnsi="Times New Roman" w:cs="Times New Roman"/>
          <w:sz w:val="24"/>
          <w:szCs w:val="24"/>
        </w:rPr>
      </w:pPr>
      <w:r>
        <w:rPr>
          <w:rFonts w:ascii="Times New Roman" w:hAnsi="Times New Roman" w:cs="Times New Roman"/>
          <w:sz w:val="24"/>
          <w:szCs w:val="24"/>
        </w:rPr>
        <w:t>i</w:t>
      </w:r>
      <w:r w:rsidR="00505CCA">
        <w:rPr>
          <w:rFonts w:ascii="Times New Roman" w:hAnsi="Times New Roman" w:cs="Times New Roman"/>
          <w:sz w:val="24"/>
          <w:szCs w:val="24"/>
        </w:rPr>
        <w:t>s used in the serial IO modules described below to write out properties of buses or branches to standard output. The character buffer “</w:t>
      </w:r>
      <w:r w:rsidR="00505CCA" w:rsidRPr="00323C0D">
        <w:rPr>
          <w:rStyle w:val="Heading1Char"/>
        </w:rPr>
        <w:t>string</w:t>
      </w:r>
      <w:r w:rsidR="00505CCA">
        <w:rPr>
          <w:rFonts w:ascii="Times New Roman" w:hAnsi="Times New Roman" w:cs="Times New Roman"/>
          <w:sz w:val="24"/>
          <w:szCs w:val="24"/>
        </w:rPr>
        <w:t>” contains a formatted line of text representing the properties of the bus or branch that is written to standard output, the variable “</w:t>
      </w:r>
      <w:r w:rsidR="00505CCA" w:rsidRPr="00323C0D">
        <w:rPr>
          <w:rStyle w:val="Heading1Char"/>
        </w:rPr>
        <w:t>signal</w:t>
      </w:r>
      <w:r w:rsidR="00505CCA">
        <w:rPr>
          <w:rFonts w:ascii="Times New Roman" w:hAnsi="Times New Roman" w:cs="Times New Roman"/>
          <w:sz w:val="24"/>
          <w:szCs w:val="24"/>
        </w:rPr>
        <w:t>” can be used to control what data is written out and the return value is true if the bus or branch is writing out data and false otherwise. For example, if the application is writing out the properties of all buses with generators, then the signal “</w:t>
      </w:r>
      <w:r w:rsidR="00505CCA" w:rsidRPr="00323C0D">
        <w:rPr>
          <w:rStyle w:val="Heading1Char"/>
        </w:rPr>
        <w:t>generator</w:t>
      </w:r>
      <w:r w:rsidR="00505CCA">
        <w:rPr>
          <w:rFonts w:ascii="Times New Roman" w:hAnsi="Times New Roman" w:cs="Times New Roman"/>
          <w:sz w:val="24"/>
          <w:szCs w:val="24"/>
        </w:rPr>
        <w:t>” might be p</w:t>
      </w:r>
      <w:r>
        <w:rPr>
          <w:rFonts w:ascii="Times New Roman" w:hAnsi="Times New Roman" w:cs="Times New Roman"/>
          <w:sz w:val="24"/>
          <w:szCs w:val="24"/>
        </w:rPr>
        <w:t>assed to this subroutine. If a bus has generators, then a string is copied into the buffer “</w:t>
      </w:r>
      <w:r w:rsidRPr="00323C0D">
        <w:rPr>
          <w:rStyle w:val="Heading1Char"/>
        </w:rPr>
        <w:t>string</w:t>
      </w:r>
      <w:r>
        <w:rPr>
          <w:rFonts w:ascii="Times New Roman" w:hAnsi="Times New Roman" w:cs="Times New Roman"/>
          <w:sz w:val="24"/>
          <w:szCs w:val="24"/>
        </w:rPr>
        <w:t>” and the function returns true, otherwise it returns false. The buffer “</w:t>
      </w:r>
      <w:r w:rsidRPr="00323C0D">
        <w:rPr>
          <w:rStyle w:val="Heading1Char"/>
        </w:rPr>
        <w:t>string</w:t>
      </w:r>
      <w:r>
        <w:rPr>
          <w:rFonts w:ascii="Times New Roman" w:hAnsi="Times New Roman" w:cs="Times New Roman"/>
          <w:sz w:val="24"/>
          <w:szCs w:val="24"/>
        </w:rPr>
        <w:t>” is allocated by the calling program.</w:t>
      </w:r>
    </w:p>
    <w:p w14:paraId="12828D9F" w14:textId="5B1168D4" w:rsidR="00213D91" w:rsidRDefault="00213D91"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BaseComponent</w:t>
      </w:r>
      <w:r>
        <w:rPr>
          <w:rFonts w:ascii="Times New Roman" w:hAnsi="Times New Roman" w:cs="Times New Roman"/>
          <w:sz w:val="24"/>
          <w:szCs w:val="24"/>
        </w:rPr>
        <w:t xml:space="preserve"> class also contains t</w:t>
      </w:r>
      <w:r w:rsidR="00323C0D">
        <w:rPr>
          <w:rFonts w:ascii="Times New Roman" w:hAnsi="Times New Roman" w:cs="Times New Roman"/>
          <w:sz w:val="24"/>
          <w:szCs w:val="24"/>
        </w:rPr>
        <w:t>w</w:t>
      </w:r>
      <w:r>
        <w:rPr>
          <w:rFonts w:ascii="Times New Roman" w:hAnsi="Times New Roman" w:cs="Times New Roman"/>
          <w:sz w:val="24"/>
          <w:szCs w:val="24"/>
        </w:rPr>
        <w:t>o functions that must be implemented if buses and/or branches need to exchange data with other processors. Data that must be exchanged needs to be placed in buffers that have been allocated by the network. The bus and branch objects specify how large the buffers need to be by implementing the function</w:t>
      </w:r>
    </w:p>
    <w:p w14:paraId="357FBA18" w14:textId="6FF55E9D" w:rsidR="00213D91" w:rsidRPr="004B4598" w:rsidRDefault="00213D91" w:rsidP="00146AA8">
      <w:pPr>
        <w:pStyle w:val="RedBoldCode"/>
      </w:pPr>
      <w:r w:rsidRPr="004B4598">
        <w:t>virtual int getXCBufSize()</w:t>
      </w:r>
    </w:p>
    <w:p w14:paraId="2D8D73B0" w14:textId="45EF6C19" w:rsidR="00213D91" w:rsidRDefault="00213D91" w:rsidP="0057521D">
      <w:pPr>
        <w:rPr>
          <w:rFonts w:ascii="Times New Roman" w:hAnsi="Times New Roman" w:cs="Times New Roman"/>
          <w:sz w:val="24"/>
          <w:szCs w:val="24"/>
        </w:rPr>
      </w:pPr>
      <w:r>
        <w:rPr>
          <w:rFonts w:ascii="Times New Roman" w:hAnsi="Times New Roman" w:cs="Times New Roman"/>
          <w:sz w:val="24"/>
          <w:szCs w:val="24"/>
        </w:rPr>
        <w:t>This function must return the same value for all buses and all branches in the same bus or branch classes. Buses can return a different value than branches. For</w:t>
      </w:r>
      <w:r w:rsidR="00323C0D">
        <w:rPr>
          <w:rFonts w:ascii="Times New Roman" w:hAnsi="Times New Roman" w:cs="Times New Roman"/>
          <w:sz w:val="24"/>
          <w:szCs w:val="24"/>
        </w:rPr>
        <w:t xml:space="preserve"> example,</w:t>
      </w:r>
      <w:r>
        <w:rPr>
          <w:rFonts w:ascii="Times New Roman" w:hAnsi="Times New Roman" w:cs="Times New Roman"/>
          <w:sz w:val="24"/>
          <w:szCs w:val="24"/>
        </w:rPr>
        <w:t xml:space="preserve"> a power flow calculation, it is necessary that ghost buses get new values of the phase and voltage magnitude increments. These are both real numbers so the </w:t>
      </w:r>
      <w:r w:rsidRPr="00323C0D">
        <w:rPr>
          <w:rStyle w:val="Heading1Char"/>
        </w:rPr>
        <w:t>getXCBusSize</w:t>
      </w:r>
      <w:r>
        <w:rPr>
          <w:rFonts w:ascii="Times New Roman" w:hAnsi="Times New Roman" w:cs="Times New Roman"/>
          <w:sz w:val="24"/>
          <w:szCs w:val="24"/>
        </w:rPr>
        <w:t xml:space="preserve"> routine needs to return the value </w:t>
      </w:r>
      <w:r w:rsidRPr="00323C0D">
        <w:rPr>
          <w:rStyle w:val="Heading1Char"/>
        </w:rPr>
        <w:t>2*sizeof(double)</w:t>
      </w:r>
      <w:r>
        <w:rPr>
          <w:rFonts w:ascii="Times New Roman" w:hAnsi="Times New Roman" w:cs="Times New Roman"/>
          <w:sz w:val="24"/>
          <w:szCs w:val="24"/>
        </w:rPr>
        <w:t>. Note that all buses must return this value even if the bus is a reference bus and does not participate in the calculation.</w:t>
      </w:r>
    </w:p>
    <w:p w14:paraId="5AE1E4FC" w14:textId="307FD0F8" w:rsidR="004B4598" w:rsidRDefault="004B4598" w:rsidP="0057521D">
      <w:pPr>
        <w:rPr>
          <w:rFonts w:ascii="Times New Roman" w:hAnsi="Times New Roman" w:cs="Times New Roman"/>
          <w:sz w:val="24"/>
          <w:szCs w:val="24"/>
        </w:rPr>
      </w:pPr>
      <w:r>
        <w:rPr>
          <w:rFonts w:ascii="Times New Roman" w:hAnsi="Times New Roman" w:cs="Times New Roman"/>
          <w:sz w:val="24"/>
          <w:szCs w:val="24"/>
        </w:rPr>
        <w:lastRenderedPageBreak/>
        <w:t>This function is queried by the network and used to allocate a buffer of the appropriate size. The network then informs the bus and branch objects where the location of the buffer is by invoking the function</w:t>
      </w:r>
    </w:p>
    <w:p w14:paraId="3E17C225" w14:textId="28576508" w:rsidR="004B4598" w:rsidRPr="00F45212" w:rsidRDefault="004B4598" w:rsidP="00146AA8">
      <w:pPr>
        <w:pStyle w:val="RedBoldCode"/>
      </w:pPr>
      <w:r w:rsidRPr="00F45212">
        <w:t>virtual void setXCBuf(void *buf)</w:t>
      </w:r>
    </w:p>
    <w:p w14:paraId="7D937D51" w14:textId="07BEFA30" w:rsidR="004B4598" w:rsidRDefault="004B4598" w:rsidP="0057521D">
      <w:pPr>
        <w:rPr>
          <w:rFonts w:ascii="Times New Roman" w:hAnsi="Times New Roman" w:cs="Times New Roman"/>
          <w:sz w:val="24"/>
          <w:szCs w:val="24"/>
        </w:rPr>
      </w:pPr>
      <w:r>
        <w:rPr>
          <w:rFonts w:ascii="Times New Roman" w:hAnsi="Times New Roman" w:cs="Times New Roman"/>
          <w:sz w:val="24"/>
          <w:szCs w:val="24"/>
        </w:rPr>
        <w:t>The bus or branch can use this function</w:t>
      </w:r>
      <w:r w:rsidR="00323C0D">
        <w:rPr>
          <w:rFonts w:ascii="Times New Roman" w:hAnsi="Times New Roman" w:cs="Times New Roman"/>
          <w:sz w:val="24"/>
          <w:szCs w:val="24"/>
        </w:rPr>
        <w:t xml:space="preserve"> to set internal pointers to</w:t>
      </w:r>
      <w:r>
        <w:rPr>
          <w:rFonts w:ascii="Times New Roman" w:hAnsi="Times New Roman" w:cs="Times New Roman"/>
          <w:sz w:val="24"/>
          <w:szCs w:val="24"/>
        </w:rPr>
        <w:t xml:space="preserve"> this buffer that can be used to assign values to the buffer (which is done before a ghost exchange) or to collect values from the buffer (which is done after a ghost exchange).</w:t>
      </w:r>
      <w:r w:rsidR="00DD1D05">
        <w:rPr>
          <w:rFonts w:ascii="Times New Roman" w:hAnsi="Times New Roman" w:cs="Times New Roman"/>
          <w:sz w:val="24"/>
          <w:szCs w:val="24"/>
        </w:rPr>
        <w:t xml:space="preserve"> Continuing with the powerflow example, the bus implemention of the </w:t>
      </w:r>
      <w:r w:rsidR="00DD1D05" w:rsidRPr="00323C0D">
        <w:rPr>
          <w:rStyle w:val="Heading1Char"/>
        </w:rPr>
        <w:t>setXCBuf</w:t>
      </w:r>
      <w:r w:rsidR="00DD1D05">
        <w:rPr>
          <w:rFonts w:ascii="Times New Roman" w:hAnsi="Times New Roman" w:cs="Times New Roman"/>
          <w:sz w:val="24"/>
          <w:szCs w:val="24"/>
        </w:rPr>
        <w:t xml:space="preserve"> function would look like</w:t>
      </w:r>
    </w:p>
    <w:p w14:paraId="011F6729" w14:textId="48B407C1" w:rsidR="00DD1D05" w:rsidRPr="00DD1D05" w:rsidRDefault="00DD1D05" w:rsidP="00146AA8">
      <w:pPr>
        <w:pStyle w:val="RedBoldCode"/>
      </w:pPr>
      <w:r>
        <w:t xml:space="preserve">    </w:t>
      </w:r>
      <w:r w:rsidRPr="00DD1D05">
        <w:t>setXCBuf(void *buf)</w:t>
      </w:r>
    </w:p>
    <w:p w14:paraId="23D9662A" w14:textId="3D9A4C28" w:rsidR="00DD1D05" w:rsidRPr="00DD1D05" w:rsidRDefault="00DD1D05" w:rsidP="00146AA8">
      <w:pPr>
        <w:pStyle w:val="RedBoldCode"/>
      </w:pPr>
      <w:r>
        <w:t xml:space="preserve">    </w:t>
      </w:r>
      <w:r w:rsidRPr="00DD1D05">
        <w:t>{</w:t>
      </w:r>
    </w:p>
    <w:p w14:paraId="1D17BD3A" w14:textId="63687A96" w:rsidR="00DD1D05" w:rsidRPr="00DD1D05" w:rsidRDefault="00DD1D05" w:rsidP="00146AA8">
      <w:pPr>
        <w:pStyle w:val="RedBoldCode"/>
      </w:pPr>
      <w:r>
        <w:t xml:space="preserve">      </w:t>
      </w:r>
      <w:r w:rsidRPr="00DD1D05">
        <w:t>p_Ang_ptr = (double*)buf;</w:t>
      </w:r>
    </w:p>
    <w:p w14:paraId="2EFF9B5B" w14:textId="3A33C773" w:rsidR="00DD1D05" w:rsidRPr="00DD1D05" w:rsidRDefault="00DD1D05" w:rsidP="00146AA8">
      <w:pPr>
        <w:pStyle w:val="RedBoldCode"/>
      </w:pPr>
      <w:r>
        <w:t xml:space="preserve">      </w:t>
      </w:r>
      <w:r w:rsidRPr="00DD1D05">
        <w:t>p_Mag_ptr = p_Ang_ptr;</w:t>
      </w:r>
    </w:p>
    <w:p w14:paraId="06AC1CE7" w14:textId="6F776363" w:rsidR="00DD1D05" w:rsidRPr="00DD1D05" w:rsidRDefault="00DD1D05" w:rsidP="00146AA8">
      <w:pPr>
        <w:pStyle w:val="RedBoldCode"/>
      </w:pPr>
      <w:r>
        <w:t xml:space="preserve">    </w:t>
      </w:r>
      <w:r w:rsidRPr="00DD1D05">
        <w:t>}</w:t>
      </w:r>
    </w:p>
    <w:p w14:paraId="7D4C6B04" w14:textId="58AAF468"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pointers </w:t>
      </w:r>
      <w:r w:rsidRPr="00323C0D">
        <w:rPr>
          <w:rStyle w:val="Heading1Char"/>
        </w:rPr>
        <w:t>p_Ang_ptr</w:t>
      </w:r>
      <w:r>
        <w:rPr>
          <w:rFonts w:ascii="Times New Roman" w:hAnsi="Times New Roman" w:cs="Times New Roman"/>
          <w:sz w:val="24"/>
          <w:szCs w:val="24"/>
        </w:rPr>
        <w:t xml:space="preserve"> and </w:t>
      </w:r>
      <w:r w:rsidRPr="00323C0D">
        <w:rPr>
          <w:rStyle w:val="Heading1Char"/>
        </w:rPr>
        <w:t>p_Mag_ptr</w:t>
      </w:r>
      <w:r>
        <w:rPr>
          <w:rFonts w:ascii="Times New Roman" w:hAnsi="Times New Roman" w:cs="Times New Roman"/>
          <w:sz w:val="24"/>
          <w:szCs w:val="24"/>
        </w:rPr>
        <w:t xml:space="preserve"> are internal variables of the bus implementation and can be used elsewhere in the bus whenever the voltage angle and voltage magnitude variables are needed. After a network update operation, ghost buses will contain values for these variables that were calculated on the home processor that owns the corresponding bus.</w:t>
      </w:r>
    </w:p>
    <w:p w14:paraId="316F2202" w14:textId="74C8406D"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BaseBusComponent</w:t>
      </w:r>
      <w:r>
        <w:rPr>
          <w:rFonts w:ascii="Times New Roman" w:hAnsi="Times New Roman" w:cs="Times New Roman"/>
          <w:sz w:val="24"/>
          <w:szCs w:val="24"/>
        </w:rPr>
        <w:t xml:space="preserve"> and </w:t>
      </w:r>
      <w:r w:rsidRPr="00323C0D">
        <w:rPr>
          <w:rStyle w:val="Heading1Char"/>
        </w:rPr>
        <w:t>BaseBranchComponent</w:t>
      </w:r>
      <w:r>
        <w:rPr>
          <w:rFonts w:ascii="Times New Roman" w:hAnsi="Times New Roman" w:cs="Times New Roman"/>
          <w:sz w:val="24"/>
          <w:szCs w:val="24"/>
        </w:rPr>
        <w:t xml:space="preserve"> classes contain a few additional functions that are specific to whether or not a component is a bus or a branch.</w:t>
      </w:r>
      <w:r w:rsidR="00F72DF5">
        <w:rPr>
          <w:rFonts w:ascii="Times New Roman" w:hAnsi="Times New Roman" w:cs="Times New Roman"/>
          <w:sz w:val="24"/>
          <w:szCs w:val="24"/>
        </w:rPr>
        <w:t xml:space="preserve"> The </w:t>
      </w:r>
      <w:r w:rsidR="00F72DF5" w:rsidRPr="00323C0D">
        <w:rPr>
          <w:rStyle w:val="Heading1Char"/>
        </w:rPr>
        <w:t>BaseBusComponent</w:t>
      </w:r>
      <w:r w:rsidR="00F72DF5">
        <w:rPr>
          <w:rFonts w:ascii="Times New Roman" w:hAnsi="Times New Roman" w:cs="Times New Roman"/>
          <w:sz w:val="24"/>
          <w:szCs w:val="24"/>
        </w:rPr>
        <w:t xml:space="preserve"> class contains functions that can be used to identify attached buses or branches, determine if the bus is a reference bus, and recover the original indices of the bus. Other functions are included in the </w:t>
      </w:r>
      <w:r w:rsidR="00F72DF5" w:rsidRPr="00323C0D">
        <w:rPr>
          <w:rStyle w:val="Heading1Char"/>
        </w:rPr>
        <w:t>BaseBusClass</w:t>
      </w:r>
      <w:r w:rsidR="00F72DF5">
        <w:rPr>
          <w:rFonts w:ascii="Times New Roman" w:hAnsi="Times New Roman" w:cs="Times New Roman"/>
          <w:sz w:val="24"/>
          <w:szCs w:val="24"/>
        </w:rPr>
        <w:t xml:space="preserve"> but these are not usually required by application developers.</w:t>
      </w:r>
    </w:p>
    <w:p w14:paraId="355E113E" w14:textId="1536745E" w:rsidR="00F72DF5" w:rsidRDefault="00F72DF5" w:rsidP="00DD1D05">
      <w:pPr>
        <w:rPr>
          <w:rFonts w:ascii="Times New Roman" w:hAnsi="Times New Roman" w:cs="Times New Roman"/>
          <w:sz w:val="24"/>
          <w:szCs w:val="24"/>
        </w:rPr>
      </w:pPr>
      <w:r>
        <w:rPr>
          <w:rFonts w:ascii="Times New Roman" w:hAnsi="Times New Roman" w:cs="Times New Roman"/>
          <w:sz w:val="24"/>
          <w:szCs w:val="24"/>
        </w:rPr>
        <w:t>To get a list of pointers to all branches connected to a bus, the function</w:t>
      </w:r>
    </w:p>
    <w:p w14:paraId="287DB26B" w14:textId="77777777" w:rsidR="00F72DF5" w:rsidRDefault="00F72DF5" w:rsidP="00146AA8">
      <w:pPr>
        <w:pStyle w:val="RedBoldCode"/>
      </w:pPr>
      <w:r w:rsidRPr="00F72DF5">
        <w:t>void getNeighborBranches(</w:t>
      </w:r>
    </w:p>
    <w:p w14:paraId="415C8BAF" w14:textId="66D2DC4E" w:rsidR="00F72DF5" w:rsidRPr="00F72DF5" w:rsidRDefault="00F72DF5" w:rsidP="00146AA8">
      <w:pPr>
        <w:pStyle w:val="RedBoldCode"/>
      </w:pPr>
      <w:r>
        <w:t xml:space="preserve">   </w:t>
      </w:r>
      <w:r w:rsidRPr="00F72DF5">
        <w:t>std::vector&lt;boost::shared_ptr&lt;BaseComponent&gt; &gt;</w:t>
      </w:r>
      <w:r>
        <w:t xml:space="preserve"> </w:t>
      </w:r>
      <w:r w:rsidRPr="00F72DF5">
        <w:t>&amp;nghbrs) const</w:t>
      </w:r>
    </w:p>
    <w:p w14:paraId="0E7DE76C" w14:textId="5E0838E9" w:rsidR="00F72DF5" w:rsidRDefault="00F72DF5" w:rsidP="00DD1D05">
      <w:pPr>
        <w:rPr>
          <w:rFonts w:ascii="Times New Roman" w:hAnsi="Times New Roman" w:cs="Times New Roman"/>
          <w:sz w:val="24"/>
          <w:szCs w:val="24"/>
        </w:rPr>
      </w:pPr>
      <w:r>
        <w:rPr>
          <w:rFonts w:ascii="Times New Roman" w:hAnsi="Times New Roman" w:cs="Times New Roman"/>
          <w:sz w:val="24"/>
          <w:szCs w:val="24"/>
        </w:rPr>
        <w:t>can be called. This provides a list of all pointers that have the bus as one of it endpoints. This can be used inside a bus method to loop over attached branches, which is a common motif in matrix calculations. For example, to evaluate the contribution to a diagonal element of the Y-matrix coming from transmission lines, it is necessary to perform the sum</w:t>
      </w:r>
    </w:p>
    <w:p w14:paraId="1F035608" w14:textId="433374AD" w:rsidR="00F72DF5" w:rsidRDefault="00F72DF5" w:rsidP="00DD1D05">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64585">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nary>
      </m:oMath>
    </w:p>
    <w:p w14:paraId="280FE84A" w14:textId="7C29C5FF" w:rsidR="00064585" w:rsidRDefault="00064585" w:rsidP="00DD1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are the contribution</w:t>
      </w:r>
      <w:r w:rsidR="00450273">
        <w:rPr>
          <w:rFonts w:ascii="Times New Roman" w:eastAsiaTheme="minorEastAsia" w:hAnsi="Times New Roman" w:cs="Times New Roman"/>
          <w:sz w:val="24"/>
          <w:szCs w:val="24"/>
        </w:rPr>
        <w:t xml:space="preserve"> due to transmission lines</w:t>
      </w:r>
      <w:r>
        <w:rPr>
          <w:rFonts w:ascii="Times New Roman" w:eastAsiaTheme="minorEastAsia" w:hAnsi="Times New Roman" w:cs="Times New Roman"/>
          <w:sz w:val="24"/>
          <w:szCs w:val="24"/>
        </w:rPr>
        <w:t xml:space="preserve"> from the branch connecting i and j. The code inside a bus component that evaluates this sum can be written as</w:t>
      </w:r>
    </w:p>
    <w:p w14:paraId="28C3F941" w14:textId="73041AF7" w:rsidR="00064585" w:rsidRPr="00064585" w:rsidRDefault="00064585" w:rsidP="00146AA8">
      <w:pPr>
        <w:pStyle w:val="RedBoldCode"/>
      </w:pPr>
      <w:r w:rsidRPr="00064585">
        <w:lastRenderedPageBreak/>
        <w:t>std::vector&lt;boost::shared_ptr&lt;BaseComponent&gt; &gt; branches;</w:t>
      </w:r>
    </w:p>
    <w:p w14:paraId="3F9C876C" w14:textId="230D3106" w:rsidR="00064585" w:rsidRPr="00064585" w:rsidRDefault="00064585" w:rsidP="00146AA8">
      <w:pPr>
        <w:pStyle w:val="RedBoldCode"/>
      </w:pPr>
      <w:r w:rsidRPr="00064585">
        <w:t>getNeighborBranches(branches);</w:t>
      </w:r>
    </w:p>
    <w:p w14:paraId="50E353A7" w14:textId="3C0D1080" w:rsidR="00064585" w:rsidRPr="00064585" w:rsidRDefault="00064585" w:rsidP="00146AA8">
      <w:pPr>
        <w:pStyle w:val="RedBoldCode"/>
      </w:pPr>
      <w:r w:rsidRPr="00064585">
        <w:t>ComplexType y_diag(0.0,0.0);</w:t>
      </w:r>
    </w:p>
    <w:p w14:paraId="7F8B6E23" w14:textId="474EF5F1" w:rsidR="00064585" w:rsidRPr="00064585" w:rsidRDefault="00064585" w:rsidP="00146AA8">
      <w:pPr>
        <w:pStyle w:val="RedBoldCode"/>
      </w:pPr>
      <w:r w:rsidRPr="00064585">
        <w:t>for (int i=0; i&lt;branches.size(); i++) {</w:t>
      </w:r>
    </w:p>
    <w:p w14:paraId="53E7A091" w14:textId="5D625E11" w:rsidR="00064585" w:rsidRPr="00064585" w:rsidRDefault="00064585" w:rsidP="00146AA8">
      <w:pPr>
        <w:pStyle w:val="RedBoldCode"/>
      </w:pPr>
      <w:r w:rsidRPr="00064585">
        <w:t xml:space="preserve">  PFBranch *branch = dynamic_cast&lt;PFBranch*&gt;(branches[i].get());</w:t>
      </w:r>
    </w:p>
    <w:p w14:paraId="7807C6CB" w14:textId="720E0833" w:rsidR="00064585" w:rsidRPr="00064585" w:rsidRDefault="00064585" w:rsidP="00146AA8">
      <w:pPr>
        <w:pStyle w:val="RedBoldCode"/>
      </w:pPr>
      <w:r w:rsidRPr="00064585">
        <w:t xml:space="preserve">  Y_diag += branch-&gt;getYContribution();</w:t>
      </w:r>
    </w:p>
    <w:p w14:paraId="4C1E73D8" w14:textId="3B3DFB8A" w:rsidR="00064585" w:rsidRPr="00064585" w:rsidRDefault="00064585" w:rsidP="00146AA8">
      <w:pPr>
        <w:pStyle w:val="RedBoldCode"/>
        <w:rPr>
          <w:rFonts w:ascii="Times New Roman" w:hAnsi="Times New Roman"/>
        </w:rPr>
      </w:pPr>
      <w:r w:rsidRPr="00064585">
        <w:t>}</w:t>
      </w:r>
    </w:p>
    <w:p w14:paraId="75CE5AD4" w14:textId="3D4364C2" w:rsidR="00064585" w:rsidRDefault="00064585" w:rsidP="0057521D">
      <w:pPr>
        <w:rPr>
          <w:rFonts w:ascii="Times New Roman" w:eastAsiaTheme="minorEastAsia" w:hAnsi="Times New Roman" w:cs="Times New Roman"/>
          <w:sz w:val="24"/>
          <w:szCs w:val="24"/>
        </w:rPr>
      </w:pPr>
      <w:r>
        <w:rPr>
          <w:rFonts w:ascii="Times New Roman" w:hAnsi="Times New Roman" w:cs="Times New Roman"/>
          <w:sz w:val="24"/>
          <w:szCs w:val="24"/>
        </w:rPr>
        <w:t xml:space="preserve">The function </w:t>
      </w:r>
      <w:r w:rsidRPr="00323C0D">
        <w:rPr>
          <w:rStyle w:val="Heading1Char"/>
        </w:rPr>
        <w:t>getYContribution</w:t>
      </w:r>
      <w:r>
        <w:rPr>
          <w:rFonts w:ascii="Times New Roman" w:hAnsi="Times New Roman" w:cs="Times New Roman"/>
          <w:sz w:val="24"/>
          <w:szCs w:val="24"/>
        </w:rPr>
        <w:t xml:space="preserve"> evaluates the quantity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using parameters that are local to the branch. The return value is then accumulated into the bus variable </w:t>
      </w:r>
      <w:r w:rsidRPr="00323C0D">
        <w:rPr>
          <w:rStyle w:val="Heading1Char"/>
        </w:rPr>
        <w:t>y_diag</w:t>
      </w:r>
      <w:r>
        <w:rPr>
          <w:rFonts w:ascii="Times New Roman" w:eastAsiaTheme="minorEastAsia" w:hAnsi="Times New Roman" w:cs="Times New Roman"/>
          <w:sz w:val="24"/>
          <w:szCs w:val="24"/>
        </w:rPr>
        <w:t xml:space="preserve">, which is eventually returned through the </w:t>
      </w:r>
      <w:r w:rsidRPr="00323C0D">
        <w:rPr>
          <w:rStyle w:val="Heading1Char"/>
        </w:rPr>
        <w:t>matrixDiagValues</w:t>
      </w:r>
      <w:r>
        <w:rPr>
          <w:rFonts w:ascii="Times New Roman" w:eastAsiaTheme="minorEastAsia" w:hAnsi="Times New Roman" w:cs="Times New Roman"/>
          <w:sz w:val="24"/>
          <w:szCs w:val="24"/>
        </w:rPr>
        <w:t xml:space="preserve"> function.</w:t>
      </w:r>
      <w:r w:rsidR="00693998">
        <w:rPr>
          <w:rFonts w:ascii="Times New Roman" w:eastAsiaTheme="minorEastAsia" w:hAnsi="Times New Roman" w:cs="Times New Roman"/>
          <w:sz w:val="24"/>
          <w:szCs w:val="24"/>
        </w:rPr>
        <w:t xml:space="preserve"> The </w:t>
      </w:r>
      <w:r w:rsidR="00693998" w:rsidRPr="00323C0D">
        <w:rPr>
          <w:rStyle w:val="Heading1Char"/>
        </w:rPr>
        <w:t>dynamic_cast</w:t>
      </w:r>
      <w:r w:rsidR="00693998">
        <w:rPr>
          <w:rFonts w:ascii="Times New Roman" w:eastAsiaTheme="minorEastAsia" w:hAnsi="Times New Roman" w:cs="Times New Roman"/>
          <w:sz w:val="24"/>
          <w:szCs w:val="24"/>
        </w:rPr>
        <w:t xml:space="preserve"> is necessary to convert the pointer from a </w:t>
      </w:r>
      <w:r w:rsidR="00693998" w:rsidRPr="00D71FD6">
        <w:rPr>
          <w:rStyle w:val="Heading1Char"/>
        </w:rPr>
        <w:t>BaseComponent</w:t>
      </w:r>
      <w:r w:rsidR="00693998">
        <w:rPr>
          <w:rFonts w:ascii="Times New Roman" w:eastAsiaTheme="minorEastAsia" w:hAnsi="Times New Roman" w:cs="Times New Roman"/>
          <w:sz w:val="24"/>
          <w:szCs w:val="24"/>
        </w:rPr>
        <w:t xml:space="preserve"> object to the application class </w:t>
      </w:r>
      <w:r w:rsidR="00693998" w:rsidRPr="00D71FD6">
        <w:rPr>
          <w:rStyle w:val="Heading1Char"/>
        </w:rPr>
        <w:t>PFBranch</w:t>
      </w:r>
      <w:r w:rsidR="00693998">
        <w:rPr>
          <w:rFonts w:ascii="Times New Roman" w:eastAsiaTheme="minorEastAsia" w:hAnsi="Times New Roman" w:cs="Times New Roman"/>
          <w:sz w:val="24"/>
          <w:szCs w:val="24"/>
        </w:rPr>
        <w:t xml:space="preserve">. The </w:t>
      </w:r>
      <w:r w:rsidR="00693998" w:rsidRPr="00D71FD6">
        <w:rPr>
          <w:rStyle w:val="Heading1Char"/>
        </w:rPr>
        <w:t>BaseComponent</w:t>
      </w:r>
      <w:r w:rsidR="00693998">
        <w:rPr>
          <w:rFonts w:ascii="Times New Roman" w:eastAsiaTheme="minorEastAsia" w:hAnsi="Times New Roman" w:cs="Times New Roman"/>
          <w:sz w:val="24"/>
          <w:szCs w:val="24"/>
        </w:rPr>
        <w:t xml:space="preserve"> class has no knowledge of the </w:t>
      </w:r>
      <w:r w:rsidR="00693998" w:rsidRPr="00D71FD6">
        <w:rPr>
          <w:rStyle w:val="Heading1Char"/>
        </w:rPr>
        <w:t>getYContribution</w:t>
      </w:r>
      <w:r w:rsidR="00693998">
        <w:rPr>
          <w:rFonts w:ascii="Times New Roman" w:eastAsiaTheme="minorEastAsia" w:hAnsi="Times New Roman" w:cs="Times New Roman"/>
          <w:sz w:val="24"/>
          <w:szCs w:val="24"/>
        </w:rPr>
        <w:t xml:space="preserve"> function, this is only implemented in </w:t>
      </w:r>
      <w:r w:rsidR="00693998" w:rsidRPr="00D71FD6">
        <w:rPr>
          <w:rStyle w:val="Heading1Char"/>
        </w:rPr>
        <w:t>PFBranch</w:t>
      </w:r>
      <w:r w:rsidR="00693998">
        <w:rPr>
          <w:rFonts w:ascii="Times New Roman" w:eastAsiaTheme="minorEastAsia" w:hAnsi="Times New Roman" w:cs="Times New Roman"/>
          <w:sz w:val="24"/>
          <w:szCs w:val="24"/>
        </w:rPr>
        <w:t>.</w:t>
      </w:r>
    </w:p>
    <w:p w14:paraId="699DB87A" w14:textId="3D466419"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function that is similar to </w:t>
      </w:r>
      <w:r w:rsidRPr="00D71FD6">
        <w:rPr>
          <w:rStyle w:val="Heading1Char"/>
        </w:rPr>
        <w:t>getNeighborBranches</w:t>
      </w:r>
      <w:r>
        <w:rPr>
          <w:rFonts w:ascii="Times New Roman" w:eastAsiaTheme="minorEastAsia" w:hAnsi="Times New Roman" w:cs="Times New Roman"/>
          <w:sz w:val="24"/>
          <w:szCs w:val="24"/>
        </w:rPr>
        <w:t xml:space="preserve"> is</w:t>
      </w:r>
    </w:p>
    <w:p w14:paraId="62BB0F4A" w14:textId="41AFCB15" w:rsidR="00450273" w:rsidRPr="00450273" w:rsidRDefault="00450273" w:rsidP="00146AA8">
      <w:pPr>
        <w:pStyle w:val="RedBoldCode"/>
      </w:pPr>
      <w:r w:rsidRPr="00450273">
        <w:t>void getNeighborBuses(</w:t>
      </w:r>
    </w:p>
    <w:p w14:paraId="45AF5C94" w14:textId="3C942F81" w:rsidR="00450273" w:rsidRPr="00450273" w:rsidRDefault="00450273" w:rsidP="00146AA8">
      <w:pPr>
        <w:pStyle w:val="RedBoldCode"/>
      </w:pPr>
      <w:r w:rsidRPr="00450273">
        <w:t xml:space="preserve">   std::vector&lt;boost::shared_ptr&lt;BaseComponent&gt; &gt; &amp;nghbrs) const</w:t>
      </w:r>
    </w:p>
    <w:p w14:paraId="5CB3BC41" w14:textId="7E6A894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used to get a list of the buses that are connected to the calling bus via a single branch.</w:t>
      </w:r>
    </w:p>
    <w:p w14:paraId="1BEF357E" w14:textId="3AA79B06"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Many power grid problems require the specification of a special bus as a reference bus. This designation can be handled by the two functions</w:t>
      </w:r>
    </w:p>
    <w:p w14:paraId="42E3DD25" w14:textId="34B7910A" w:rsidR="00450273" w:rsidRPr="00450273" w:rsidRDefault="00450273" w:rsidP="00146AA8">
      <w:pPr>
        <w:pStyle w:val="RedBoldCode"/>
      </w:pPr>
      <w:r w:rsidRPr="00450273">
        <w:t>void setReferenceBus(bool status)</w:t>
      </w:r>
    </w:p>
    <w:p w14:paraId="03BE3A68" w14:textId="77777777" w:rsidR="00146AA8" w:rsidRDefault="00146AA8" w:rsidP="00146AA8">
      <w:pPr>
        <w:pStyle w:val="RedBoldCode"/>
      </w:pPr>
    </w:p>
    <w:p w14:paraId="7FE059A5" w14:textId="280FB4C5" w:rsidR="00450273" w:rsidRPr="00450273" w:rsidRDefault="00450273" w:rsidP="00146AA8">
      <w:pPr>
        <w:pStyle w:val="RedBoldCode"/>
      </w:pPr>
      <w:r w:rsidRPr="00450273">
        <w:t>bool getReferenceBus() const</w:t>
      </w:r>
    </w:p>
    <w:p w14:paraId="203537DB" w14:textId="45BD009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function can be used (if called with the argument true) to designate a bus as the reference bus and the second function can be called to inquire whether a bus is the reference bus.</w:t>
      </w:r>
    </w:p>
    <w:p w14:paraId="3EE72D2E" w14:textId="660B5EF4" w:rsidR="00450273" w:rsidRDefault="00D4616F" w:rsidP="0057521D">
      <w:pPr>
        <w:rPr>
          <w:rFonts w:ascii="Times New Roman" w:hAnsi="Times New Roman" w:cs="Times New Roman"/>
          <w:sz w:val="24"/>
          <w:szCs w:val="24"/>
        </w:rPr>
      </w:pPr>
      <w:r>
        <w:rPr>
          <w:rFonts w:ascii="Times New Roman" w:hAnsi="Times New Roman" w:cs="Times New Roman"/>
          <w:sz w:val="24"/>
          <w:szCs w:val="24"/>
        </w:rPr>
        <w:t>Finally, it is often useful for exporting results if the original index of the bus is available. This can be recovered using the function</w:t>
      </w:r>
    </w:p>
    <w:p w14:paraId="22FD2F46" w14:textId="336CEA01" w:rsidR="00D4616F" w:rsidRPr="00D4616F" w:rsidRDefault="00D4616F" w:rsidP="00146AA8">
      <w:pPr>
        <w:pStyle w:val="RedBoldCode"/>
      </w:pPr>
      <w:r w:rsidRPr="00D4616F">
        <w:t>int getOriginalIndex() const</w:t>
      </w:r>
    </w:p>
    <w:p w14:paraId="438F6BE2" w14:textId="7847C64A" w:rsidR="00D4616F" w:rsidRDefault="00D4616F" w:rsidP="0057521D">
      <w:pPr>
        <w:rPr>
          <w:rFonts w:ascii="Times New Roman" w:hAnsi="Times New Roman" w:cs="Times New Roman"/>
          <w:sz w:val="24"/>
          <w:szCs w:val="24"/>
        </w:rPr>
      </w:pPr>
      <w:r>
        <w:rPr>
          <w:rFonts w:ascii="Times New Roman" w:hAnsi="Times New Roman" w:cs="Times New Roman"/>
          <w:sz w:val="24"/>
          <w:szCs w:val="24"/>
        </w:rPr>
        <w:t xml:space="preserve">This function only works correctly after a call to the base factory method </w:t>
      </w:r>
      <w:r w:rsidRPr="00DC00F8">
        <w:rPr>
          <w:rStyle w:val="Heading1Char"/>
        </w:rPr>
        <w:t>setComponents</w:t>
      </w:r>
      <w:r>
        <w:rPr>
          <w:rFonts w:ascii="Times New Roman" w:hAnsi="Times New Roman" w:cs="Times New Roman"/>
          <w:sz w:val="24"/>
          <w:szCs w:val="24"/>
        </w:rPr>
        <w:t xml:space="preserve">. Other functions in the </w:t>
      </w:r>
      <w:r w:rsidRPr="00DC00F8">
        <w:rPr>
          <w:rStyle w:val="Heading1Char"/>
        </w:rPr>
        <w:t>BaseBusComponent</w:t>
      </w:r>
      <w:r>
        <w:rPr>
          <w:rFonts w:ascii="Times New Roman" w:hAnsi="Times New Roman" w:cs="Times New Roman"/>
          <w:sz w:val="24"/>
          <w:szCs w:val="24"/>
        </w:rPr>
        <w:t xml:space="preserve"> class are needed within the framework but are not usually required by application developers.</w:t>
      </w:r>
    </w:p>
    <w:p w14:paraId="6944323A" w14:textId="1A214B6F" w:rsidR="00D4616F" w:rsidRDefault="00D4616F"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C00F8">
        <w:rPr>
          <w:rStyle w:val="Heading1Char"/>
        </w:rPr>
        <w:t>BaseBranchComponent</w:t>
      </w:r>
      <w:r>
        <w:rPr>
          <w:rFonts w:ascii="Times New Roman" w:hAnsi="Times New Roman" w:cs="Times New Roman"/>
          <w:sz w:val="24"/>
          <w:szCs w:val="24"/>
        </w:rPr>
        <w:t xml:space="preserve"> class is similar to the </w:t>
      </w:r>
      <w:r w:rsidRPr="00DC00F8">
        <w:rPr>
          <w:rStyle w:val="Heading1Char"/>
        </w:rPr>
        <w:t>BaseBusComponent</w:t>
      </w:r>
      <w:r>
        <w:rPr>
          <w:rFonts w:ascii="Times New Roman" w:hAnsi="Times New Roman" w:cs="Times New Roman"/>
          <w:sz w:val="24"/>
          <w:szCs w:val="24"/>
        </w:rPr>
        <w:t xml:space="preserve"> class and provides basic information about branches and the buses at either end of the branch. To retrieve pointers to the buses at the ends of the branch, the following two functions are available</w:t>
      </w:r>
    </w:p>
    <w:p w14:paraId="0DB5FFC1" w14:textId="49DDEFCF" w:rsidR="00D4616F" w:rsidRPr="00F01778" w:rsidRDefault="00F01778" w:rsidP="00146AA8">
      <w:pPr>
        <w:pStyle w:val="RedBoldCode"/>
      </w:pPr>
      <w:r w:rsidRPr="00F01778">
        <w:t>b</w:t>
      </w:r>
      <w:r w:rsidR="00D4616F" w:rsidRPr="00F01778">
        <w:t>oost::shared_ptr&lt;</w:t>
      </w:r>
      <w:r w:rsidRPr="00F01778">
        <w:t>BaseComponent&gt; getBus1() const</w:t>
      </w:r>
    </w:p>
    <w:p w14:paraId="33D34EBF" w14:textId="77777777" w:rsidR="00146AA8" w:rsidRDefault="00146AA8" w:rsidP="00146AA8">
      <w:pPr>
        <w:pStyle w:val="RedBoldCode"/>
      </w:pPr>
    </w:p>
    <w:p w14:paraId="361C46B3" w14:textId="26420184" w:rsidR="00F01778" w:rsidRPr="00F01778" w:rsidRDefault="00F01778" w:rsidP="00146AA8">
      <w:pPr>
        <w:pStyle w:val="RedBoldCode"/>
      </w:pPr>
      <w:r w:rsidRPr="00F01778">
        <w:t>boost::shared_ptr&lt;BaseComponent&gt; getBus2() const</w:t>
      </w:r>
    </w:p>
    <w:p w14:paraId="0F6B1596" w14:textId="69EE5600"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getBus1</w:t>
      </w:r>
      <w:r>
        <w:rPr>
          <w:rFonts w:ascii="Times New Roman" w:hAnsi="Times New Roman" w:cs="Times New Roman"/>
          <w:sz w:val="24"/>
          <w:szCs w:val="24"/>
        </w:rPr>
        <w:t xml:space="preserve"> function returns a pointer to the “from” bus, the </w:t>
      </w:r>
      <w:r w:rsidRPr="00DC00F8">
        <w:rPr>
          <w:rStyle w:val="Heading1Char"/>
        </w:rPr>
        <w:t>getBus2</w:t>
      </w:r>
      <w:r>
        <w:rPr>
          <w:rFonts w:ascii="Times New Roman" w:hAnsi="Times New Roman" w:cs="Times New Roman"/>
          <w:sz w:val="24"/>
          <w:szCs w:val="24"/>
        </w:rPr>
        <w:t xml:space="preserve"> function returns a pointer to the “to” bus.</w:t>
      </w:r>
    </w:p>
    <w:p w14:paraId="25E554AE" w14:textId="23E9968E"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Two other functions in the </w:t>
      </w:r>
      <w:r w:rsidRPr="00DC00F8">
        <w:rPr>
          <w:rStyle w:val="Heading1Char"/>
        </w:rPr>
        <w:t>BaseBranchComponent</w:t>
      </w:r>
      <w:r>
        <w:rPr>
          <w:rFonts w:ascii="Times New Roman" w:hAnsi="Times New Roman" w:cs="Times New Roman"/>
          <w:sz w:val="24"/>
          <w:szCs w:val="24"/>
        </w:rPr>
        <w:t xml:space="preserve"> class that are useful for writing output are</w:t>
      </w:r>
    </w:p>
    <w:p w14:paraId="77662014" w14:textId="1E201377" w:rsidR="00F01778" w:rsidRPr="00F01778" w:rsidRDefault="00F01778" w:rsidP="00146AA8">
      <w:pPr>
        <w:pStyle w:val="RedBoldCode"/>
      </w:pPr>
      <w:r w:rsidRPr="00F01778">
        <w:t>int getBus1OriginalIndex() const</w:t>
      </w:r>
    </w:p>
    <w:p w14:paraId="1D324F3C" w14:textId="77777777" w:rsidR="00146AA8" w:rsidRDefault="00146AA8" w:rsidP="00146AA8">
      <w:pPr>
        <w:pStyle w:val="RedBoldCode"/>
      </w:pPr>
    </w:p>
    <w:p w14:paraId="41E7C896" w14:textId="7F5D67A8" w:rsidR="00F01778" w:rsidRPr="00F01778" w:rsidRDefault="00F01778" w:rsidP="00146AA8">
      <w:pPr>
        <w:pStyle w:val="RedBoldCode"/>
      </w:pPr>
      <w:r w:rsidRPr="00F01778">
        <w:t>int getBus2OriginalIndex() const</w:t>
      </w:r>
    </w:p>
    <w:p w14:paraId="480E7CF4" w14:textId="738EBAF0"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Like the </w:t>
      </w:r>
      <w:r w:rsidRPr="00DC00F8">
        <w:rPr>
          <w:rStyle w:val="Heading1Char"/>
        </w:rPr>
        <w:t>getOriginalIndex</w:t>
      </w:r>
      <w:r>
        <w:rPr>
          <w:rFonts w:ascii="Times New Roman" w:hAnsi="Times New Roman" w:cs="Times New Roman"/>
          <w:sz w:val="24"/>
          <w:szCs w:val="24"/>
        </w:rPr>
        <w:t xml:space="preserve"> function for the </w:t>
      </w:r>
      <w:r w:rsidRPr="00DC00F8">
        <w:rPr>
          <w:rStyle w:val="Heading1Char"/>
        </w:rPr>
        <w:t>BaseBusComponent</w:t>
      </w:r>
      <w:r>
        <w:rPr>
          <w:rFonts w:ascii="Times New Roman" w:hAnsi="Times New Roman" w:cs="Times New Roman"/>
          <w:sz w:val="24"/>
          <w:szCs w:val="24"/>
        </w:rPr>
        <w:t xml:space="preserve"> class, these functions will not work correctly until the </w:t>
      </w:r>
      <w:r w:rsidRPr="00DC00F8">
        <w:rPr>
          <w:rStyle w:val="Heading1Char"/>
        </w:rPr>
        <w:t>setComponents</w:t>
      </w:r>
      <w:r>
        <w:rPr>
          <w:rFonts w:ascii="Times New Roman" w:hAnsi="Times New Roman" w:cs="Times New Roman"/>
          <w:sz w:val="24"/>
          <w:szCs w:val="24"/>
        </w:rPr>
        <w:t xml:space="preserve"> method has been called in the base factory class.</w:t>
      </w:r>
    </w:p>
    <w:p w14:paraId="45FB77AD" w14:textId="3A65B94C"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Finally, a separate network component class that is associated with all buses and branches (including ghost buses and branches) is the </w:t>
      </w:r>
      <w:r w:rsidRPr="00DC00F8">
        <w:rPr>
          <w:rStyle w:val="Heading1Char"/>
        </w:rPr>
        <w:t>DataCollection</w:t>
      </w:r>
      <w:r>
        <w:rPr>
          <w:rFonts w:ascii="Times New Roman" w:hAnsi="Times New Roman" w:cs="Times New Roman"/>
          <w:sz w:val="24"/>
          <w:szCs w:val="24"/>
        </w:rPr>
        <w:t xml:space="preserve"> class. This class is a simple container that can be used to store key-value pairs.</w:t>
      </w:r>
      <w:r w:rsidR="00632916">
        <w:rPr>
          <w:rFonts w:ascii="Times New Roman" w:hAnsi="Times New Roman" w:cs="Times New Roman"/>
          <w:sz w:val="24"/>
          <w:szCs w:val="24"/>
        </w:rPr>
        <w:t xml:space="preserve"> </w:t>
      </w:r>
      <w:r w:rsidR="00DD3AA0">
        <w:rPr>
          <w:rFonts w:ascii="Times New Roman" w:hAnsi="Times New Roman" w:cs="Times New Roman"/>
          <w:sz w:val="24"/>
          <w:szCs w:val="24"/>
        </w:rPr>
        <w:t xml:space="preserve">It also resides in the </w:t>
      </w:r>
      <w:r w:rsidR="00DD3AA0" w:rsidRPr="00DD3AA0">
        <w:rPr>
          <w:rStyle w:val="Heading1Char"/>
        </w:rPr>
        <w:t>gridpack::component</w:t>
      </w:r>
      <w:r w:rsidR="00DD3AA0">
        <w:rPr>
          <w:rFonts w:ascii="Times New Roman" w:hAnsi="Times New Roman" w:cs="Times New Roman"/>
          <w:sz w:val="24"/>
          <w:szCs w:val="24"/>
        </w:rPr>
        <w:t xml:space="preserve"> namespace and uses the </w:t>
      </w:r>
      <w:r w:rsidR="00DD3AA0" w:rsidRPr="00DD3AA0">
        <w:rPr>
          <w:rStyle w:val="Heading1Char"/>
        </w:rPr>
        <w:t>gridpack/component/data_collection.hpp</w:t>
      </w:r>
      <w:r w:rsidR="00DD3AA0">
        <w:rPr>
          <w:rFonts w:ascii="Times New Roman" w:hAnsi="Times New Roman" w:cs="Times New Roman"/>
          <w:sz w:val="24"/>
          <w:szCs w:val="24"/>
        </w:rPr>
        <w:t xml:space="preserve"> header file. </w:t>
      </w:r>
      <w:r w:rsidR="00632916">
        <w:rPr>
          <w:rFonts w:ascii="Times New Roman" w:hAnsi="Times New Roman" w:cs="Times New Roman"/>
          <w:sz w:val="24"/>
          <w:szCs w:val="24"/>
        </w:rPr>
        <w:t xml:space="preserve">When the network is created using a standard parser to read a network configuration file (see more on parsers below), each bus and branch in the network, including the ghosts, has an associated </w:t>
      </w:r>
      <w:r w:rsidR="00632916" w:rsidRPr="00DC00F8">
        <w:rPr>
          <w:rStyle w:val="Heading1Char"/>
        </w:rPr>
        <w:t>DataCollection</w:t>
      </w:r>
      <w:r w:rsidR="00632916">
        <w:rPr>
          <w:rFonts w:ascii="Times New Roman" w:hAnsi="Times New Roman" w:cs="Times New Roman"/>
          <w:sz w:val="24"/>
          <w:szCs w:val="24"/>
        </w:rPr>
        <w:t xml:space="preserve"> object that contains all parameters from the configuration file that are associated with a particular bus or branch. These can be retrieved from the </w:t>
      </w:r>
      <w:r w:rsidR="00632916" w:rsidRPr="00DC00F8">
        <w:rPr>
          <w:rStyle w:val="Heading1Char"/>
        </w:rPr>
        <w:t>DataCollection</w:t>
      </w:r>
      <w:r w:rsidR="00632916">
        <w:rPr>
          <w:rFonts w:ascii="Times New Roman" w:hAnsi="Times New Roman" w:cs="Times New Roman"/>
          <w:sz w:val="24"/>
          <w:szCs w:val="24"/>
        </w:rPr>
        <w:t xml:space="preserve"> object using some simple accessors. Data can be stored in two ways inside the </w:t>
      </w:r>
      <w:r w:rsidR="00632916" w:rsidRPr="00DC00F8">
        <w:rPr>
          <w:rStyle w:val="Heading1Char"/>
        </w:rPr>
        <w:t>DataCollection</w:t>
      </w:r>
      <w:r w:rsidR="00632916">
        <w:rPr>
          <w:rFonts w:ascii="Times New Roman" w:hAnsi="Times New Roman" w:cs="Times New Roman"/>
          <w:sz w:val="24"/>
          <w:szCs w:val="24"/>
        </w:rPr>
        <w:t xml:space="preserve"> object. The first method assumes that there is only a single instance of the key-value pair, the second assumes there are multiple instances. This second case can occur, for example, if there are multi</w:t>
      </w:r>
      <w:r w:rsidR="001D0202">
        <w:rPr>
          <w:rFonts w:ascii="Times New Roman" w:hAnsi="Times New Roman" w:cs="Times New Roman"/>
          <w:sz w:val="24"/>
          <w:szCs w:val="24"/>
        </w:rPr>
        <w:t>ple generators on a bus. Generators are characterized by a collection of parameters and each generator has its own set of parameters. The generator parameters can be indexed so that they can be matched with a specific generator.</w:t>
      </w:r>
    </w:p>
    <w:p w14:paraId="6909C671" w14:textId="7A3795CD"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Assuming that a parameter only appears once in the data collection, the contents of a </w:t>
      </w:r>
      <w:r w:rsidRPr="00DC00F8">
        <w:rPr>
          <w:rStyle w:val="Heading1Char"/>
        </w:rPr>
        <w:t>DataCollection</w:t>
      </w:r>
      <w:r>
        <w:rPr>
          <w:rFonts w:ascii="Times New Roman" w:hAnsi="Times New Roman" w:cs="Times New Roman"/>
          <w:sz w:val="24"/>
          <w:szCs w:val="24"/>
        </w:rPr>
        <w:t xml:space="preserve"> object can be accessed using the functions</w:t>
      </w:r>
    </w:p>
    <w:p w14:paraId="417ACE96" w14:textId="24569E11" w:rsidR="001D0202" w:rsidRPr="001D0202" w:rsidRDefault="001D0202" w:rsidP="00146AA8">
      <w:pPr>
        <w:pStyle w:val="RedBoldCode"/>
      </w:pPr>
      <w:r w:rsidRPr="001D0202">
        <w:t>bool getValue(char *name, int *value)</w:t>
      </w:r>
    </w:p>
    <w:p w14:paraId="75A46D99" w14:textId="114FB6B8" w:rsidR="001D0202" w:rsidRPr="001D0202" w:rsidRDefault="001D0202" w:rsidP="00146AA8">
      <w:pPr>
        <w:pStyle w:val="RedBoldCode"/>
      </w:pPr>
      <w:r w:rsidRPr="001D0202">
        <w:t>bool getValue(char *name, long *value)</w:t>
      </w:r>
    </w:p>
    <w:p w14:paraId="5F39487E" w14:textId="310F0D10" w:rsidR="001D0202" w:rsidRPr="001D0202" w:rsidRDefault="001D0202" w:rsidP="00146AA8">
      <w:pPr>
        <w:pStyle w:val="RedBoldCode"/>
      </w:pPr>
      <w:r w:rsidRPr="001D0202">
        <w:lastRenderedPageBreak/>
        <w:t>bool getValue(char *name, bool *value)</w:t>
      </w:r>
    </w:p>
    <w:p w14:paraId="713E5353" w14:textId="04159724" w:rsidR="001D0202" w:rsidRPr="001D0202" w:rsidRDefault="001D0202" w:rsidP="00146AA8">
      <w:pPr>
        <w:pStyle w:val="RedBoldCode"/>
      </w:pPr>
      <w:r w:rsidRPr="001D0202">
        <w:t>bool getValue(char *name, std::string *value)</w:t>
      </w:r>
    </w:p>
    <w:p w14:paraId="27258859" w14:textId="6FEF9208" w:rsidR="001D0202" w:rsidRPr="001D0202" w:rsidRDefault="001D0202" w:rsidP="00146AA8">
      <w:pPr>
        <w:pStyle w:val="RedBoldCode"/>
      </w:pPr>
      <w:r w:rsidRPr="001D0202">
        <w:t>bool getValue(char *name, float *value)</w:t>
      </w:r>
    </w:p>
    <w:p w14:paraId="3E7A39F8" w14:textId="35EC63C1" w:rsidR="001D0202" w:rsidRPr="001D0202" w:rsidRDefault="001D0202" w:rsidP="00146AA8">
      <w:pPr>
        <w:pStyle w:val="RedBoldCode"/>
      </w:pPr>
      <w:r w:rsidRPr="001D0202">
        <w:t>bool getValue(char *name, double value)</w:t>
      </w:r>
    </w:p>
    <w:p w14:paraId="17308782" w14:textId="63ABE110" w:rsidR="001D0202" w:rsidRPr="001D0202" w:rsidRDefault="001D0202" w:rsidP="00146AA8">
      <w:pPr>
        <w:pStyle w:val="RedBoldCode"/>
      </w:pPr>
      <w:r w:rsidRPr="001D0202">
        <w:t>bool getValue(char *name, ComplexType *value)</w:t>
      </w:r>
    </w:p>
    <w:p w14:paraId="7F4ED61A" w14:textId="3E055740"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These functions return true if a variable of the correct type is stored in the </w:t>
      </w:r>
      <w:r w:rsidRPr="00DC00F8">
        <w:rPr>
          <w:rStyle w:val="Heading1Char"/>
        </w:rPr>
        <w:t>DataCollection</w:t>
      </w:r>
      <w:r>
        <w:rPr>
          <w:rFonts w:ascii="Times New Roman" w:hAnsi="Times New Roman" w:cs="Times New Roman"/>
          <w:sz w:val="24"/>
          <w:szCs w:val="24"/>
        </w:rPr>
        <w:t xml:space="preserve"> object with the key “</w:t>
      </w:r>
      <w:r w:rsidRPr="00DC00F8">
        <w:rPr>
          <w:rStyle w:val="Heading1Char"/>
        </w:rPr>
        <w:t>name</w:t>
      </w:r>
      <w:r>
        <w:rPr>
          <w:rFonts w:ascii="Times New Roman" w:hAnsi="Times New Roman" w:cs="Times New Roman"/>
          <w:sz w:val="24"/>
          <w:szCs w:val="24"/>
        </w:rPr>
        <w:t>”, otherwise it returns false.</w:t>
      </w:r>
    </w:p>
    <w:p w14:paraId="7583028A" w14:textId="55918732"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If the variable is stored multiple times in the </w:t>
      </w:r>
      <w:r w:rsidRPr="00DC00F8">
        <w:rPr>
          <w:rStyle w:val="Heading1Char"/>
        </w:rPr>
        <w:t>DataCollection</w:t>
      </w:r>
      <w:r>
        <w:rPr>
          <w:rFonts w:ascii="Times New Roman" w:hAnsi="Times New Roman" w:cs="Times New Roman"/>
          <w:sz w:val="24"/>
          <w:szCs w:val="24"/>
        </w:rPr>
        <w:t>, then it can be accessed with the functions</w:t>
      </w:r>
    </w:p>
    <w:p w14:paraId="22C1C032" w14:textId="7FE30557" w:rsidR="001D0202" w:rsidRPr="001D0202" w:rsidRDefault="001D0202" w:rsidP="00146AA8">
      <w:pPr>
        <w:pStyle w:val="RedBoldCode"/>
      </w:pPr>
      <w:r w:rsidRPr="001D0202">
        <w:t>bool getValue(char *name, int *value</w:t>
      </w:r>
      <w:r>
        <w:t>, int idx</w:t>
      </w:r>
      <w:r w:rsidRPr="001D0202">
        <w:t>)</w:t>
      </w:r>
    </w:p>
    <w:p w14:paraId="7DF6FE60" w14:textId="4350C9F3" w:rsidR="001D0202" w:rsidRPr="001D0202" w:rsidRDefault="001D0202" w:rsidP="00146AA8">
      <w:pPr>
        <w:pStyle w:val="RedBoldCode"/>
      </w:pPr>
      <w:r w:rsidRPr="001D0202">
        <w:t>bool getValue(char *name, long *value</w:t>
      </w:r>
      <w:r>
        <w:t>, int idx</w:t>
      </w:r>
      <w:r w:rsidRPr="001D0202">
        <w:t>)</w:t>
      </w:r>
    </w:p>
    <w:p w14:paraId="0789A7C5" w14:textId="0D6045F9" w:rsidR="001D0202" w:rsidRPr="001D0202" w:rsidRDefault="001D0202" w:rsidP="00146AA8">
      <w:pPr>
        <w:pStyle w:val="RedBoldCode"/>
      </w:pPr>
      <w:r w:rsidRPr="001D0202">
        <w:t>bool getValue(char *name, bool *value</w:t>
      </w:r>
      <w:r>
        <w:t>, int idx</w:t>
      </w:r>
      <w:r w:rsidRPr="001D0202">
        <w:t>)</w:t>
      </w:r>
    </w:p>
    <w:p w14:paraId="46F5E83D" w14:textId="41691B01" w:rsidR="001D0202" w:rsidRPr="001D0202" w:rsidRDefault="001D0202" w:rsidP="00146AA8">
      <w:pPr>
        <w:pStyle w:val="RedBoldCode"/>
      </w:pPr>
      <w:r w:rsidRPr="001D0202">
        <w:t>bool getValue(char *name, std::string *value</w:t>
      </w:r>
      <w:r>
        <w:t>, int idx</w:t>
      </w:r>
      <w:r w:rsidRPr="001D0202">
        <w:t>)</w:t>
      </w:r>
    </w:p>
    <w:p w14:paraId="62DB446D" w14:textId="783DBC04" w:rsidR="001D0202" w:rsidRPr="001D0202" w:rsidRDefault="001D0202" w:rsidP="00146AA8">
      <w:pPr>
        <w:pStyle w:val="RedBoldCode"/>
      </w:pPr>
      <w:r w:rsidRPr="001D0202">
        <w:t>bool getValue(char *name, float *value</w:t>
      </w:r>
      <w:r>
        <w:t>, int idx</w:t>
      </w:r>
      <w:r w:rsidRPr="001D0202">
        <w:t>)</w:t>
      </w:r>
    </w:p>
    <w:p w14:paraId="10DCE264" w14:textId="7362F0AB" w:rsidR="001D0202" w:rsidRPr="001D0202" w:rsidRDefault="001D0202" w:rsidP="00146AA8">
      <w:pPr>
        <w:pStyle w:val="RedBoldCode"/>
      </w:pPr>
      <w:r w:rsidRPr="001D0202">
        <w:t>bool getValue(char *name, double value</w:t>
      </w:r>
      <w:r>
        <w:t>, int idx</w:t>
      </w:r>
      <w:r w:rsidRPr="001D0202">
        <w:t>)</w:t>
      </w:r>
    </w:p>
    <w:p w14:paraId="6DF11A79" w14:textId="35B7BCB1" w:rsidR="001D0202" w:rsidRDefault="001D0202" w:rsidP="00146AA8">
      <w:pPr>
        <w:pStyle w:val="RedBoldCode"/>
        <w:rPr>
          <w:rFonts w:ascii="Times New Roman" w:hAnsi="Times New Roman"/>
        </w:rPr>
      </w:pPr>
      <w:r w:rsidRPr="001D0202">
        <w:t>bool getValue(char *name, ComplexType *value</w:t>
      </w:r>
      <w:r>
        <w:t>, int idx</w:t>
      </w:r>
      <w:r w:rsidRPr="001D0202">
        <w:t>)</w:t>
      </w:r>
    </w:p>
    <w:p w14:paraId="4AFC70F0" w14:textId="20AC1F13" w:rsidR="001D0202" w:rsidRPr="00064585" w:rsidRDefault="00D908AE" w:rsidP="0057521D">
      <w:pPr>
        <w:rPr>
          <w:rFonts w:ascii="Times New Roman" w:hAnsi="Times New Roman" w:cs="Times New Roman"/>
          <w:sz w:val="24"/>
          <w:szCs w:val="24"/>
        </w:rPr>
      </w:pPr>
      <w:r>
        <w:rPr>
          <w:rFonts w:ascii="Times New Roman" w:hAnsi="Times New Roman" w:cs="Times New Roman"/>
          <w:sz w:val="24"/>
          <w:szCs w:val="24"/>
        </w:rPr>
        <w:t>w</w:t>
      </w:r>
      <w:r w:rsidR="001D0202">
        <w:rPr>
          <w:rFonts w:ascii="Times New Roman" w:hAnsi="Times New Roman" w:cs="Times New Roman"/>
          <w:sz w:val="24"/>
          <w:szCs w:val="24"/>
        </w:rPr>
        <w:t xml:space="preserve">here </w:t>
      </w:r>
      <w:r w:rsidR="001D0202" w:rsidRPr="00DC00F8">
        <w:rPr>
          <w:rStyle w:val="Heading1Char"/>
        </w:rPr>
        <w:t>idx</w:t>
      </w:r>
      <w:r w:rsidR="001D0202">
        <w:rPr>
          <w:rFonts w:ascii="Times New Roman" w:hAnsi="Times New Roman" w:cs="Times New Roman"/>
          <w:sz w:val="24"/>
          <w:szCs w:val="24"/>
        </w:rPr>
        <w:t xml:space="preserve"> is an index that identifies a particular instance of the key. These functions are used primarily to implement the network component </w:t>
      </w:r>
      <w:r w:rsidR="001D0202" w:rsidRPr="00DC00F8">
        <w:rPr>
          <w:rStyle w:val="Heading1Char"/>
        </w:rPr>
        <w:t>load</w:t>
      </w:r>
      <w:r w:rsidR="00DC00F8">
        <w:rPr>
          <w:rFonts w:ascii="Times New Roman" w:hAnsi="Times New Roman" w:cs="Times New Roman"/>
          <w:sz w:val="24"/>
          <w:szCs w:val="24"/>
        </w:rPr>
        <w:t xml:space="preserve"> method, described above</w:t>
      </w:r>
      <w:r w:rsidR="001D0202">
        <w:rPr>
          <w:rFonts w:ascii="Times New Roman" w:hAnsi="Times New Roman" w:cs="Times New Roman"/>
          <w:sz w:val="24"/>
          <w:szCs w:val="24"/>
        </w:rPr>
        <w:t xml:space="preserve"> section.</w:t>
      </w:r>
    </w:p>
    <w:p w14:paraId="0545FD7E" w14:textId="082525ED" w:rsidR="00192B62" w:rsidRDefault="00192B62" w:rsidP="00192B62">
      <w:pPr>
        <w:pStyle w:val="Heading3"/>
      </w:pPr>
      <w:bookmarkStart w:id="6" w:name="_Toc384276339"/>
      <w:r>
        <w:t>Network Component Factory</w:t>
      </w:r>
      <w:bookmarkEnd w:id="6"/>
    </w:p>
    <w:p w14:paraId="324C8FE8" w14:textId="3AAD4DA6" w:rsidR="005328FD" w:rsidRDefault="00192B62" w:rsidP="0057521D">
      <w:pPr>
        <w:rPr>
          <w:rFonts w:ascii="Times New Roman" w:hAnsi="Times New Roman" w:cs="Times New Roman"/>
          <w:sz w:val="24"/>
          <w:szCs w:val="24"/>
        </w:rPr>
      </w:pPr>
      <w:r>
        <w:rPr>
          <w:rFonts w:ascii="Times New Roman" w:hAnsi="Times New Roman" w:cs="Times New Roman"/>
          <w:sz w:val="24"/>
          <w:szCs w:val="24"/>
        </w:rPr>
        <w:t>T</w:t>
      </w:r>
      <w:r w:rsidR="005601E8">
        <w:rPr>
          <w:rFonts w:ascii="Times New Roman" w:hAnsi="Times New Roman" w:cs="Times New Roman"/>
          <w:sz w:val="24"/>
          <w:szCs w:val="24"/>
        </w:rPr>
        <w:t>he network</w:t>
      </w:r>
      <w:r w:rsidR="005328FD">
        <w:rPr>
          <w:rFonts w:ascii="Times New Roman" w:hAnsi="Times New Roman" w:cs="Times New Roman"/>
          <w:sz w:val="24"/>
          <w:szCs w:val="24"/>
        </w:rPr>
        <w:t xml:space="preserve"> comp</w:t>
      </w:r>
      <w:r w:rsidR="00367CE4">
        <w:rPr>
          <w:rFonts w:ascii="Times New Roman" w:hAnsi="Times New Roman" w:cs="Times New Roman"/>
          <w:sz w:val="24"/>
          <w:szCs w:val="24"/>
        </w:rPr>
        <w:t>onent factory is an application-</w:t>
      </w:r>
      <w:r w:rsidR="005328FD">
        <w:rPr>
          <w:rFonts w:ascii="Times New Roman" w:hAnsi="Times New Roman" w:cs="Times New Roman"/>
          <w:sz w:val="24"/>
          <w:szCs w:val="24"/>
        </w:rPr>
        <w:t xml:space="preserve">dependent piece of software that </w:t>
      </w:r>
      <w:r w:rsidR="00367CE4">
        <w:rPr>
          <w:rFonts w:ascii="Times New Roman" w:hAnsi="Times New Roman" w:cs="Times New Roman"/>
          <w:sz w:val="24"/>
          <w:szCs w:val="24"/>
        </w:rPr>
        <w:t>is designed to manage interactions between the network and</w:t>
      </w:r>
      <w:r w:rsidR="005601E8">
        <w:rPr>
          <w:rFonts w:ascii="Times New Roman" w:hAnsi="Times New Roman" w:cs="Times New Roman"/>
          <w:sz w:val="24"/>
          <w:szCs w:val="24"/>
        </w:rPr>
        <w:t xml:space="preserve"> the network component objects. </w:t>
      </w:r>
      <w:r w:rsidR="00367CE4">
        <w:rPr>
          <w:rFonts w:ascii="Times New Roman" w:hAnsi="Times New Roman" w:cs="Times New Roman"/>
          <w:sz w:val="24"/>
          <w:szCs w:val="24"/>
        </w:rPr>
        <w:t>Most operations in the factory run over all buses and all branches and invoke some operation on each bus and each branch. An example is the “</w:t>
      </w:r>
      <w:r w:rsidR="00367CE4" w:rsidRPr="00DC00F8">
        <w:rPr>
          <w:rStyle w:val="Heading1Char"/>
        </w:rPr>
        <w:t>load</w:t>
      </w:r>
      <w:r w:rsidR="00367CE4">
        <w:rPr>
          <w:rFonts w:ascii="Times New Roman" w:hAnsi="Times New Roman" w:cs="Times New Roman"/>
          <w:sz w:val="24"/>
          <w:szCs w:val="24"/>
        </w:rPr>
        <w:t xml:space="preserve">” operation. </w:t>
      </w:r>
      <w:r w:rsidR="005601E8">
        <w:rPr>
          <w:rFonts w:ascii="Times New Roman" w:hAnsi="Times New Roman" w:cs="Times New Roman"/>
          <w:sz w:val="24"/>
          <w:szCs w:val="24"/>
        </w:rPr>
        <w:t xml:space="preserve">After the network is read in from an external file, it consists of a topology and </w:t>
      </w:r>
      <w:r w:rsidR="00367CE4">
        <w:rPr>
          <w:rFonts w:ascii="Times New Roman" w:hAnsi="Times New Roman" w:cs="Times New Roman"/>
          <w:sz w:val="24"/>
          <w:szCs w:val="24"/>
        </w:rPr>
        <w:t xml:space="preserve">a </w:t>
      </w:r>
      <w:r w:rsidR="005601E8">
        <w:rPr>
          <w:rFonts w:ascii="Times New Roman" w:hAnsi="Times New Roman" w:cs="Times New Roman"/>
          <w:sz w:val="24"/>
          <w:szCs w:val="24"/>
        </w:rPr>
        <w:t xml:space="preserve">set of simple data </w:t>
      </w:r>
      <w:r w:rsidR="00367CE4">
        <w:rPr>
          <w:rFonts w:ascii="Times New Roman" w:hAnsi="Times New Roman" w:cs="Times New Roman"/>
          <w:sz w:val="24"/>
          <w:szCs w:val="24"/>
        </w:rPr>
        <w:t>collection objects containing key-value</w:t>
      </w:r>
      <w:r w:rsidR="00DC00F8">
        <w:rPr>
          <w:rFonts w:ascii="Times New Roman" w:hAnsi="Times New Roman" w:cs="Times New Roman"/>
          <w:sz w:val="24"/>
          <w:szCs w:val="24"/>
        </w:rPr>
        <w:t xml:space="preserve"> pairs associated with each</w:t>
      </w:r>
      <w:r w:rsidR="00367CE4">
        <w:rPr>
          <w:rFonts w:ascii="Times New Roman" w:hAnsi="Times New Roman" w:cs="Times New Roman"/>
          <w:sz w:val="24"/>
          <w:szCs w:val="24"/>
        </w:rPr>
        <w:t xml:space="preserve"> bus and branch. The </w:t>
      </w:r>
      <w:r w:rsidR="00367CE4" w:rsidRPr="00DC00F8">
        <w:rPr>
          <w:rStyle w:val="Heading1Char"/>
        </w:rPr>
        <w:t>load</w:t>
      </w:r>
      <w:r w:rsidR="00367CE4">
        <w:rPr>
          <w:rFonts w:ascii="Times New Roman" w:hAnsi="Times New Roman" w:cs="Times New Roman"/>
          <w:sz w:val="24"/>
          <w:szCs w:val="24"/>
        </w:rPr>
        <w:t xml:space="preserve"> operation</w:t>
      </w:r>
      <w:r w:rsidR="005601E8">
        <w:rPr>
          <w:rFonts w:ascii="Times New Roman" w:hAnsi="Times New Roman" w:cs="Times New Roman"/>
          <w:sz w:val="24"/>
          <w:szCs w:val="24"/>
        </w:rPr>
        <w:t xml:space="preserve"> then ru</w:t>
      </w:r>
      <w:r w:rsidR="00367CE4">
        <w:rPr>
          <w:rFonts w:ascii="Times New Roman" w:hAnsi="Times New Roman" w:cs="Times New Roman"/>
          <w:sz w:val="24"/>
          <w:szCs w:val="24"/>
        </w:rPr>
        <w:t xml:space="preserve">ns over all buses and branches and </w:t>
      </w:r>
      <w:r w:rsidR="005601E8">
        <w:rPr>
          <w:rFonts w:ascii="Times New Roman" w:hAnsi="Times New Roman" w:cs="Times New Roman"/>
          <w:sz w:val="24"/>
          <w:szCs w:val="24"/>
        </w:rPr>
        <w:t>instantiates the appropriate objects</w:t>
      </w:r>
      <w:r w:rsidR="00367CE4">
        <w:rPr>
          <w:rFonts w:ascii="Times New Roman" w:hAnsi="Times New Roman" w:cs="Times New Roman"/>
          <w:sz w:val="24"/>
          <w:szCs w:val="24"/>
        </w:rPr>
        <w:t xml:space="preserve"> by invoking a </w:t>
      </w:r>
      <w:r w:rsidR="00367CE4" w:rsidRPr="00DC00F8">
        <w:rPr>
          <w:rStyle w:val="Heading1Char"/>
        </w:rPr>
        <w:t>load</w:t>
      </w:r>
      <w:r w:rsidR="00367CE4">
        <w:rPr>
          <w:rFonts w:ascii="Times New Roman" w:hAnsi="Times New Roman" w:cs="Times New Roman"/>
          <w:sz w:val="24"/>
          <w:szCs w:val="24"/>
        </w:rPr>
        <w:t xml:space="preserve"> method in each branch and bus object that takes the values from the data collection object and uses it to instantiate the bus or branch. The application network factory is derived from a base network factory class that contains some additional routines that set up indices, assign neighbors (which initially are only known by the network) to individual buses and</w:t>
      </w:r>
      <w:r w:rsidR="00DC00F8">
        <w:rPr>
          <w:rFonts w:ascii="Times New Roman" w:hAnsi="Times New Roman" w:cs="Times New Roman"/>
          <w:sz w:val="24"/>
          <w:szCs w:val="24"/>
        </w:rPr>
        <w:t xml:space="preserve"> branches and assign buffers.</w:t>
      </w:r>
      <w:r w:rsidR="00367CE4">
        <w:rPr>
          <w:rFonts w:ascii="Times New Roman" w:hAnsi="Times New Roman" w:cs="Times New Roman"/>
          <w:sz w:val="24"/>
          <w:szCs w:val="24"/>
        </w:rPr>
        <w:t xml:space="preserve"> </w:t>
      </w:r>
      <w:r w:rsidR="00DC00F8">
        <w:rPr>
          <w:rFonts w:ascii="Times New Roman" w:hAnsi="Times New Roman" w:cs="Times New Roman"/>
          <w:sz w:val="24"/>
          <w:szCs w:val="24"/>
        </w:rPr>
        <w:t>T</w:t>
      </w:r>
      <w:r w:rsidR="005601E8">
        <w:rPr>
          <w:rFonts w:ascii="Times New Roman" w:hAnsi="Times New Roman" w:cs="Times New Roman"/>
          <w:sz w:val="24"/>
          <w:szCs w:val="24"/>
        </w:rPr>
        <w:t>he network component factory may also execute other routines that contribute to setting up the network and creating a well-defined state.</w:t>
      </w:r>
    </w:p>
    <w:p w14:paraId="370F0495" w14:textId="6454FB5C"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Factories can be derived from the </w:t>
      </w:r>
      <w:r w:rsidRPr="00DC00F8">
        <w:rPr>
          <w:rStyle w:val="Heading1Char"/>
        </w:rPr>
        <w:t>BaseFactory</w:t>
      </w:r>
      <w:r>
        <w:rPr>
          <w:rFonts w:ascii="Times New Roman" w:hAnsi="Times New Roman" w:cs="Times New Roman"/>
          <w:sz w:val="24"/>
          <w:szCs w:val="24"/>
        </w:rPr>
        <w:t xml:space="preserve"> class, which is a templated class that based on the network type.</w:t>
      </w:r>
      <w:r w:rsidR="00722581">
        <w:rPr>
          <w:rFonts w:ascii="Times New Roman" w:hAnsi="Times New Roman" w:cs="Times New Roman"/>
          <w:sz w:val="24"/>
          <w:szCs w:val="24"/>
        </w:rPr>
        <w:t xml:space="preserve"> It resides in the </w:t>
      </w:r>
      <w:r w:rsidR="00722581" w:rsidRPr="00722581">
        <w:rPr>
          <w:rStyle w:val="Heading1Char"/>
        </w:rPr>
        <w:t>gridpack::factory</w:t>
      </w:r>
      <w:r w:rsidR="00722581">
        <w:rPr>
          <w:rFonts w:ascii="Times New Roman" w:hAnsi="Times New Roman" w:cs="Times New Roman"/>
          <w:sz w:val="24"/>
          <w:szCs w:val="24"/>
        </w:rPr>
        <w:t xml:space="preserve"> namespace and uses the </w:t>
      </w:r>
      <w:r w:rsidR="00722581" w:rsidRPr="00722581">
        <w:rPr>
          <w:rStyle w:val="Heading1Char"/>
        </w:rPr>
        <w:t>gridpack/factory/base_factory.hpp</w:t>
      </w:r>
      <w:r w:rsidR="00722581">
        <w:rPr>
          <w:rFonts w:ascii="Times New Roman" w:hAnsi="Times New Roman" w:cs="Times New Roman"/>
          <w:sz w:val="24"/>
          <w:szCs w:val="24"/>
        </w:rPr>
        <w:t xml:space="preserve"> header file.</w:t>
      </w:r>
      <w:r>
        <w:rPr>
          <w:rFonts w:ascii="Times New Roman" w:hAnsi="Times New Roman" w:cs="Times New Roman"/>
          <w:sz w:val="24"/>
          <w:szCs w:val="24"/>
        </w:rPr>
        <w:t xml:space="preserve"> The </w:t>
      </w:r>
      <w:r w:rsidRPr="00DC00F8">
        <w:rPr>
          <w:rStyle w:val="Heading1Char"/>
        </w:rPr>
        <w:t>BaseFactory</w:t>
      </w:r>
      <w:r>
        <w:rPr>
          <w:rFonts w:ascii="Times New Roman" w:hAnsi="Times New Roman" w:cs="Times New Roman"/>
          <w:sz w:val="24"/>
          <w:szCs w:val="24"/>
        </w:rPr>
        <w:t xml:space="preserve"> class supplies some basic functions that can be used to help instantiate the components in a network. Others </w:t>
      </w:r>
      <w:r>
        <w:rPr>
          <w:rFonts w:ascii="Times New Roman" w:hAnsi="Times New Roman" w:cs="Times New Roman"/>
          <w:sz w:val="24"/>
          <w:szCs w:val="24"/>
        </w:rPr>
        <w:lastRenderedPageBreak/>
        <w:t xml:space="preserve">can be added for particular applications by subclassing the </w:t>
      </w:r>
      <w:r w:rsidRPr="00DC00F8">
        <w:rPr>
          <w:rStyle w:val="Heading1Char"/>
        </w:rPr>
        <w:t>BaseFactory</w:t>
      </w:r>
      <w:r>
        <w:rPr>
          <w:rFonts w:ascii="Times New Roman" w:hAnsi="Times New Roman" w:cs="Times New Roman"/>
          <w:sz w:val="24"/>
          <w:szCs w:val="24"/>
        </w:rPr>
        <w:t xml:space="preserve"> class. The two most important functions in the </w:t>
      </w:r>
      <w:r w:rsidRPr="00DC00F8">
        <w:rPr>
          <w:rStyle w:val="Heading1Char"/>
        </w:rPr>
        <w:t>BaseFactory</w:t>
      </w:r>
      <w:r>
        <w:rPr>
          <w:rFonts w:ascii="Times New Roman" w:hAnsi="Times New Roman" w:cs="Times New Roman"/>
          <w:sz w:val="24"/>
          <w:szCs w:val="24"/>
        </w:rPr>
        <w:t xml:space="preserve"> class are</w:t>
      </w:r>
    </w:p>
    <w:p w14:paraId="16C13A80" w14:textId="2334D4F7" w:rsidR="00C37E33" w:rsidRPr="00FB16F1" w:rsidRDefault="00C37E33" w:rsidP="00146AA8">
      <w:pPr>
        <w:pStyle w:val="RedBoldCode"/>
      </w:pPr>
      <w:r w:rsidRPr="00FB16F1">
        <w:t>virtual void setComponents()</w:t>
      </w:r>
    </w:p>
    <w:p w14:paraId="7545D8B4" w14:textId="77777777" w:rsidR="00146AA8" w:rsidRDefault="00146AA8" w:rsidP="00146AA8">
      <w:pPr>
        <w:pStyle w:val="RedBoldCode"/>
      </w:pPr>
    </w:p>
    <w:p w14:paraId="3CDAD9D1" w14:textId="46AEA2DC" w:rsidR="00C37E33" w:rsidRPr="00FB16F1" w:rsidRDefault="00C37E33" w:rsidP="00146AA8">
      <w:pPr>
        <w:pStyle w:val="RedBoldCode"/>
      </w:pPr>
      <w:r w:rsidRPr="00FB16F1">
        <w:t>virtual void setExchange()</w:t>
      </w:r>
    </w:p>
    <w:p w14:paraId="32E2ED19" w14:textId="0FCDDFF1"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The </w:t>
      </w:r>
      <w:r w:rsidR="0024512F" w:rsidRPr="00DC00F8">
        <w:rPr>
          <w:rStyle w:val="Heading1Char"/>
        </w:rPr>
        <w:t>setComponents</w:t>
      </w:r>
      <w:r>
        <w:rPr>
          <w:rFonts w:ascii="Times New Roman" w:hAnsi="Times New Roman" w:cs="Times New Roman"/>
          <w:sz w:val="24"/>
          <w:szCs w:val="24"/>
        </w:rPr>
        <w:t xml:space="preserve"> </w:t>
      </w:r>
      <w:r w:rsidR="00DC00F8">
        <w:rPr>
          <w:rFonts w:ascii="Times New Roman" w:hAnsi="Times New Roman" w:cs="Times New Roman"/>
          <w:sz w:val="24"/>
          <w:szCs w:val="24"/>
        </w:rPr>
        <w:t xml:space="preserve">method </w:t>
      </w:r>
      <w:r>
        <w:rPr>
          <w:rFonts w:ascii="Times New Roman" w:hAnsi="Times New Roman" w:cs="Times New Roman"/>
          <w:sz w:val="24"/>
          <w:szCs w:val="24"/>
        </w:rPr>
        <w:t>pushes topolo</w:t>
      </w:r>
      <w:r w:rsidR="00DC00F8">
        <w:rPr>
          <w:rFonts w:ascii="Times New Roman" w:hAnsi="Times New Roman" w:cs="Times New Roman"/>
          <w:sz w:val="24"/>
          <w:szCs w:val="24"/>
        </w:rPr>
        <w:t>gy information available from</w:t>
      </w:r>
      <w:r>
        <w:rPr>
          <w:rFonts w:ascii="Times New Roman" w:hAnsi="Times New Roman" w:cs="Times New Roman"/>
          <w:sz w:val="24"/>
          <w:szCs w:val="24"/>
        </w:rPr>
        <w:t xml:space="preserve"> the network into the individual buses and branches using methods in </w:t>
      </w:r>
      <w:r w:rsidR="00DC00F8">
        <w:rPr>
          <w:rFonts w:ascii="Times New Roman" w:hAnsi="Times New Roman" w:cs="Times New Roman"/>
          <w:sz w:val="24"/>
          <w:szCs w:val="24"/>
        </w:rPr>
        <w:t xml:space="preserve">the </w:t>
      </w:r>
      <w:r>
        <w:rPr>
          <w:rFonts w:ascii="Times New Roman" w:hAnsi="Times New Roman" w:cs="Times New Roman"/>
          <w:sz w:val="24"/>
          <w:szCs w:val="24"/>
        </w:rPr>
        <w:t>base network</w:t>
      </w:r>
      <w:r w:rsidR="00DC00F8">
        <w:rPr>
          <w:rFonts w:ascii="Times New Roman" w:hAnsi="Times New Roman" w:cs="Times New Roman"/>
          <w:sz w:val="24"/>
          <w:szCs w:val="24"/>
        </w:rPr>
        <w:t xml:space="preserve"> class</w:t>
      </w:r>
      <w:r>
        <w:rPr>
          <w:rFonts w:ascii="Times New Roman" w:hAnsi="Times New Roman" w:cs="Times New Roman"/>
          <w:sz w:val="24"/>
          <w:szCs w:val="24"/>
        </w:rPr>
        <w:t>. This operation ensures that operations such</w:t>
      </w:r>
      <w:r w:rsidR="00DC00F8">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DC00F8">
        <w:rPr>
          <w:rStyle w:val="Heading1Char"/>
        </w:rPr>
        <w:t>getNeighborBuses</w:t>
      </w:r>
      <w:r>
        <w:rPr>
          <w:rFonts w:ascii="Times New Roman" w:hAnsi="Times New Roman" w:cs="Times New Roman"/>
          <w:sz w:val="24"/>
          <w:szCs w:val="24"/>
        </w:rPr>
        <w:t>, etc. in the base network</w:t>
      </w:r>
      <w:r w:rsidR="00DC00F8">
        <w:rPr>
          <w:rFonts w:ascii="Times New Roman" w:hAnsi="Times New Roman" w:cs="Times New Roman"/>
          <w:sz w:val="24"/>
          <w:szCs w:val="24"/>
        </w:rPr>
        <w:t xml:space="preserve"> component classes work</w:t>
      </w:r>
      <w:r>
        <w:rPr>
          <w:rFonts w:ascii="Times New Roman" w:hAnsi="Times New Roman" w:cs="Times New Roman"/>
          <w:sz w:val="24"/>
          <w:szCs w:val="24"/>
        </w:rPr>
        <w:t xml:space="preserve"> correctly. The topology information is originally only available in the network and it requires additional operations to make available to individual buses and branches. However, having this information imbedded in the buses and branches themselves can simplify application programming substantially.</w:t>
      </w:r>
    </w:p>
    <w:p w14:paraId="3DC06B34" w14:textId="2ED22F82" w:rsidR="0024512F" w:rsidRDefault="0024512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setExchange</w:t>
      </w:r>
      <w:r>
        <w:rPr>
          <w:rFonts w:ascii="Times New Roman" w:hAnsi="Times New Roman" w:cs="Times New Roman"/>
          <w:sz w:val="24"/>
          <w:szCs w:val="24"/>
        </w:rPr>
        <w:t xml:space="preserve"> function allocates buffers and sets up pointers in the </w:t>
      </w:r>
      <w:r w:rsidR="00FB16F1">
        <w:rPr>
          <w:rFonts w:ascii="Times New Roman" w:hAnsi="Times New Roman" w:cs="Times New Roman"/>
          <w:sz w:val="24"/>
          <w:szCs w:val="24"/>
        </w:rPr>
        <w:t>components so that exchange of data between buses and branches can occur and ghost buses and branches can receive updated values of the exchanged parameters</w:t>
      </w:r>
      <w:r w:rsidR="00430D3A">
        <w:rPr>
          <w:rFonts w:ascii="Times New Roman" w:hAnsi="Times New Roman" w:cs="Times New Roman"/>
          <w:sz w:val="24"/>
          <w:szCs w:val="24"/>
        </w:rPr>
        <w:t xml:space="preserve">. This functions loops over the </w:t>
      </w:r>
      <w:r w:rsidR="00430D3A" w:rsidRPr="00DC00F8">
        <w:rPr>
          <w:rStyle w:val="Heading1Char"/>
        </w:rPr>
        <w:t>getXCBusSize</w:t>
      </w:r>
      <w:r w:rsidR="00430D3A">
        <w:rPr>
          <w:rFonts w:ascii="Times New Roman" w:hAnsi="Times New Roman" w:cs="Times New Roman"/>
          <w:sz w:val="24"/>
          <w:szCs w:val="24"/>
        </w:rPr>
        <w:t xml:space="preserve"> and </w:t>
      </w:r>
      <w:r w:rsidR="00430D3A" w:rsidRPr="00DC00F8">
        <w:rPr>
          <w:rStyle w:val="Heading1Char"/>
        </w:rPr>
        <w:t>setXCBuf</w:t>
      </w:r>
      <w:r w:rsidR="00430D3A">
        <w:rPr>
          <w:rFonts w:ascii="Times New Roman" w:hAnsi="Times New Roman" w:cs="Times New Roman"/>
          <w:sz w:val="24"/>
          <w:szCs w:val="24"/>
        </w:rPr>
        <w:t xml:space="preserve"> commands defined in the network component classes and guarantees that buffers are properly allocated and exposed to the network components.</w:t>
      </w:r>
    </w:p>
    <w:p w14:paraId="3EC7F828" w14:textId="30D2AD0F"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Two other functions are defined in the </w:t>
      </w:r>
      <w:r w:rsidRPr="00DC00F8">
        <w:rPr>
          <w:rStyle w:val="Heading1Char"/>
        </w:rPr>
        <w:t>BaseFactory</w:t>
      </w:r>
      <w:r>
        <w:rPr>
          <w:rFonts w:ascii="Times New Roman" w:hAnsi="Times New Roman" w:cs="Times New Roman"/>
          <w:sz w:val="24"/>
          <w:szCs w:val="24"/>
        </w:rPr>
        <w:t xml:space="preserve"> class as convenience functions. The first is</w:t>
      </w:r>
    </w:p>
    <w:p w14:paraId="1887E7C2" w14:textId="321755B8" w:rsidR="00430D3A" w:rsidRPr="00430D3A" w:rsidRDefault="00430D3A" w:rsidP="00146AA8">
      <w:pPr>
        <w:pStyle w:val="RedBoldCode"/>
      </w:pPr>
      <w:r w:rsidRPr="00430D3A">
        <w:t>virtual void load()</w:t>
      </w:r>
    </w:p>
    <w:p w14:paraId="44403CE6" w14:textId="354D51AC"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This function loops over all buses and branches and invokes the individual bus and branch load methods. This moves information from the </w:t>
      </w:r>
      <w:r w:rsidRPr="00DC00F8">
        <w:rPr>
          <w:rStyle w:val="Heading1Char"/>
        </w:rPr>
        <w:t>DataCollection</w:t>
      </w:r>
      <w:r>
        <w:rPr>
          <w:rFonts w:ascii="Times New Roman" w:hAnsi="Times New Roman" w:cs="Times New Roman"/>
          <w:sz w:val="24"/>
          <w:szCs w:val="24"/>
        </w:rPr>
        <w:t xml:space="preserve"> objects that are instantiated when the network is created from a network configuration file to the bus and branch objects themselves. The second convenience function is</w:t>
      </w:r>
    </w:p>
    <w:p w14:paraId="1BCA272B" w14:textId="416F2D38" w:rsidR="00430D3A" w:rsidRPr="00795D76" w:rsidRDefault="00430D3A" w:rsidP="00146AA8">
      <w:pPr>
        <w:pStyle w:val="RedBoldCode"/>
      </w:pPr>
      <w:r w:rsidRPr="00795D76">
        <w:t>virtual void setMode(int mode)</w:t>
      </w:r>
    </w:p>
    <w:p w14:paraId="61269DA0" w14:textId="4D6AD8F5" w:rsidR="00430D3A" w:rsidRDefault="00795D76" w:rsidP="0057521D">
      <w:pPr>
        <w:rPr>
          <w:rFonts w:ascii="Times New Roman" w:hAnsi="Times New Roman" w:cs="Times New Roman"/>
          <w:sz w:val="24"/>
          <w:szCs w:val="24"/>
        </w:rPr>
      </w:pPr>
      <w:r>
        <w:rPr>
          <w:rFonts w:ascii="Times New Roman" w:hAnsi="Times New Roman" w:cs="Times New Roman"/>
          <w:sz w:val="24"/>
          <w:szCs w:val="24"/>
        </w:rPr>
        <w:t>This function loops over all buses and branches in the network and invokes each bus and branches load method. It can be used to set the behavior of the entire network in single function call.</w:t>
      </w:r>
    </w:p>
    <w:p w14:paraId="43477F69" w14:textId="1F4AB373" w:rsidR="005601E8" w:rsidRDefault="00196C17" w:rsidP="0057521D">
      <w:pPr>
        <w:rPr>
          <w:rFonts w:ascii="Times New Roman" w:hAnsi="Times New Roman" w:cs="Times New Roman"/>
          <w:sz w:val="24"/>
          <w:szCs w:val="24"/>
        </w:rPr>
      </w:pPr>
      <w:r>
        <w:rPr>
          <w:rFonts w:ascii="Times New Roman" w:hAnsi="Times New Roman" w:cs="Times New Roman"/>
          <w:b/>
          <w:sz w:val="24"/>
          <w:szCs w:val="24"/>
        </w:rPr>
        <w:t>Mapper</w:t>
      </w:r>
      <w:r w:rsidR="005601E8" w:rsidRPr="003D713E">
        <w:rPr>
          <w:rFonts w:ascii="Times New Roman" w:hAnsi="Times New Roman" w:cs="Times New Roman"/>
          <w:b/>
          <w:sz w:val="24"/>
          <w:szCs w:val="24"/>
        </w:rPr>
        <w:t>:</w:t>
      </w:r>
      <w:r w:rsidR="00F2408E">
        <w:rPr>
          <w:rFonts w:ascii="Times New Roman" w:hAnsi="Times New Roman" w:cs="Times New Roman"/>
          <w:sz w:val="24"/>
          <w:szCs w:val="24"/>
        </w:rPr>
        <w:t xml:space="preserve"> t</w:t>
      </w:r>
      <w:r w:rsidR="005601E8">
        <w:rPr>
          <w:rFonts w:ascii="Times New Roman" w:hAnsi="Times New Roman" w:cs="Times New Roman"/>
          <w:sz w:val="24"/>
          <w:szCs w:val="24"/>
        </w:rPr>
        <w:t xml:space="preserve">he </w:t>
      </w:r>
      <w:r>
        <w:rPr>
          <w:rFonts w:ascii="Times New Roman" w:hAnsi="Times New Roman" w:cs="Times New Roman"/>
          <w:sz w:val="24"/>
          <w:szCs w:val="24"/>
        </w:rPr>
        <w:t>mapper</w:t>
      </w:r>
      <w:r w:rsidR="005601E8">
        <w:rPr>
          <w:rFonts w:ascii="Times New Roman" w:hAnsi="Times New Roman" w:cs="Times New Roman"/>
          <w:sz w:val="24"/>
          <w:szCs w:val="24"/>
        </w:rPr>
        <w:t xml:space="preserve"> is a generic capability that can be used to generate a matri</w:t>
      </w:r>
      <w:r w:rsidR="00F2408E">
        <w:rPr>
          <w:rFonts w:ascii="Times New Roman" w:hAnsi="Times New Roman" w:cs="Times New Roman"/>
          <w:sz w:val="24"/>
          <w:szCs w:val="24"/>
        </w:rPr>
        <w:t>x or vector from the</w:t>
      </w:r>
      <w:r w:rsidR="005601E8">
        <w:rPr>
          <w:rFonts w:ascii="Times New Roman" w:hAnsi="Times New Roman" w:cs="Times New Roman"/>
          <w:sz w:val="24"/>
          <w:szCs w:val="24"/>
        </w:rPr>
        <w:t xml:space="preserve"> network components. </w:t>
      </w:r>
      <w:r w:rsidR="003D713E">
        <w:rPr>
          <w:rFonts w:ascii="Times New Roman" w:hAnsi="Times New Roman" w:cs="Times New Roman"/>
          <w:sz w:val="24"/>
          <w:szCs w:val="24"/>
        </w:rPr>
        <w:t>Thi</w:t>
      </w:r>
      <w:r w:rsidR="00F2408E">
        <w:rPr>
          <w:rFonts w:ascii="Times New Roman" w:hAnsi="Times New Roman" w:cs="Times New Roman"/>
          <w:sz w:val="24"/>
          <w:szCs w:val="24"/>
        </w:rPr>
        <w:t>s is</w:t>
      </w:r>
      <w:r w:rsidR="003D713E">
        <w:rPr>
          <w:rFonts w:ascii="Times New Roman" w:hAnsi="Times New Roman" w:cs="Times New Roman"/>
          <w:sz w:val="24"/>
          <w:szCs w:val="24"/>
        </w:rPr>
        <w:t xml:space="preserve"> done by running over </w:t>
      </w:r>
      <w:r w:rsidR="005601E8">
        <w:rPr>
          <w:rFonts w:ascii="Times New Roman" w:hAnsi="Times New Roman" w:cs="Times New Roman"/>
          <w:sz w:val="24"/>
          <w:szCs w:val="24"/>
        </w:rPr>
        <w:t xml:space="preserve">all the </w:t>
      </w:r>
      <w:r w:rsidR="003D713E">
        <w:rPr>
          <w:rFonts w:ascii="Times New Roman" w:hAnsi="Times New Roman" w:cs="Times New Roman"/>
          <w:sz w:val="24"/>
          <w:szCs w:val="24"/>
        </w:rPr>
        <w:t xml:space="preserve">network </w:t>
      </w:r>
      <w:r w:rsidR="00F2408E">
        <w:rPr>
          <w:rFonts w:ascii="Times New Roman" w:hAnsi="Times New Roman" w:cs="Times New Roman"/>
          <w:sz w:val="24"/>
          <w:szCs w:val="24"/>
        </w:rPr>
        <w:t>components and invoking methods in the</w:t>
      </w:r>
      <w:r w:rsidR="003D713E">
        <w:rPr>
          <w:rFonts w:ascii="Times New Roman" w:hAnsi="Times New Roman" w:cs="Times New Roman"/>
          <w:sz w:val="24"/>
          <w:szCs w:val="24"/>
        </w:rPr>
        <w:t xml:space="preserve"> matrix</w:t>
      </w:r>
      <w:r w:rsidR="00F2408E">
        <w:rPr>
          <w:rFonts w:ascii="Times New Roman" w:hAnsi="Times New Roman" w:cs="Times New Roman"/>
          <w:sz w:val="24"/>
          <w:szCs w:val="24"/>
        </w:rPr>
        <w:t>-vector interface</w:t>
      </w:r>
      <w:r w:rsidR="003D713E">
        <w:rPr>
          <w:rFonts w:ascii="Times New Roman" w:hAnsi="Times New Roman" w:cs="Times New Roman"/>
          <w:sz w:val="24"/>
          <w:szCs w:val="24"/>
        </w:rPr>
        <w:t xml:space="preserve">. The </w:t>
      </w:r>
      <w:r>
        <w:rPr>
          <w:rFonts w:ascii="Times New Roman" w:hAnsi="Times New Roman" w:cs="Times New Roman"/>
          <w:sz w:val="24"/>
          <w:szCs w:val="24"/>
        </w:rPr>
        <w:t>mapper</w:t>
      </w:r>
      <w:r w:rsidR="003D713E">
        <w:rPr>
          <w:rFonts w:ascii="Times New Roman" w:hAnsi="Times New Roman" w:cs="Times New Roman"/>
          <w:sz w:val="24"/>
          <w:szCs w:val="24"/>
        </w:rPr>
        <w:t xml:space="preserve"> is basically a transformation that converts a set of network components into a matrix</w:t>
      </w:r>
      <w:r w:rsidR="00F2408E">
        <w:rPr>
          <w:rFonts w:ascii="Times New Roman" w:hAnsi="Times New Roman" w:cs="Times New Roman"/>
          <w:sz w:val="24"/>
          <w:szCs w:val="24"/>
        </w:rPr>
        <w:t xml:space="preserve"> or vector</w:t>
      </w:r>
      <w:r w:rsidR="003D713E">
        <w:rPr>
          <w:rFonts w:ascii="Times New Roman" w:hAnsi="Times New Roman" w:cs="Times New Roman"/>
          <w:sz w:val="24"/>
          <w:szCs w:val="24"/>
        </w:rPr>
        <w:t xml:space="preserve"> based on the behavior of the</w:t>
      </w:r>
      <w:r w:rsidR="00F2408E">
        <w:rPr>
          <w:rFonts w:ascii="Times New Roman" w:hAnsi="Times New Roman" w:cs="Times New Roman"/>
          <w:sz w:val="24"/>
          <w:szCs w:val="24"/>
        </w:rPr>
        <w:t>ir matrix-vector interfaces</w:t>
      </w:r>
      <w:r w:rsidR="003D713E">
        <w:rPr>
          <w:rFonts w:ascii="Times New Roman" w:hAnsi="Times New Roman" w:cs="Times New Roman"/>
          <w:sz w:val="24"/>
          <w:szCs w:val="24"/>
        </w:rPr>
        <w:t>. It has no explicit dependencies on either the network components or the type of analyses being perfor</w:t>
      </w:r>
      <w:r w:rsidR="00F2408E">
        <w:rPr>
          <w:rFonts w:ascii="Times New Roman" w:hAnsi="Times New Roman" w:cs="Times New Roman"/>
          <w:sz w:val="24"/>
          <w:szCs w:val="24"/>
        </w:rPr>
        <w:t>med so this capability is</w:t>
      </w:r>
      <w:r w:rsidR="003D713E">
        <w:rPr>
          <w:rFonts w:ascii="Times New Roman" w:hAnsi="Times New Roman" w:cs="Times New Roman"/>
          <w:sz w:val="24"/>
          <w:szCs w:val="24"/>
        </w:rPr>
        <w:t xml:space="preserve"> applicable across a wide range of problems.</w:t>
      </w:r>
    </w:p>
    <w:p w14:paraId="0FD2FAC1" w14:textId="3AC7A1C7" w:rsidR="00F2408E" w:rsidRDefault="00F2408E" w:rsidP="0057521D">
      <w:pPr>
        <w:rPr>
          <w:rFonts w:ascii="Times New Roman" w:hAnsi="Times New Roman" w:cs="Times New Roman"/>
          <w:sz w:val="24"/>
          <w:szCs w:val="24"/>
        </w:rPr>
      </w:pPr>
      <w:r>
        <w:rPr>
          <w:rFonts w:ascii="Times New Roman" w:hAnsi="Times New Roman" w:cs="Times New Roman"/>
          <w:sz w:val="24"/>
          <w:szCs w:val="24"/>
        </w:rPr>
        <w:lastRenderedPageBreak/>
        <w:t>The matrix-vector interface contains functions that provide two pieces of information about each network component. The first is the size of the matrix block that is contributed by the component and the second is the values in that block. Using this information, the mapper can figure out what the dimensions of the matrix are and where individual elements in the matrix are located. The construction of matrix by the m</w:t>
      </w:r>
      <w:r w:rsidR="004E428E">
        <w:rPr>
          <w:rFonts w:ascii="Times New Roman" w:hAnsi="Times New Roman" w:cs="Times New Roman"/>
          <w:sz w:val="24"/>
          <w:szCs w:val="24"/>
        </w:rPr>
        <w:t>apper is illustrated in Figure 4 for a small network. Figure 4</w:t>
      </w:r>
      <w:r>
        <w:rPr>
          <w:rFonts w:ascii="Times New Roman" w:hAnsi="Times New Roman" w:cs="Times New Roman"/>
          <w:sz w:val="24"/>
          <w:szCs w:val="24"/>
        </w:rPr>
        <w:t xml:space="preserve">(a) shows a hypothetical network for which some buses and branches do not contribute to the </w:t>
      </w:r>
      <w:r w:rsidR="004E428E">
        <w:rPr>
          <w:rFonts w:ascii="Times New Roman" w:hAnsi="Times New Roman" w:cs="Times New Roman"/>
          <w:sz w:val="24"/>
          <w:szCs w:val="24"/>
        </w:rPr>
        <w:t>matrix, as seen in Figure 4</w:t>
      </w:r>
      <w:r>
        <w:rPr>
          <w:rFonts w:ascii="Times New Roman" w:hAnsi="Times New Roman" w:cs="Times New Roman"/>
          <w:sz w:val="24"/>
          <w:szCs w:val="24"/>
        </w:rPr>
        <w:t>(b). This could occur</w:t>
      </w:r>
      <w:r w:rsidR="00F549A6">
        <w:rPr>
          <w:rFonts w:ascii="Times New Roman" w:hAnsi="Times New Roman" w:cs="Times New Roman"/>
          <w:sz w:val="24"/>
          <w:szCs w:val="24"/>
        </w:rPr>
        <w:t xml:space="preserve"> in real systems</w:t>
      </w:r>
      <w:r>
        <w:rPr>
          <w:rFonts w:ascii="Times New Roman" w:hAnsi="Times New Roman" w:cs="Times New Roman"/>
          <w:sz w:val="24"/>
          <w:szCs w:val="24"/>
        </w:rPr>
        <w:t xml:space="preserve"> because the transmission line corresponding to the branch has failed or because a bus represents the reference bus</w:t>
      </w:r>
      <w:r w:rsidR="00F549A6">
        <w:rPr>
          <w:rFonts w:ascii="Times New Roman" w:hAnsi="Times New Roman" w:cs="Times New Roman"/>
          <w:sz w:val="24"/>
          <w:szCs w:val="24"/>
        </w:rPr>
        <w:t>. In addition, it is not necessarily true that all buses and branches contribute the same size elements. The mapping of the individual contributi</w:t>
      </w:r>
      <w:r w:rsidR="004E428E">
        <w:rPr>
          <w:rFonts w:ascii="Times New Roman" w:hAnsi="Times New Roman" w:cs="Times New Roman"/>
          <w:sz w:val="24"/>
          <w:szCs w:val="24"/>
        </w:rPr>
        <w:t>ons from the network in Figure 4</w:t>
      </w:r>
      <w:r w:rsidR="00F549A6">
        <w:rPr>
          <w:rFonts w:ascii="Times New Roman" w:hAnsi="Times New Roman" w:cs="Times New Roman"/>
          <w:sz w:val="24"/>
          <w:szCs w:val="24"/>
        </w:rPr>
        <w:t>(b) to initial matri</w:t>
      </w:r>
      <w:r w:rsidR="004E428E">
        <w:rPr>
          <w:rFonts w:ascii="Times New Roman" w:hAnsi="Times New Roman" w:cs="Times New Roman"/>
          <w:sz w:val="24"/>
          <w:szCs w:val="24"/>
        </w:rPr>
        <w:t>x locations is shown in Figure 4</w:t>
      </w:r>
      <w:r w:rsidR="00F549A6">
        <w:rPr>
          <w:rFonts w:ascii="Times New Roman" w:hAnsi="Times New Roman" w:cs="Times New Roman"/>
          <w:sz w:val="24"/>
          <w:szCs w:val="24"/>
        </w:rPr>
        <w:t>(c). This is followed by elimination o</w:t>
      </w:r>
      <w:r w:rsidR="004E428E">
        <w:rPr>
          <w:rFonts w:ascii="Times New Roman" w:hAnsi="Times New Roman" w:cs="Times New Roman"/>
          <w:sz w:val="24"/>
          <w:szCs w:val="24"/>
        </w:rPr>
        <w:t>f gaps in the matrix in Figure 4</w:t>
      </w:r>
      <w:r w:rsidR="00F549A6">
        <w:rPr>
          <w:rFonts w:ascii="Times New Roman" w:hAnsi="Times New Roman" w:cs="Times New Roman"/>
          <w:sz w:val="24"/>
          <w:szCs w:val="24"/>
        </w:rPr>
        <w:t>(d).</w:t>
      </w:r>
    </w:p>
    <w:p w14:paraId="060852FB"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67148" wp14:editId="0F86EE80">
            <wp:extent cx="594360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jpg"/>
                    <pic:cNvPicPr/>
                  </pic:nvPicPr>
                  <pic:blipFill rotWithShape="1">
                    <a:blip r:embed="rId14">
                      <a:extLst>
                        <a:ext uri="{28A0092B-C50C-407E-A947-70E740481C1C}">
                          <a14:useLocalDpi xmlns:a14="http://schemas.microsoft.com/office/drawing/2010/main" val="0"/>
                        </a:ext>
                      </a:extLst>
                    </a:blip>
                    <a:srcRect t="16880" b="7906"/>
                    <a:stretch/>
                  </pic:blipFill>
                  <pic:spPr bwMode="auto">
                    <a:xfrm>
                      <a:off x="0" y="0"/>
                      <a:ext cx="5943600" cy="3352800"/>
                    </a:xfrm>
                    <a:prstGeom prst="rect">
                      <a:avLst/>
                    </a:prstGeom>
                    <a:ln>
                      <a:noFill/>
                    </a:ln>
                    <a:extLst>
                      <a:ext uri="{53640926-AAD7-44D8-BBD7-CCE9431645EC}">
                        <a14:shadowObscured xmlns:a14="http://schemas.microsoft.com/office/drawing/2010/main"/>
                      </a:ext>
                    </a:extLst>
                  </pic:spPr>
                </pic:pic>
              </a:graphicData>
            </a:graphic>
          </wp:inline>
        </w:drawing>
      </w:r>
    </w:p>
    <w:p w14:paraId="04510C35"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8FC919" wp14:editId="3A272F43">
            <wp:extent cx="5943600"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jpg"/>
                    <pic:cNvPicPr/>
                  </pic:nvPicPr>
                  <pic:blipFill rotWithShape="1">
                    <a:blip r:embed="rId15">
                      <a:extLst>
                        <a:ext uri="{28A0092B-C50C-407E-A947-70E740481C1C}">
                          <a14:useLocalDpi xmlns:a14="http://schemas.microsoft.com/office/drawing/2010/main" val="0"/>
                        </a:ext>
                      </a:extLst>
                    </a:blip>
                    <a:srcRect t="17522" b="7692"/>
                    <a:stretch/>
                  </pic:blipFill>
                  <pic:spPr bwMode="auto">
                    <a:xfrm>
                      <a:off x="0" y="0"/>
                      <a:ext cx="5943600" cy="3333750"/>
                    </a:xfrm>
                    <a:prstGeom prst="rect">
                      <a:avLst/>
                    </a:prstGeom>
                    <a:ln>
                      <a:noFill/>
                    </a:ln>
                    <a:extLst>
                      <a:ext uri="{53640926-AAD7-44D8-BBD7-CCE9431645EC}">
                        <a14:shadowObscured xmlns:a14="http://schemas.microsoft.com/office/drawing/2010/main"/>
                      </a:ext>
                    </a:extLst>
                  </pic:spPr>
                </pic:pic>
              </a:graphicData>
            </a:graphic>
          </wp:inline>
        </w:drawing>
      </w:r>
    </w:p>
    <w:p w14:paraId="2F4B19EF"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DFFF0B" wp14:editId="2F961097">
            <wp:extent cx="5943600"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c.jpg"/>
                    <pic:cNvPicPr/>
                  </pic:nvPicPr>
                  <pic:blipFill rotWithShape="1">
                    <a:blip r:embed="rId16">
                      <a:extLst>
                        <a:ext uri="{28A0092B-C50C-407E-A947-70E740481C1C}">
                          <a14:useLocalDpi xmlns:a14="http://schemas.microsoft.com/office/drawing/2010/main" val="0"/>
                        </a:ext>
                      </a:extLst>
                    </a:blip>
                    <a:srcRect t="17094" b="3055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14:paraId="2A54F22E" w14:textId="6F2EBCAA" w:rsidR="00F549A6"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D111D" wp14:editId="14DE2DA7">
            <wp:extent cx="594360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d.jpg"/>
                    <pic:cNvPicPr/>
                  </pic:nvPicPr>
                  <pic:blipFill rotWithShape="1">
                    <a:blip r:embed="rId17">
                      <a:extLst>
                        <a:ext uri="{28A0092B-C50C-407E-A947-70E740481C1C}">
                          <a14:useLocalDpi xmlns:a14="http://schemas.microsoft.com/office/drawing/2010/main" val="0"/>
                        </a:ext>
                      </a:extLst>
                    </a:blip>
                    <a:srcRect t="17521" b="36752"/>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p>
    <w:p w14:paraId="2A8A10E6" w14:textId="6E420090" w:rsidR="00F549A6" w:rsidRDefault="004E428E" w:rsidP="0057521D">
      <w:pPr>
        <w:rPr>
          <w:rFonts w:ascii="Times New Roman" w:hAnsi="Times New Roman" w:cs="Times New Roman"/>
          <w:sz w:val="24"/>
          <w:szCs w:val="24"/>
        </w:rPr>
      </w:pPr>
      <w:r>
        <w:rPr>
          <w:rFonts w:ascii="Times New Roman" w:hAnsi="Times New Roman" w:cs="Times New Roman"/>
          <w:b/>
          <w:sz w:val="24"/>
          <w:szCs w:val="24"/>
        </w:rPr>
        <w:lastRenderedPageBreak/>
        <w:t>Figure 4</w:t>
      </w:r>
      <w:r w:rsidR="00F549A6" w:rsidRPr="00F549A6">
        <w:rPr>
          <w:rFonts w:ascii="Times New Roman" w:hAnsi="Times New Roman" w:cs="Times New Roman"/>
          <w:b/>
          <w:sz w:val="24"/>
          <w:szCs w:val="24"/>
        </w:rPr>
        <w:t>.</w:t>
      </w:r>
      <w:r w:rsidR="00F549A6">
        <w:rPr>
          <w:rFonts w:ascii="Times New Roman" w:hAnsi="Times New Roman" w:cs="Times New Roman"/>
          <w:sz w:val="24"/>
          <w:szCs w:val="24"/>
        </w:rPr>
        <w:t xml:space="preserve"> A schematic diagram of the matrix map function. The bus numbers in (a) and (b) map to approximate row and column locations in (c). (a) a small network (b) matrix blocks associated with branches and buses. Not that not all blocks are the same size and not all buses and branches contribute (c) initial construction of matrix based on network indices (d) final matrix after eliminating gaps</w:t>
      </w:r>
    </w:p>
    <w:p w14:paraId="08E4A9AD" w14:textId="518E9047" w:rsidR="00E464E9" w:rsidRDefault="00E464E9" w:rsidP="0057521D">
      <w:pPr>
        <w:rPr>
          <w:rFonts w:ascii="Times New Roman" w:hAnsi="Times New Roman" w:cs="Times New Roman"/>
          <w:sz w:val="24"/>
          <w:szCs w:val="24"/>
        </w:rPr>
      </w:pPr>
      <w:r>
        <w:rPr>
          <w:rFonts w:ascii="Times New Roman" w:hAnsi="Times New Roman" w:cs="Times New Roman"/>
          <w:sz w:val="24"/>
          <w:szCs w:val="24"/>
        </w:rPr>
        <w:t xml:space="preserve">The most complex part of generating matrices and vectors is implementing the functions in the </w:t>
      </w:r>
      <w:r w:rsidRPr="00073BDE">
        <w:rPr>
          <w:rStyle w:val="Heading1Char"/>
        </w:rPr>
        <w:t>MatVecInterface.</w:t>
      </w:r>
      <w:r>
        <w:rPr>
          <w:rFonts w:ascii="Times New Roman" w:hAnsi="Times New Roman" w:cs="Times New Roman"/>
          <w:sz w:val="24"/>
          <w:szCs w:val="24"/>
        </w:rPr>
        <w:t xml:space="preserve"> Actually creating matrices and vectors using the mappers is quite simple, once this has been done.</w:t>
      </w:r>
      <w:r w:rsidR="00AC310A">
        <w:rPr>
          <w:rFonts w:ascii="Times New Roman" w:hAnsi="Times New Roman" w:cs="Times New Roman"/>
          <w:sz w:val="24"/>
          <w:szCs w:val="24"/>
        </w:rPr>
        <w:t xml:space="preserve"> Currently, GridPACK™ supports two mappers, one that creates matrices from buses and branches and a second that can create vectors from buses. Both mappers are templated objects based on the type of network being used</w:t>
      </w:r>
      <w:r w:rsidR="00DD3AA0">
        <w:rPr>
          <w:rFonts w:ascii="Times New Roman" w:hAnsi="Times New Roman" w:cs="Times New Roman"/>
          <w:sz w:val="24"/>
          <w:szCs w:val="24"/>
        </w:rPr>
        <w:t xml:space="preserve"> and use the </w:t>
      </w:r>
      <w:r w:rsidR="00DD3AA0" w:rsidRPr="00DD3AA0">
        <w:rPr>
          <w:rStyle w:val="Heading1Char"/>
        </w:rPr>
        <w:t>gridpack::mapper</w:t>
      </w:r>
      <w:r w:rsidR="00DD3AA0">
        <w:rPr>
          <w:rFonts w:ascii="Times New Roman" w:hAnsi="Times New Roman" w:cs="Times New Roman"/>
          <w:sz w:val="24"/>
          <w:szCs w:val="24"/>
        </w:rPr>
        <w:t xml:space="preserve"> namespace.</w:t>
      </w:r>
      <w:r w:rsidR="00AC310A">
        <w:rPr>
          <w:rFonts w:ascii="Times New Roman" w:hAnsi="Times New Roman" w:cs="Times New Roman"/>
          <w:sz w:val="24"/>
          <w:szCs w:val="24"/>
        </w:rPr>
        <w:t xml:space="preserve">. The </w:t>
      </w:r>
      <w:r w:rsidR="00AC310A" w:rsidRPr="00073BDE">
        <w:rPr>
          <w:rStyle w:val="Heading1Char"/>
        </w:rPr>
        <w:t>FullMatrixMap</w:t>
      </w:r>
      <w:r w:rsidR="00AC310A">
        <w:rPr>
          <w:rFonts w:ascii="Times New Roman" w:hAnsi="Times New Roman" w:cs="Times New Roman"/>
          <w:sz w:val="24"/>
          <w:szCs w:val="24"/>
        </w:rPr>
        <w:t xml:space="preserve"> object runs over both buses and branches to set up a matrix</w:t>
      </w:r>
      <w:r w:rsidR="00DD3AA0">
        <w:rPr>
          <w:rFonts w:ascii="Times New Roman" w:hAnsi="Times New Roman" w:cs="Times New Roman"/>
          <w:sz w:val="24"/>
          <w:szCs w:val="24"/>
        </w:rPr>
        <w:t xml:space="preserve"> and uses the </w:t>
      </w:r>
      <w:r w:rsidR="00DD3AA0">
        <w:rPr>
          <w:rStyle w:val="Heading1Char"/>
        </w:rPr>
        <w:t>gridpack/mapper/full</w:t>
      </w:r>
      <w:r w:rsidR="00DD3AA0" w:rsidRPr="00DD3AA0">
        <w:rPr>
          <w:rStyle w:val="Heading1Char"/>
        </w:rPr>
        <w:t>_map.hpp</w:t>
      </w:r>
      <w:r w:rsidR="00DD3AA0">
        <w:rPr>
          <w:rFonts w:ascii="Times New Roman" w:hAnsi="Times New Roman" w:cs="Times New Roman"/>
          <w:sz w:val="24"/>
          <w:szCs w:val="24"/>
        </w:rPr>
        <w:t xml:space="preserve"> header file</w:t>
      </w:r>
      <w:r w:rsidR="00AC310A">
        <w:rPr>
          <w:rFonts w:ascii="Times New Roman" w:hAnsi="Times New Roman" w:cs="Times New Roman"/>
          <w:sz w:val="24"/>
          <w:szCs w:val="24"/>
        </w:rPr>
        <w:t>. The constructor is</w:t>
      </w:r>
    </w:p>
    <w:p w14:paraId="6F818F6F" w14:textId="3BA8A647" w:rsidR="00AC310A" w:rsidRPr="007B6229" w:rsidRDefault="00AC310A" w:rsidP="00146AA8">
      <w:pPr>
        <w:pStyle w:val="RedBoldCode"/>
      </w:pPr>
      <w:r w:rsidRPr="007B6229">
        <w:t>FullMatrixMa</w:t>
      </w:r>
      <w:r w:rsidR="00CF3CB5">
        <w:t>p(boost::shared_ptr&lt;MyNetwork&gt;</w:t>
      </w:r>
      <w:r w:rsidRPr="007B6229">
        <w:t xml:space="preserve"> network)</w:t>
      </w:r>
    </w:p>
    <w:p w14:paraId="3EB8F3BD" w14:textId="5BC83173" w:rsidR="00AC310A" w:rsidRDefault="00AC310A" w:rsidP="0057521D">
      <w:pPr>
        <w:rPr>
          <w:rFonts w:ascii="Times New Roman" w:hAnsi="Times New Roman" w:cs="Times New Roman"/>
          <w:sz w:val="24"/>
          <w:szCs w:val="24"/>
        </w:rPr>
      </w:pPr>
      <w:r>
        <w:rPr>
          <w:rFonts w:ascii="Times New Roman" w:hAnsi="Times New Roman" w:cs="Times New Roman"/>
          <w:sz w:val="24"/>
          <w:szCs w:val="24"/>
        </w:rPr>
        <w:t>The network is passed in to the object via the constructor. The constructor sets up a number of internal data structures</w:t>
      </w:r>
      <w:r w:rsidR="0055416C">
        <w:rPr>
          <w:rFonts w:ascii="Times New Roman" w:hAnsi="Times New Roman" w:cs="Times New Roman"/>
          <w:sz w:val="24"/>
          <w:szCs w:val="24"/>
        </w:rPr>
        <w:t xml:space="preserve"> based on what mode has been set in the network components. This means that a mapper is created while the mode is set to construct the Y-matrix, then it will be necessary to instantiate a second mapper to create the Jacobian for a power flow calculation.</w:t>
      </w:r>
    </w:p>
    <w:p w14:paraId="5A4B4B8B" w14:textId="57C2369D" w:rsidR="0055416C" w:rsidRDefault="0055416C" w:rsidP="0057521D">
      <w:pPr>
        <w:rPr>
          <w:rFonts w:ascii="Times New Roman" w:hAnsi="Times New Roman" w:cs="Times New Roman"/>
          <w:sz w:val="24"/>
          <w:szCs w:val="24"/>
        </w:rPr>
      </w:pPr>
      <w:r>
        <w:rPr>
          <w:rFonts w:ascii="Times New Roman" w:hAnsi="Times New Roman" w:cs="Times New Roman"/>
          <w:sz w:val="24"/>
          <w:szCs w:val="24"/>
        </w:rPr>
        <w:t>Once the mapper has been created, a matrix can be generated using the call</w:t>
      </w:r>
    </w:p>
    <w:p w14:paraId="2A1DE40B" w14:textId="4A2511D7" w:rsidR="0055416C" w:rsidRPr="007B6229" w:rsidRDefault="0055416C" w:rsidP="008E6E83">
      <w:pPr>
        <w:pStyle w:val="RedBoldCode"/>
      </w:pPr>
      <w:r w:rsidRPr="007B6229">
        <w:t>boost::shared_ptr&lt;gridpack::math::Matrix&gt; mapToMatrix()</w:t>
      </w:r>
    </w:p>
    <w:p w14:paraId="526DC080" w14:textId="1E1835E1" w:rsidR="0055416C" w:rsidRDefault="0055416C" w:rsidP="0057521D">
      <w:pPr>
        <w:rPr>
          <w:rFonts w:ascii="Times New Roman" w:hAnsi="Times New Roman" w:cs="Times New Roman"/>
          <w:sz w:val="24"/>
          <w:szCs w:val="24"/>
        </w:rPr>
      </w:pPr>
      <w:r>
        <w:rPr>
          <w:rFonts w:ascii="Times New Roman" w:hAnsi="Times New Roman" w:cs="Times New Roman"/>
          <w:sz w:val="24"/>
          <w:szCs w:val="24"/>
        </w:rPr>
        <w:t>This function creates a new matrix and returns a pointer to it. If a matrix already exists and it is only necessary to update the values, then the functions</w:t>
      </w:r>
    </w:p>
    <w:p w14:paraId="196ADCF1" w14:textId="111A3014" w:rsidR="00CF3CB5" w:rsidRDefault="00CF3CB5" w:rsidP="008E6E83">
      <w:pPr>
        <w:pStyle w:val="RedBoldCode"/>
      </w:pPr>
      <w:r>
        <w:t>v</w:t>
      </w:r>
      <w:r w:rsidR="0055416C" w:rsidRPr="007B6229">
        <w:t>oid mapToMatrix(</w:t>
      </w:r>
    </w:p>
    <w:p w14:paraId="09C322BC" w14:textId="37E06A31" w:rsidR="0055416C" w:rsidRPr="007B6229" w:rsidRDefault="00CF3CB5" w:rsidP="008E6E83">
      <w:pPr>
        <w:pStyle w:val="RedBoldCode"/>
      </w:pPr>
      <w:r>
        <w:t xml:space="preserve">   </w:t>
      </w:r>
      <w:r w:rsidR="0055416C" w:rsidRPr="007B6229">
        <w:t>boost::shared_ptr&lt;gridpack::math::Matrix &amp;matrix)</w:t>
      </w:r>
    </w:p>
    <w:p w14:paraId="08935D83" w14:textId="77777777" w:rsidR="008E6E83" w:rsidRDefault="008E6E83" w:rsidP="008E6E83">
      <w:pPr>
        <w:pStyle w:val="RedBoldCode"/>
      </w:pPr>
    </w:p>
    <w:p w14:paraId="446E6429" w14:textId="55D015A3" w:rsidR="0055416C" w:rsidRPr="007B6229" w:rsidRDefault="00CF3CB5" w:rsidP="008E6E83">
      <w:pPr>
        <w:pStyle w:val="RedBoldCode"/>
      </w:pPr>
      <w:r>
        <w:t>v</w:t>
      </w:r>
      <w:r w:rsidR="0055416C" w:rsidRPr="007B6229">
        <w:t>oid mapToMatrix(gridpack::math::Matrix &amp;matrix)</w:t>
      </w:r>
    </w:p>
    <w:p w14:paraId="0E5FB2D3" w14:textId="14F7E0CB" w:rsidR="0055416C" w:rsidRDefault="0055416C" w:rsidP="0057521D">
      <w:pPr>
        <w:rPr>
          <w:rFonts w:ascii="Times New Roman" w:hAnsi="Times New Roman" w:cs="Times New Roman"/>
          <w:sz w:val="24"/>
          <w:szCs w:val="24"/>
        </w:rPr>
      </w:pPr>
      <w:r>
        <w:rPr>
          <w:rFonts w:ascii="Times New Roman" w:hAnsi="Times New Roman" w:cs="Times New Roman"/>
          <w:sz w:val="24"/>
          <w:szCs w:val="24"/>
        </w:rPr>
        <w:t>can be used.</w:t>
      </w:r>
      <w:r w:rsidR="007B6229">
        <w:rPr>
          <w:rFonts w:ascii="Times New Roman" w:hAnsi="Times New Roman" w:cs="Times New Roman"/>
          <w:sz w:val="24"/>
          <w:szCs w:val="24"/>
        </w:rPr>
        <w:t xml:space="preserve"> These functions use the existing matrix data structures and overwrite the values of individual elements. For these to work, it is necessary to use the same mapper that was used to create the original matrix and to have the same mode set in the network components.</w:t>
      </w:r>
    </w:p>
    <w:p w14:paraId="56A37891" w14:textId="6541DAAB"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vector mapper works in an entirely analogous way to the matrix mapper</w:t>
      </w:r>
      <w:r w:rsidR="00DD3AA0">
        <w:rPr>
          <w:rFonts w:ascii="Times New Roman" w:hAnsi="Times New Roman" w:cs="Times New Roman"/>
          <w:sz w:val="24"/>
          <w:szCs w:val="24"/>
        </w:rPr>
        <w:t xml:space="preserve"> and uses the </w:t>
      </w:r>
      <w:r w:rsidR="00DD3AA0" w:rsidRPr="00DD3AA0">
        <w:rPr>
          <w:rStyle w:val="Heading1Char"/>
        </w:rPr>
        <w:t>gridpack/mapper/bus_vector_map.hpp</w:t>
      </w:r>
      <w:r w:rsidR="00DD3AA0">
        <w:rPr>
          <w:rFonts w:ascii="Times New Roman" w:hAnsi="Times New Roman" w:cs="Times New Roman"/>
          <w:sz w:val="24"/>
          <w:szCs w:val="24"/>
        </w:rPr>
        <w:t xml:space="preserve"> header file</w:t>
      </w:r>
      <w:r>
        <w:rPr>
          <w:rFonts w:ascii="Times New Roman" w:hAnsi="Times New Roman" w:cs="Times New Roman"/>
          <w:sz w:val="24"/>
          <w:szCs w:val="24"/>
        </w:rPr>
        <w:t xml:space="preserve">. The constructor for the </w:t>
      </w:r>
      <w:r w:rsidRPr="00073BDE">
        <w:rPr>
          <w:rStyle w:val="Heading1Char"/>
        </w:rPr>
        <w:t>BusVectorMap</w:t>
      </w:r>
      <w:r>
        <w:rPr>
          <w:rFonts w:ascii="Times New Roman" w:hAnsi="Times New Roman" w:cs="Times New Roman"/>
          <w:sz w:val="24"/>
          <w:szCs w:val="24"/>
        </w:rPr>
        <w:t xml:space="preserve"> class is</w:t>
      </w:r>
    </w:p>
    <w:p w14:paraId="67A058F6" w14:textId="2BCA023A" w:rsidR="00CF3CB5" w:rsidRPr="00EF2A6C" w:rsidRDefault="00CF3CB5" w:rsidP="00772FAE">
      <w:pPr>
        <w:pStyle w:val="RedBoldCode"/>
      </w:pPr>
      <w:r w:rsidRPr="00EF2A6C">
        <w:t>BusVectorM</w:t>
      </w:r>
      <w:r w:rsidR="00EF2A6C">
        <w:t>ap(boost::shared_ptr&lt;MyNetwork&gt;</w:t>
      </w:r>
      <w:r w:rsidRPr="00EF2A6C">
        <w:t>)</w:t>
      </w:r>
    </w:p>
    <w:p w14:paraId="4FFFC2F1" w14:textId="027C20D7" w:rsidR="00CF3CB5" w:rsidRDefault="00CF3CB5" w:rsidP="0057521D">
      <w:pPr>
        <w:rPr>
          <w:rFonts w:ascii="Times New Roman" w:hAnsi="Times New Roman" w:cs="Times New Roman"/>
          <w:sz w:val="24"/>
          <w:szCs w:val="24"/>
        </w:rPr>
      </w:pPr>
      <w:r>
        <w:rPr>
          <w:rFonts w:ascii="Times New Roman" w:hAnsi="Times New Roman" w:cs="Times New Roman"/>
          <w:sz w:val="24"/>
          <w:szCs w:val="24"/>
        </w:rPr>
        <w:lastRenderedPageBreak/>
        <w:t>And the function for build a new vector is</w:t>
      </w:r>
    </w:p>
    <w:p w14:paraId="4F762527" w14:textId="4B826323" w:rsidR="00CF3CB5" w:rsidRPr="00CF3CB5" w:rsidRDefault="00CF3CB5" w:rsidP="00772FAE">
      <w:pPr>
        <w:pStyle w:val="RedBoldCode"/>
      </w:pPr>
      <w:r w:rsidRPr="00CF3CB5">
        <w:t>boost::share_ptr&lt;gridpack::math::Vector mapToVector()</w:t>
      </w:r>
    </w:p>
    <w:p w14:paraId="3F6080D1" w14:textId="7DA39B72"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functions for overwriting the values of an existing vector are</w:t>
      </w:r>
    </w:p>
    <w:p w14:paraId="1DBA065C" w14:textId="22502CA6" w:rsidR="00CF3CB5" w:rsidRPr="00CF3CB5" w:rsidRDefault="00CF3CB5" w:rsidP="00772FAE">
      <w:pPr>
        <w:pStyle w:val="RedBoldCode"/>
      </w:pPr>
      <w:r w:rsidRPr="00CF3CB5">
        <w:t>void mapToVector(</w:t>
      </w:r>
    </w:p>
    <w:p w14:paraId="544CA4EE" w14:textId="036D622C" w:rsidR="00CF3CB5" w:rsidRPr="00CF3CB5" w:rsidRDefault="00CF3CB5" w:rsidP="00772FAE">
      <w:pPr>
        <w:pStyle w:val="RedBoldCode"/>
      </w:pPr>
      <w:r w:rsidRPr="00CF3CB5">
        <w:t xml:space="preserve">    boost::shared_ptr&lt;gridpack::math::Vector &amp;vector)</w:t>
      </w:r>
    </w:p>
    <w:p w14:paraId="0DA16FC2" w14:textId="77777777" w:rsidR="00772FAE" w:rsidRDefault="00772FAE" w:rsidP="00772FAE">
      <w:pPr>
        <w:pStyle w:val="RedBoldCode"/>
      </w:pPr>
    </w:p>
    <w:p w14:paraId="2784E03F" w14:textId="60F71516" w:rsidR="00CF3CB5" w:rsidRPr="00CF3CB5" w:rsidRDefault="00CF3CB5" w:rsidP="00772FAE">
      <w:pPr>
        <w:pStyle w:val="RedBoldCode"/>
      </w:pPr>
      <w:r w:rsidRPr="00CF3CB5">
        <w:t>void mapToVector(gridpack::math::Vector &amp;vector)</w:t>
      </w:r>
    </w:p>
    <w:p w14:paraId="7BD14D67" w14:textId="5DF623F0"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vector map can also be used to write values back to buses using the function</w:t>
      </w:r>
    </w:p>
    <w:p w14:paraId="27936E2B" w14:textId="5D7E237E" w:rsidR="00CF3CB5" w:rsidRPr="00CF3CB5" w:rsidRDefault="00CF3CB5" w:rsidP="00772FAE">
      <w:pPr>
        <w:pStyle w:val="RedBoldCode"/>
      </w:pPr>
      <w:r w:rsidRPr="00CF3CB5">
        <w:t>void mapToBus(const gridpack::math::Vector &amp;vector)</w:t>
      </w:r>
    </w:p>
    <w:p w14:paraId="30EAC2A7" w14:textId="0A706FCA" w:rsidR="00CF3CB5" w:rsidRPr="00CF3CB5" w:rsidRDefault="00CF3CB5" w:rsidP="0057521D">
      <w:pPr>
        <w:rPr>
          <w:rFonts w:ascii="Times New Roman" w:hAnsi="Times New Roman" w:cs="Times New Roman"/>
          <w:sz w:val="24"/>
          <w:szCs w:val="24"/>
        </w:rPr>
      </w:pPr>
      <w:r>
        <w:rPr>
          <w:rFonts w:ascii="Times New Roman" w:hAnsi="Times New Roman" w:cs="Times New Roman"/>
          <w:sz w:val="24"/>
          <w:szCs w:val="24"/>
        </w:rPr>
        <w:t xml:space="preserve">This function will copy values from the vector into the bus using the </w:t>
      </w:r>
      <w:r w:rsidRPr="00073BDE">
        <w:rPr>
          <w:rStyle w:val="Heading1Char"/>
        </w:rPr>
        <w:t>setValues</w:t>
      </w:r>
      <w:r>
        <w:rPr>
          <w:rFonts w:ascii="Times New Roman" w:hAnsi="Times New Roman" w:cs="Times New Roman"/>
          <w:sz w:val="24"/>
          <w:szCs w:val="24"/>
        </w:rPr>
        <w:t xml:space="preserve"> function in the </w:t>
      </w:r>
      <w:r w:rsidRPr="00073BDE">
        <w:rPr>
          <w:rStyle w:val="Heading1Char"/>
        </w:rPr>
        <w:t>MatVecInterface</w:t>
      </w:r>
      <w:r>
        <w:rPr>
          <w:rFonts w:ascii="Times New Roman" w:hAnsi="Times New Roman" w:cs="Times New Roman"/>
          <w:sz w:val="24"/>
          <w:szCs w:val="24"/>
        </w:rPr>
        <w:t>.</w:t>
      </w:r>
    </w:p>
    <w:p w14:paraId="0213D586" w14:textId="2FEA1CEE" w:rsidR="00192B62" w:rsidRDefault="003D713E" w:rsidP="00192B62">
      <w:pPr>
        <w:pStyle w:val="Heading3"/>
      </w:pPr>
      <w:bookmarkStart w:id="7" w:name="_Toc384276340"/>
      <w:r w:rsidRPr="00A30279">
        <w:t>Import Module</w:t>
      </w:r>
      <w:bookmarkEnd w:id="7"/>
    </w:p>
    <w:p w14:paraId="60FFEBDC" w14:textId="4DF31586" w:rsidR="003D713E" w:rsidRDefault="00192B62" w:rsidP="0057521D">
      <w:pPr>
        <w:rPr>
          <w:rFonts w:ascii="Times New Roman" w:hAnsi="Times New Roman" w:cs="Times New Roman"/>
          <w:sz w:val="24"/>
          <w:szCs w:val="24"/>
        </w:rPr>
      </w:pPr>
      <w:r>
        <w:rPr>
          <w:rFonts w:ascii="Times New Roman" w:hAnsi="Times New Roman" w:cs="Times New Roman"/>
          <w:sz w:val="24"/>
          <w:szCs w:val="24"/>
        </w:rPr>
        <w:t>I</w:t>
      </w:r>
      <w:r w:rsidR="005B49ED">
        <w:rPr>
          <w:rFonts w:ascii="Times New Roman" w:hAnsi="Times New Roman" w:cs="Times New Roman"/>
          <w:sz w:val="24"/>
          <w:szCs w:val="24"/>
        </w:rPr>
        <w:t>he import module is designed to read an extern</w:t>
      </w:r>
      <w:r w:rsidR="00E04523">
        <w:rPr>
          <w:rFonts w:ascii="Times New Roman" w:hAnsi="Times New Roman" w:cs="Times New Roman"/>
          <w:sz w:val="24"/>
          <w:szCs w:val="24"/>
        </w:rPr>
        <w:t>al network file, set up the network</w:t>
      </w:r>
      <w:r w:rsidR="005B49ED">
        <w:rPr>
          <w:rFonts w:ascii="Times New Roman" w:hAnsi="Times New Roman" w:cs="Times New Roman"/>
          <w:sz w:val="24"/>
          <w:szCs w:val="24"/>
        </w:rPr>
        <w:t xml:space="preserve"> topology </w:t>
      </w:r>
      <w:r w:rsidR="00E04523">
        <w:rPr>
          <w:rFonts w:ascii="Times New Roman" w:hAnsi="Times New Roman" w:cs="Times New Roman"/>
          <w:sz w:val="24"/>
          <w:szCs w:val="24"/>
        </w:rPr>
        <w:t>and assign any parameter fields in the file to simple fields. The import module does not partition the network, it is only responsible for reading in the network and distributing the different network elements in a way that guarantees that not too much data ends up on any one processor. The import module is also not responsible for determining if the input is compatible with the analysis being performed. This can be handled by the network factory. The import module is only responsible for determining if it can read the file.</w:t>
      </w:r>
    </w:p>
    <w:p w14:paraId="75B64AA6" w14:textId="0CA336F9" w:rsidR="00E04523" w:rsidRDefault="00EF2A6C" w:rsidP="0057521D">
      <w:pPr>
        <w:rPr>
          <w:rFonts w:ascii="Times New Roman" w:hAnsi="Times New Roman" w:cs="Times New Roman"/>
          <w:sz w:val="24"/>
          <w:szCs w:val="24"/>
        </w:rPr>
      </w:pPr>
      <w:r>
        <w:rPr>
          <w:rFonts w:ascii="Times New Roman" w:hAnsi="Times New Roman" w:cs="Times New Roman"/>
          <w:sz w:val="24"/>
          <w:szCs w:val="24"/>
        </w:rPr>
        <w:t xml:space="preserve">Currently, GridPACK™ only supports one file format and there is only one parser. Files based on the PSS/E PTI version 23 format can be read in using the class </w:t>
      </w:r>
      <w:r w:rsidRPr="00151E66">
        <w:rPr>
          <w:rStyle w:val="Heading1Char"/>
        </w:rPr>
        <w:t>PTI23_parser</w:t>
      </w:r>
      <w:r>
        <w:rPr>
          <w:rFonts w:ascii="Times New Roman" w:hAnsi="Times New Roman" w:cs="Times New Roman"/>
          <w:sz w:val="24"/>
          <w:szCs w:val="24"/>
        </w:rPr>
        <w:t>. This is another templated class that uses the network type as a template argument</w:t>
      </w:r>
      <w:r w:rsidR="00DD3AA0">
        <w:rPr>
          <w:rFonts w:ascii="Times New Roman" w:hAnsi="Times New Roman" w:cs="Times New Roman"/>
          <w:sz w:val="24"/>
          <w:szCs w:val="24"/>
        </w:rPr>
        <w:t xml:space="preserve">. </w:t>
      </w:r>
      <w:r w:rsidR="00DD3AA0" w:rsidRPr="00DD3AA0">
        <w:rPr>
          <w:rStyle w:val="Heading1Char"/>
        </w:rPr>
        <w:t>PTI23_parser</w:t>
      </w:r>
      <w:r w:rsidR="00DD3AA0">
        <w:rPr>
          <w:rFonts w:ascii="Times New Roman" w:hAnsi="Times New Roman" w:cs="Times New Roman"/>
          <w:sz w:val="24"/>
          <w:szCs w:val="24"/>
        </w:rPr>
        <w:t xml:space="preserve"> is located in the </w:t>
      </w:r>
      <w:r w:rsidR="00DD3AA0" w:rsidRPr="00F857DD">
        <w:rPr>
          <w:rStyle w:val="Heading1Char"/>
        </w:rPr>
        <w:t>gridpack::parser</w:t>
      </w:r>
      <w:r w:rsidR="00DD3AA0">
        <w:rPr>
          <w:rFonts w:ascii="Times New Roman" w:hAnsi="Times New Roman" w:cs="Times New Roman"/>
          <w:sz w:val="24"/>
          <w:szCs w:val="24"/>
        </w:rPr>
        <w:t xml:space="preserve"> namespace and uses the </w:t>
      </w:r>
      <w:r w:rsidR="00DD3AA0" w:rsidRPr="00DD3AA0">
        <w:rPr>
          <w:rStyle w:val="Heading1Char"/>
        </w:rPr>
        <w:t>gridpack/parser/PTI23_parser.hpp</w:t>
      </w:r>
      <w:r w:rsidR="00DD3AA0">
        <w:rPr>
          <w:rFonts w:ascii="Times New Roman" w:hAnsi="Times New Roman" w:cs="Times New Roman"/>
          <w:sz w:val="24"/>
          <w:szCs w:val="24"/>
        </w:rPr>
        <w:t xml:space="preserve"> header file</w:t>
      </w:r>
      <w:r>
        <w:rPr>
          <w:rFonts w:ascii="Times New Roman" w:hAnsi="Times New Roman" w:cs="Times New Roman"/>
          <w:sz w:val="24"/>
          <w:szCs w:val="24"/>
        </w:rPr>
        <w:t>. This class has only two important functions. The first is the constructor</w:t>
      </w:r>
    </w:p>
    <w:p w14:paraId="0736CB29" w14:textId="07A4C571" w:rsidR="00EF2A6C" w:rsidRPr="00EF2A6C" w:rsidRDefault="00EF2A6C" w:rsidP="00772FAE">
      <w:pPr>
        <w:pStyle w:val="RedBoldCode"/>
      </w:pPr>
      <w:r w:rsidRPr="00EF2A6C">
        <w:t>PTI23_parser(boost::shared_ptr&lt;MyNetwork&gt; network)</w:t>
      </w:r>
    </w:p>
    <w:p w14:paraId="416CD7EF" w14:textId="2D8E842E" w:rsidR="00EF2A6C" w:rsidRDefault="00EF2A6C" w:rsidP="0057521D">
      <w:pPr>
        <w:rPr>
          <w:rFonts w:ascii="Times New Roman" w:hAnsi="Times New Roman" w:cs="Times New Roman"/>
          <w:sz w:val="24"/>
          <w:szCs w:val="24"/>
        </w:rPr>
      </w:pPr>
      <w:r>
        <w:rPr>
          <w:rFonts w:ascii="Times New Roman" w:hAnsi="Times New Roman" w:cs="Times New Roman"/>
          <w:sz w:val="24"/>
          <w:szCs w:val="24"/>
        </w:rPr>
        <w:t>and the second is the function</w:t>
      </w:r>
    </w:p>
    <w:p w14:paraId="0FBE8E75" w14:textId="06078BEE" w:rsidR="00EF2A6C" w:rsidRPr="00EF2A6C" w:rsidRDefault="00EF2A6C" w:rsidP="00772FAE">
      <w:pPr>
        <w:pStyle w:val="RedBoldCode"/>
      </w:pPr>
      <w:r w:rsidRPr="00EF2A6C">
        <w:t>void parse(const std::string &amp;filename)</w:t>
      </w:r>
    </w:p>
    <w:p w14:paraId="4F719135" w14:textId="72B7E7DD" w:rsidR="00EF2A6C" w:rsidRDefault="00EF2A6C" w:rsidP="0057521D">
      <w:pPr>
        <w:rPr>
          <w:rFonts w:ascii="Times New Roman" w:hAnsi="Times New Roman" w:cs="Times New Roman"/>
          <w:sz w:val="24"/>
          <w:szCs w:val="24"/>
        </w:rPr>
      </w:pPr>
      <w:r>
        <w:rPr>
          <w:rFonts w:ascii="Times New Roman" w:hAnsi="Times New Roman" w:cs="Times New Roman"/>
          <w:sz w:val="24"/>
          <w:szCs w:val="24"/>
        </w:rPr>
        <w:t xml:space="preserve">where filename refers to the location of the network configuration file. To use this parser, network object with the right bus and branch classes is instantiated and then passed to the constructor of the </w:t>
      </w:r>
      <w:r w:rsidRPr="00151E66">
        <w:rPr>
          <w:rStyle w:val="Heading1Char"/>
        </w:rPr>
        <w:t>PTI23_parser</w:t>
      </w:r>
      <w:r>
        <w:rPr>
          <w:rFonts w:ascii="Times New Roman" w:hAnsi="Times New Roman" w:cs="Times New Roman"/>
          <w:sz w:val="24"/>
          <w:szCs w:val="24"/>
        </w:rPr>
        <w:t>. The parse method is then invoked with the location of the network configuration file and the network is filled out with buses and branches.</w:t>
      </w:r>
      <w:r w:rsidR="00040838">
        <w:rPr>
          <w:rFonts w:ascii="Times New Roman" w:hAnsi="Times New Roman" w:cs="Times New Roman"/>
          <w:sz w:val="24"/>
          <w:szCs w:val="24"/>
        </w:rPr>
        <w:t xml:space="preserve"> The param</w:t>
      </w:r>
      <w:r w:rsidR="00151E66">
        <w:rPr>
          <w:rFonts w:ascii="Times New Roman" w:hAnsi="Times New Roman" w:cs="Times New Roman"/>
          <w:sz w:val="24"/>
          <w:szCs w:val="24"/>
        </w:rPr>
        <w:t>e</w:t>
      </w:r>
      <w:r w:rsidR="00040838">
        <w:rPr>
          <w:rFonts w:ascii="Times New Roman" w:hAnsi="Times New Roman" w:cs="Times New Roman"/>
          <w:sz w:val="24"/>
          <w:szCs w:val="24"/>
        </w:rPr>
        <w:t xml:space="preserve">ters </w:t>
      </w:r>
      <w:r w:rsidR="00040838">
        <w:rPr>
          <w:rFonts w:ascii="Times New Roman" w:hAnsi="Times New Roman" w:cs="Times New Roman"/>
          <w:sz w:val="24"/>
          <w:szCs w:val="24"/>
        </w:rPr>
        <w:lastRenderedPageBreak/>
        <w:t xml:space="preserve">in the network configuration file are stored as key-value pairs in the </w:t>
      </w:r>
      <w:r w:rsidR="00040838" w:rsidRPr="00151E66">
        <w:rPr>
          <w:rStyle w:val="Heading1Char"/>
        </w:rPr>
        <w:t>DataCollection</w:t>
      </w:r>
      <w:r w:rsidR="00040838">
        <w:rPr>
          <w:rFonts w:ascii="Times New Roman" w:hAnsi="Times New Roman" w:cs="Times New Roman"/>
          <w:sz w:val="24"/>
          <w:szCs w:val="24"/>
        </w:rPr>
        <w:t xml:space="preserve"> object associated with each bus and branch.</w:t>
      </w:r>
      <w:r>
        <w:rPr>
          <w:rFonts w:ascii="Times New Roman" w:hAnsi="Times New Roman" w:cs="Times New Roman"/>
          <w:sz w:val="24"/>
          <w:szCs w:val="24"/>
        </w:rPr>
        <w:t xml:space="preserve"> Once the partition method has been called on the network the network is fully distributed with ghost buses and branches in place and other operations can be performed.</w:t>
      </w:r>
    </w:p>
    <w:p w14:paraId="12EFC7CC" w14:textId="2670E7D1" w:rsidR="00040838" w:rsidRDefault="00040838" w:rsidP="0057521D">
      <w:pPr>
        <w:rPr>
          <w:rFonts w:ascii="Times New Roman" w:hAnsi="Times New Roman" w:cs="Times New Roman"/>
          <w:sz w:val="24"/>
          <w:szCs w:val="24"/>
        </w:rPr>
      </w:pPr>
      <w:r>
        <w:rPr>
          <w:rFonts w:ascii="Times New Roman" w:hAnsi="Times New Roman" w:cs="Times New Roman"/>
          <w:sz w:val="24"/>
          <w:szCs w:val="24"/>
        </w:rPr>
        <w:t xml:space="preserve">Another key part of the parsing capability is the </w:t>
      </w:r>
      <w:r w:rsidRPr="00151E66">
        <w:rPr>
          <w:rStyle w:val="Heading1Char"/>
        </w:rPr>
        <w:t>dictionary</w:t>
      </w:r>
      <w:r w:rsidR="000F4B3C" w:rsidRPr="00151E66">
        <w:rPr>
          <w:rStyle w:val="Heading1Char"/>
        </w:rPr>
        <w:t>.hpp</w:t>
      </w:r>
      <w:r w:rsidR="000F4B3C">
        <w:rPr>
          <w:rFonts w:ascii="Times New Roman" w:hAnsi="Times New Roman" w:cs="Times New Roman"/>
          <w:sz w:val="24"/>
          <w:szCs w:val="24"/>
        </w:rPr>
        <w:t xml:space="preserve"> file, which is designed</w:t>
      </w:r>
      <w:r>
        <w:rPr>
          <w:rFonts w:ascii="Times New Roman" w:hAnsi="Times New Roman" w:cs="Times New Roman"/>
          <w:sz w:val="24"/>
          <w:szCs w:val="24"/>
        </w:rPr>
        <w:t xml:space="preserve"> to provide a common nomenclature for parameters associated with po</w:t>
      </w:r>
      <w:r w:rsidR="000F4B3C">
        <w:rPr>
          <w:rFonts w:ascii="Times New Roman" w:hAnsi="Times New Roman" w:cs="Times New Roman"/>
          <w:sz w:val="24"/>
          <w:szCs w:val="24"/>
        </w:rPr>
        <w:t>wer grid component. It is also the key to</w:t>
      </w:r>
      <w:r>
        <w:rPr>
          <w:rFonts w:ascii="Times New Roman" w:hAnsi="Times New Roman" w:cs="Times New Roman"/>
          <w:sz w:val="24"/>
          <w:szCs w:val="24"/>
        </w:rPr>
        <w:t xml:space="preserve"> extracting parameters from the </w:t>
      </w:r>
      <w:r w:rsidRPr="00151E66">
        <w:rPr>
          <w:rStyle w:val="Heading1Char"/>
        </w:rPr>
        <w:t>DataCollection</w:t>
      </w:r>
      <w:r>
        <w:rPr>
          <w:rFonts w:ascii="Times New Roman" w:hAnsi="Times New Roman" w:cs="Times New Roman"/>
          <w:sz w:val="24"/>
          <w:szCs w:val="24"/>
        </w:rPr>
        <w:t xml:space="preserve"> objects created by the parser. For example, the parameter describing the resistance of a transmission element is given the common name </w:t>
      </w:r>
      <w:r w:rsidRPr="00151E66">
        <w:rPr>
          <w:rStyle w:val="Heading1Char"/>
        </w:rPr>
        <w:t>BRANCH_RESISTANCE</w:t>
      </w:r>
      <w:r>
        <w:rPr>
          <w:rFonts w:ascii="Times New Roman" w:hAnsi="Times New Roman" w:cs="Times New Roman"/>
          <w:sz w:val="24"/>
          <w:szCs w:val="24"/>
        </w:rPr>
        <w:t>. This string is defined as a macro in the dictionary.hpp file as</w:t>
      </w:r>
    </w:p>
    <w:p w14:paraId="26EE92EC" w14:textId="2D478225" w:rsidR="00040838" w:rsidRDefault="00040838" w:rsidP="00040838">
      <w:pPr>
        <w:pStyle w:val="RedBoldCode"/>
      </w:pPr>
      <w:r>
        <w:t>#define BRANCH_RESISTANCE “BRANCH_RESISTANCE”</w:t>
      </w:r>
    </w:p>
    <w:p w14:paraId="7EF80073" w14:textId="52436D7A" w:rsidR="00040838" w:rsidRDefault="00040838" w:rsidP="0057521D">
      <w:pPr>
        <w:rPr>
          <w:rFonts w:ascii="Times New Roman" w:hAnsi="Times New Roman" w:cs="Times New Roman"/>
          <w:sz w:val="24"/>
          <w:szCs w:val="24"/>
        </w:rPr>
      </w:pPr>
      <w:r>
        <w:rPr>
          <w:rFonts w:ascii="Times New Roman" w:hAnsi="Times New Roman" w:cs="Times New Roman"/>
          <w:sz w:val="24"/>
          <w:szCs w:val="24"/>
        </w:rPr>
        <w:t>The macro is used in all function calls that refer</w:t>
      </w:r>
      <w:r w:rsidR="000F4B3C">
        <w:rPr>
          <w:rFonts w:ascii="Times New Roman" w:hAnsi="Times New Roman" w:cs="Times New Roman"/>
          <w:sz w:val="24"/>
          <w:szCs w:val="24"/>
        </w:rPr>
        <w:t>ence this variable by name. The use of a macro</w:t>
      </w:r>
      <w:r>
        <w:rPr>
          <w:rFonts w:ascii="Times New Roman" w:hAnsi="Times New Roman" w:cs="Times New Roman"/>
          <w:sz w:val="24"/>
          <w:szCs w:val="24"/>
        </w:rPr>
        <w:t xml:space="preserve"> provides compile time error checking on the name. The goal of using the dictionary is that all parsers will eventually store the branch resistance parameter in the </w:t>
      </w:r>
      <w:r w:rsidRPr="00151E66">
        <w:rPr>
          <w:rStyle w:val="Heading1Char"/>
        </w:rPr>
        <w:t>DataCollection</w:t>
      </w:r>
      <w:r>
        <w:rPr>
          <w:rFonts w:ascii="Times New Roman" w:hAnsi="Times New Roman" w:cs="Times New Roman"/>
          <w:sz w:val="24"/>
          <w:szCs w:val="24"/>
        </w:rPr>
        <w:t xml:space="preserve"> object using this common name. Applications can then switch easily between different network configuration file formats by simply exchanging parsers, which will all store corresponding parameters using a common naming convention.</w:t>
      </w:r>
    </w:p>
    <w:p w14:paraId="4364AC8E" w14:textId="667BD1DD" w:rsidR="00192B62" w:rsidRDefault="00081168" w:rsidP="00192B62">
      <w:pPr>
        <w:pStyle w:val="Heading3"/>
      </w:pPr>
      <w:bookmarkStart w:id="8" w:name="_Toc384276341"/>
      <w:r>
        <w:t>Serial IO</w:t>
      </w:r>
      <w:r w:rsidR="003D713E" w:rsidRPr="006C6CA1">
        <w:t xml:space="preserve"> Module</w:t>
      </w:r>
      <w:bookmarkEnd w:id="8"/>
    </w:p>
    <w:p w14:paraId="0121820C" w14:textId="2B7FF236" w:rsidR="00CF6239" w:rsidRDefault="00192B62" w:rsidP="00081168">
      <w:pPr>
        <w:rPr>
          <w:rFonts w:ascii="Times New Roman" w:hAnsi="Times New Roman" w:cs="Times New Roman"/>
          <w:sz w:val="24"/>
          <w:szCs w:val="24"/>
        </w:rPr>
      </w:pPr>
      <w:r>
        <w:rPr>
          <w:rFonts w:ascii="Times New Roman" w:hAnsi="Times New Roman" w:cs="Times New Roman"/>
          <w:sz w:val="24"/>
          <w:szCs w:val="24"/>
        </w:rPr>
        <w:t>T</w:t>
      </w:r>
      <w:r w:rsidR="00A335D5">
        <w:rPr>
          <w:rFonts w:ascii="Times New Roman" w:hAnsi="Times New Roman" w:cs="Times New Roman"/>
          <w:sz w:val="24"/>
          <w:szCs w:val="24"/>
        </w:rPr>
        <w:t xml:space="preserve">he </w:t>
      </w:r>
      <w:r w:rsidR="00081168">
        <w:rPr>
          <w:rFonts w:ascii="Times New Roman" w:hAnsi="Times New Roman" w:cs="Times New Roman"/>
          <w:sz w:val="24"/>
          <w:szCs w:val="24"/>
        </w:rPr>
        <w:t>serial IO module is designed to provide a simple mechanism for writing information from selected buses and/or branches to standard output</w:t>
      </w:r>
      <w:r w:rsidR="00D714A5">
        <w:rPr>
          <w:rFonts w:ascii="Times New Roman" w:hAnsi="Times New Roman" w:cs="Times New Roman"/>
          <w:sz w:val="24"/>
          <w:szCs w:val="24"/>
        </w:rPr>
        <w:t xml:space="preserve"> or a file</w:t>
      </w:r>
      <w:r w:rsidR="00081168">
        <w:rPr>
          <w:rFonts w:ascii="Times New Roman" w:hAnsi="Times New Roman" w:cs="Times New Roman"/>
          <w:sz w:val="24"/>
          <w:szCs w:val="24"/>
        </w:rPr>
        <w:t xml:space="preserve"> using a consistent ordering scheme. Individual buses and/or branches implement a wr</w:t>
      </w:r>
      <w:r w:rsidR="000E64CE">
        <w:rPr>
          <w:rFonts w:ascii="Times New Roman" w:hAnsi="Times New Roman" w:cs="Times New Roman"/>
          <w:sz w:val="24"/>
          <w:szCs w:val="24"/>
        </w:rPr>
        <w:t>ite method that will write bus/branch information to a single string. This information usually consists of bus or branch identifiers plus some parameters that are desired in the output. The serial IO module then gathers this information, moves it to the head node, and writes it out in a consistent order. An example of this type of output is shown below.</w:t>
      </w:r>
    </w:p>
    <w:p w14:paraId="298B9520"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sz w:val="24"/>
          <w:szCs w:val="24"/>
        </w:rPr>
        <w:t xml:space="preserve">   </w:t>
      </w:r>
      <w:r w:rsidRPr="000E64CE">
        <w:rPr>
          <w:rFonts w:ascii="Courier New" w:hAnsi="Courier New" w:cs="Courier New"/>
          <w:b/>
          <w:sz w:val="24"/>
          <w:szCs w:val="24"/>
        </w:rPr>
        <w:t>Bus Voltages and Phase Angles</w:t>
      </w:r>
    </w:p>
    <w:p w14:paraId="6AE4AC03" w14:textId="77777777" w:rsidR="000E64CE" w:rsidRPr="000E64CE" w:rsidRDefault="000E64CE" w:rsidP="007F04CD">
      <w:pPr>
        <w:spacing w:after="0" w:line="240" w:lineRule="auto"/>
        <w:rPr>
          <w:rFonts w:ascii="Courier New" w:hAnsi="Courier New" w:cs="Courier New"/>
          <w:b/>
          <w:sz w:val="24"/>
          <w:szCs w:val="24"/>
        </w:rPr>
      </w:pPr>
    </w:p>
    <w:p w14:paraId="61A7E28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Bus Number      Phase Angle      Voltage Magnitude</w:t>
      </w:r>
    </w:p>
    <w:p w14:paraId="00AB37FC"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1          0.000000             1.060000</w:t>
      </w:r>
    </w:p>
    <w:p w14:paraId="438F5C38"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2         -4.980000           927.649818</w:t>
      </w:r>
    </w:p>
    <w:p w14:paraId="6DD1A77C"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3        -12.720000           280.919266</w:t>
      </w:r>
    </w:p>
    <w:p w14:paraId="1F132EDE"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4        -10.330000         -1437.822431</w:t>
      </w:r>
    </w:p>
    <w:p w14:paraId="3DF9C700"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5         -8.780000         -1320.922177</w:t>
      </w:r>
    </w:p>
    <w:p w14:paraId="3254285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6        -14.220000           548.139123</w:t>
      </w:r>
    </w:p>
    <w:p w14:paraId="619D37B3"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7        -13.370000          -790.995324</w:t>
      </w:r>
    </w:p>
    <w:p w14:paraId="676EA58B"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8        -13.360000           189.293173</w:t>
      </w:r>
    </w:p>
    <w:p w14:paraId="1AD1A555"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9        -14.940000          -971.618443</w:t>
      </w:r>
    </w:p>
    <w:p w14:paraId="77C06D91"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10        -15.100000          -589.181023</w:t>
      </w:r>
    </w:p>
    <w:p w14:paraId="2C383CA7"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11        -14.790000          -345.309479</w:t>
      </w:r>
    </w:p>
    <w:p w14:paraId="047B9894"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12        -15.070000          -223.066355</w:t>
      </w:r>
    </w:p>
    <w:p w14:paraId="14992B4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lastRenderedPageBreak/>
        <w:t xml:space="preserve">         13        -15.160000          -426.487761</w:t>
      </w:r>
    </w:p>
    <w:p w14:paraId="3BFE96D9" w14:textId="531EF207" w:rsidR="000E64CE" w:rsidRPr="000E64CE" w:rsidRDefault="000E64CE" w:rsidP="000E64CE">
      <w:pPr>
        <w:spacing w:line="240" w:lineRule="auto"/>
        <w:rPr>
          <w:rFonts w:ascii="Courier New" w:hAnsi="Courier New" w:cs="Courier New"/>
          <w:b/>
          <w:sz w:val="24"/>
          <w:szCs w:val="24"/>
        </w:rPr>
      </w:pPr>
      <w:r w:rsidRPr="000E64CE">
        <w:rPr>
          <w:rFonts w:ascii="Courier New" w:hAnsi="Courier New" w:cs="Courier New"/>
          <w:b/>
          <w:sz w:val="24"/>
          <w:szCs w:val="24"/>
        </w:rPr>
        <w:t xml:space="preserve">         14        -16.040000          -211.325836</w:t>
      </w:r>
    </w:p>
    <w:p w14:paraId="0F35B377" w14:textId="4BD8D74B" w:rsidR="000E64CE" w:rsidRDefault="004E428E" w:rsidP="0057521D">
      <w:pPr>
        <w:rPr>
          <w:rFonts w:ascii="Times New Roman" w:hAnsi="Times New Roman" w:cs="Times New Roman"/>
          <w:sz w:val="24"/>
          <w:szCs w:val="24"/>
        </w:rPr>
      </w:pPr>
      <w:r>
        <w:rPr>
          <w:rFonts w:ascii="Times New Roman" w:hAnsi="Times New Roman" w:cs="Times New Roman"/>
          <w:b/>
          <w:sz w:val="24"/>
          <w:szCs w:val="24"/>
        </w:rPr>
        <w:t>Figure 5</w:t>
      </w:r>
      <w:r w:rsidR="000E64CE">
        <w:rPr>
          <w:rFonts w:ascii="Times New Roman" w:hAnsi="Times New Roman" w:cs="Times New Roman"/>
          <w:b/>
          <w:sz w:val="24"/>
          <w:szCs w:val="24"/>
        </w:rPr>
        <w:t>.</w:t>
      </w:r>
      <w:r w:rsidR="000E64CE">
        <w:rPr>
          <w:rFonts w:ascii="Times New Roman" w:hAnsi="Times New Roman" w:cs="Times New Roman"/>
          <w:sz w:val="24"/>
          <w:szCs w:val="24"/>
        </w:rPr>
        <w:t xml:space="preserve"> Example output from buses in a 14 bus problem.</w:t>
      </w:r>
    </w:p>
    <w:p w14:paraId="4184D158" w14:textId="0F4968FE" w:rsidR="00D908AE" w:rsidRDefault="00D908AE" w:rsidP="0057521D">
      <w:pPr>
        <w:rPr>
          <w:rFonts w:ascii="Times New Roman" w:hAnsi="Times New Roman" w:cs="Times New Roman"/>
          <w:sz w:val="24"/>
          <w:szCs w:val="24"/>
        </w:rPr>
      </w:pPr>
      <w:r>
        <w:rPr>
          <w:rFonts w:ascii="Times New Roman" w:hAnsi="Times New Roman" w:cs="Times New Roman"/>
          <w:sz w:val="24"/>
          <w:szCs w:val="24"/>
        </w:rPr>
        <w:t xml:space="preserve">Like the mapper, the serial IO classes are relatively easy to use. Most of the complexity is associated with implementing the </w:t>
      </w:r>
      <w:r w:rsidRPr="00D25434">
        <w:rPr>
          <w:rStyle w:val="Heading1Char"/>
        </w:rPr>
        <w:t>serialWrite</w:t>
      </w:r>
      <w:r>
        <w:rPr>
          <w:rFonts w:ascii="Times New Roman" w:hAnsi="Times New Roman" w:cs="Times New Roman"/>
          <w:sz w:val="24"/>
          <w:szCs w:val="24"/>
        </w:rPr>
        <w:t xml:space="preserve"> methods in the buses and branches. Data can be written out for buses and/or branches using either the </w:t>
      </w:r>
      <w:r w:rsidRPr="00D25434">
        <w:rPr>
          <w:rStyle w:val="Heading1Char"/>
        </w:rPr>
        <w:t>SerialBusIO</w:t>
      </w:r>
      <w:r>
        <w:rPr>
          <w:rFonts w:ascii="Times New Roman" w:hAnsi="Times New Roman" w:cs="Times New Roman"/>
          <w:sz w:val="24"/>
          <w:szCs w:val="24"/>
        </w:rPr>
        <w:t xml:space="preserve"> class or the </w:t>
      </w:r>
      <w:r w:rsidRPr="00D25434">
        <w:rPr>
          <w:rStyle w:val="Heading1Char"/>
        </w:rPr>
        <w:t>SerialBranchIO</w:t>
      </w:r>
      <w:r>
        <w:rPr>
          <w:rFonts w:ascii="Times New Roman" w:hAnsi="Times New Roman" w:cs="Times New Roman"/>
          <w:sz w:val="24"/>
          <w:szCs w:val="24"/>
        </w:rPr>
        <w:t xml:space="preserve"> class. These are again templated classes that take the network as a</w:t>
      </w:r>
      <w:r w:rsidR="00DD3AA0">
        <w:rPr>
          <w:rFonts w:ascii="Times New Roman" w:hAnsi="Times New Roman" w:cs="Times New Roman"/>
          <w:sz w:val="24"/>
          <w:szCs w:val="24"/>
        </w:rPr>
        <w:t>n</w:t>
      </w:r>
      <w:r>
        <w:rPr>
          <w:rFonts w:ascii="Times New Roman" w:hAnsi="Times New Roman" w:cs="Times New Roman"/>
          <w:sz w:val="24"/>
          <w:szCs w:val="24"/>
        </w:rPr>
        <w:t xml:space="preserve"> argument in the constructor.</w:t>
      </w:r>
      <w:r w:rsidR="00DD3AA0">
        <w:rPr>
          <w:rFonts w:ascii="Times New Roman" w:hAnsi="Times New Roman" w:cs="Times New Roman"/>
          <w:sz w:val="24"/>
          <w:szCs w:val="24"/>
        </w:rPr>
        <w:t xml:space="preserve"> Both classes reside in the </w:t>
      </w:r>
      <w:r w:rsidR="00DD3AA0" w:rsidRPr="00DD3AA0">
        <w:rPr>
          <w:rStyle w:val="Heading1Char"/>
        </w:rPr>
        <w:t>gridpack::serial_io</w:t>
      </w:r>
      <w:r w:rsidR="00DD3AA0">
        <w:rPr>
          <w:rFonts w:ascii="Times New Roman" w:hAnsi="Times New Roman" w:cs="Times New Roman"/>
          <w:sz w:val="24"/>
          <w:szCs w:val="24"/>
        </w:rPr>
        <w:t xml:space="preserve"> namespace and use the </w:t>
      </w:r>
      <w:r w:rsidR="00DD3AA0" w:rsidRPr="00DD3AA0">
        <w:rPr>
          <w:rStyle w:val="Heading1Char"/>
        </w:rPr>
        <w:t>gridpack/serial_io/serial_io.hpp</w:t>
      </w:r>
      <w:r w:rsidR="00DD3AA0">
        <w:rPr>
          <w:rFonts w:ascii="Times New Roman" w:hAnsi="Times New Roman" w:cs="Times New Roman"/>
          <w:sz w:val="24"/>
          <w:szCs w:val="24"/>
        </w:rPr>
        <w:t xml:space="preserve"> header file</w:t>
      </w:r>
      <w:r>
        <w:rPr>
          <w:rFonts w:ascii="Times New Roman" w:hAnsi="Times New Roman" w:cs="Times New Roman"/>
          <w:sz w:val="24"/>
          <w:szCs w:val="24"/>
        </w:rPr>
        <w:t xml:space="preserve"> The </w:t>
      </w:r>
      <w:r w:rsidRPr="00D25434">
        <w:rPr>
          <w:rStyle w:val="Heading1Char"/>
        </w:rPr>
        <w:t>SerialBusIO</w:t>
      </w:r>
      <w:r>
        <w:rPr>
          <w:rFonts w:ascii="Times New Roman" w:hAnsi="Times New Roman" w:cs="Times New Roman"/>
          <w:sz w:val="24"/>
          <w:szCs w:val="24"/>
        </w:rPr>
        <w:t xml:space="preserve"> constructor has the form</w:t>
      </w:r>
    </w:p>
    <w:p w14:paraId="419E215B" w14:textId="77777777" w:rsidR="0073561D" w:rsidRDefault="0073561D" w:rsidP="00772FAE">
      <w:pPr>
        <w:pStyle w:val="RedBoldCode"/>
      </w:pPr>
      <w:r>
        <w:t>SerialBusIO(int max_str_len,</w:t>
      </w:r>
    </w:p>
    <w:p w14:paraId="4228FBB0" w14:textId="46E8E523" w:rsidR="00D908AE" w:rsidRPr="0073561D" w:rsidRDefault="0073561D" w:rsidP="00772FAE">
      <w:pPr>
        <w:pStyle w:val="RedBoldCode"/>
      </w:pPr>
      <w:r>
        <w:t xml:space="preserve">   </w:t>
      </w:r>
      <w:r w:rsidR="00D908AE" w:rsidRPr="0073561D">
        <w:t>boost::shared_ptr&lt;MyNetwork&gt; network)</w:t>
      </w:r>
    </w:p>
    <w:p w14:paraId="76436DAB" w14:textId="77777777" w:rsidR="0073561D" w:rsidRDefault="00D908AE" w:rsidP="0057521D">
      <w:pPr>
        <w:rPr>
          <w:rFonts w:ascii="Times New Roman" w:hAnsi="Times New Roman" w:cs="Times New Roman"/>
          <w:sz w:val="24"/>
          <w:szCs w:val="24"/>
        </w:rPr>
      </w:pPr>
      <w:r>
        <w:rPr>
          <w:rFonts w:ascii="Times New Roman" w:hAnsi="Times New Roman" w:cs="Times New Roman"/>
          <w:sz w:val="24"/>
          <w:szCs w:val="24"/>
        </w:rPr>
        <w:t xml:space="preserve">The variable </w:t>
      </w:r>
      <w:r w:rsidRPr="00D25434">
        <w:rPr>
          <w:rStyle w:val="Heading1Char"/>
        </w:rPr>
        <w:t>max_str_len</w:t>
      </w:r>
      <w:r>
        <w:rPr>
          <w:rFonts w:ascii="Times New Roman" w:hAnsi="Times New Roman" w:cs="Times New Roman"/>
          <w:sz w:val="24"/>
          <w:szCs w:val="24"/>
        </w:rPr>
        <w:t xml:space="preserve"> is the length, in bytes, of the maximum size string you would want to write out using this class and </w:t>
      </w:r>
      <w:r w:rsidRPr="00D25434">
        <w:rPr>
          <w:rStyle w:val="Heading1Char"/>
        </w:rPr>
        <w:t>network</w:t>
      </w:r>
      <w:r>
        <w:rPr>
          <w:rFonts w:ascii="Times New Roman" w:hAnsi="Times New Roman" w:cs="Times New Roman"/>
          <w:sz w:val="24"/>
          <w:szCs w:val="24"/>
        </w:rPr>
        <w:t xml:space="preserve"> is a pointer to the network that is used to generate output.</w:t>
      </w:r>
      <w:r w:rsidR="0073561D">
        <w:rPr>
          <w:rFonts w:ascii="Times New Roman" w:hAnsi="Times New Roman" w:cs="Times New Roman"/>
          <w:sz w:val="24"/>
          <w:szCs w:val="24"/>
        </w:rPr>
        <w:t xml:space="preserve"> Two additional functions can be used to actually generate output. They are</w:t>
      </w:r>
    </w:p>
    <w:p w14:paraId="64FD701D" w14:textId="029DA764" w:rsidR="00D908AE" w:rsidRPr="006B146F" w:rsidRDefault="0073561D" w:rsidP="00772FAE">
      <w:pPr>
        <w:pStyle w:val="RedBoldCode"/>
      </w:pPr>
      <w:r w:rsidRPr="006B146F">
        <w:t>void header(const char *string)</w:t>
      </w:r>
      <w:r w:rsidR="00D908AE" w:rsidRPr="006B146F">
        <w:t xml:space="preserve"> </w:t>
      </w:r>
      <w:r w:rsidRPr="006B146F">
        <w:t>const</w:t>
      </w:r>
    </w:p>
    <w:p w14:paraId="6F9C430F" w14:textId="23CEC3D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and </w:t>
      </w:r>
    </w:p>
    <w:p w14:paraId="504C8DBF" w14:textId="1BD43C2D" w:rsidR="0073561D" w:rsidRPr="006B146F" w:rsidRDefault="0073561D" w:rsidP="00772FAE">
      <w:pPr>
        <w:pStyle w:val="RedBoldCode"/>
      </w:pPr>
      <w:r w:rsidRPr="006B146F">
        <w:t>void write(const char *signal = NULL)</w:t>
      </w:r>
    </w:p>
    <w:p w14:paraId="4E3C8864" w14:textId="6025583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header</w:t>
      </w:r>
      <w:r>
        <w:rPr>
          <w:rFonts w:ascii="Times New Roman" w:hAnsi="Times New Roman" w:cs="Times New Roman"/>
          <w:sz w:val="24"/>
          <w:szCs w:val="24"/>
        </w:rPr>
        <w:t xml:space="preserve"> method is a convenience function that will only write the buffer string from the head processor (process 0) and can be used</w:t>
      </w:r>
      <w:r w:rsidR="00D25434">
        <w:rPr>
          <w:rFonts w:ascii="Times New Roman" w:hAnsi="Times New Roman" w:cs="Times New Roman"/>
          <w:sz w:val="24"/>
          <w:szCs w:val="24"/>
        </w:rPr>
        <w:t xml:space="preserve"> for creating the headings above</w:t>
      </w:r>
      <w:r>
        <w:rPr>
          <w:rFonts w:ascii="Times New Roman" w:hAnsi="Times New Roman" w:cs="Times New Roman"/>
          <w:sz w:val="24"/>
          <w:szCs w:val="24"/>
        </w:rPr>
        <w:t xml:space="preserve"> an output listing. The </w:t>
      </w:r>
      <w:r w:rsidRPr="00D25434">
        <w:rPr>
          <w:rStyle w:val="Heading1Char"/>
        </w:rPr>
        <w:t>write</w:t>
      </w:r>
      <w:r>
        <w:rPr>
          <w:rFonts w:ascii="Times New Roman" w:hAnsi="Times New Roman" w:cs="Times New Roman"/>
          <w:sz w:val="24"/>
          <w:szCs w:val="24"/>
        </w:rPr>
        <w:t xml:space="preserve"> function traverses all the buses in the network and writes out the strings generated by the </w:t>
      </w:r>
      <w:r w:rsidRPr="00D25434">
        <w:rPr>
          <w:rStyle w:val="Heading1Char"/>
        </w:rPr>
        <w:t>serialWrite</w:t>
      </w:r>
      <w:r>
        <w:rPr>
          <w:rFonts w:ascii="Times New Roman" w:hAnsi="Times New Roman" w:cs="Times New Roman"/>
          <w:sz w:val="24"/>
          <w:szCs w:val="24"/>
        </w:rPr>
        <w:t xml:space="preserve"> methods in the buses. The </w:t>
      </w:r>
      <w:r w:rsidRPr="00D25434">
        <w:rPr>
          <w:rStyle w:val="Heading1Char"/>
        </w:rPr>
        <w:t>SerialBusIO</w:t>
      </w:r>
      <w:r>
        <w:rPr>
          <w:rFonts w:ascii="Times New Roman" w:hAnsi="Times New Roman" w:cs="Times New Roman"/>
          <w:sz w:val="24"/>
          <w:szCs w:val="24"/>
        </w:rPr>
        <w:t xml:space="preserve"> object is responsible for reordering these strings in a consistent manner, even if the buses are distributed over many processors. The </w:t>
      </w:r>
      <w:r w:rsidR="00C47696">
        <w:rPr>
          <w:rFonts w:ascii="Times New Roman" w:hAnsi="Times New Roman" w:cs="Times New Roman"/>
          <w:sz w:val="24"/>
          <w:szCs w:val="24"/>
        </w:rPr>
        <w:t xml:space="preserve">optional </w:t>
      </w:r>
      <w:r>
        <w:rPr>
          <w:rFonts w:ascii="Times New Roman" w:hAnsi="Times New Roman" w:cs="Times New Roman"/>
          <w:sz w:val="24"/>
          <w:szCs w:val="24"/>
        </w:rPr>
        <w:t>variable “</w:t>
      </w:r>
      <w:r w:rsidRPr="00D25434">
        <w:rPr>
          <w:rStyle w:val="Heading1Char"/>
        </w:rPr>
        <w:t>signal</w:t>
      </w:r>
      <w:r>
        <w:rPr>
          <w:rFonts w:ascii="Times New Roman" w:hAnsi="Times New Roman" w:cs="Times New Roman"/>
          <w:sz w:val="24"/>
          <w:szCs w:val="24"/>
        </w:rPr>
        <w:t xml:space="preserve">” is passed to the </w:t>
      </w:r>
      <w:r w:rsidRPr="00D25434">
        <w:rPr>
          <w:rStyle w:val="Heading1Char"/>
        </w:rPr>
        <w:t>serialWrite</w:t>
      </w:r>
      <w:r>
        <w:rPr>
          <w:rFonts w:ascii="Times New Roman" w:hAnsi="Times New Roman" w:cs="Times New Roman"/>
          <w:sz w:val="24"/>
          <w:szCs w:val="24"/>
        </w:rPr>
        <w:t xml:space="preserve"> methods and can be used to control what output is listed. For examp</w:t>
      </w:r>
      <w:r w:rsidR="00C47696">
        <w:rPr>
          <w:rFonts w:ascii="Times New Roman" w:hAnsi="Times New Roman" w:cs="Times New Roman"/>
          <w:sz w:val="24"/>
          <w:szCs w:val="24"/>
        </w:rPr>
        <w:t>le, in one part of a simulation</w:t>
      </w:r>
      <w:r>
        <w:rPr>
          <w:rFonts w:ascii="Times New Roman" w:hAnsi="Times New Roman" w:cs="Times New Roman"/>
          <w:sz w:val="24"/>
          <w:szCs w:val="24"/>
        </w:rPr>
        <w:t xml:space="preserve"> it might be desirable to list the voltage magnitude and </w:t>
      </w:r>
      <w:r w:rsidR="00C47696">
        <w:rPr>
          <w:rFonts w:ascii="Times New Roman" w:hAnsi="Times New Roman" w:cs="Times New Roman"/>
          <w:sz w:val="24"/>
          <w:szCs w:val="24"/>
        </w:rPr>
        <w:t xml:space="preserve">phase angle from a powerflow calculation and in another part of the calculation to list the rotor angle for a generator. These two outputs could be distinguished from each other in the </w:t>
      </w:r>
      <w:r w:rsidR="00C47696" w:rsidRPr="00D25434">
        <w:rPr>
          <w:rStyle w:val="Heading1Char"/>
        </w:rPr>
        <w:t>serialWrite</w:t>
      </w:r>
      <w:r w:rsidR="00C47696">
        <w:rPr>
          <w:rFonts w:ascii="Times New Roman" w:hAnsi="Times New Roman" w:cs="Times New Roman"/>
          <w:sz w:val="24"/>
          <w:szCs w:val="24"/>
        </w:rPr>
        <w:t xml:space="preserve"> function using the signal variable.</w:t>
      </w:r>
    </w:p>
    <w:p w14:paraId="5196E420" w14:textId="1F79AB6C" w:rsidR="00C47696" w:rsidRDefault="00C47696" w:rsidP="0057521D">
      <w:pPr>
        <w:rPr>
          <w:rFonts w:ascii="Times New Roman" w:hAnsi="Times New Roman" w:cs="Times New Roman"/>
          <w:sz w:val="24"/>
          <w:szCs w:val="24"/>
        </w:rPr>
      </w:pPr>
      <w:r>
        <w:rPr>
          <w:rFonts w:ascii="Times New Roman" w:hAnsi="Times New Roman" w:cs="Times New Roman"/>
          <w:sz w:val="24"/>
          <w:szCs w:val="24"/>
        </w:rPr>
        <w:t>To generate the output in Figure 6, the following calls are used</w:t>
      </w:r>
    </w:p>
    <w:p w14:paraId="01D28256" w14:textId="470EC629" w:rsidR="00C47696" w:rsidRPr="00C47696" w:rsidRDefault="00C47696" w:rsidP="00772FAE">
      <w:pPr>
        <w:pStyle w:val="RedBoldCode"/>
      </w:pPr>
      <w:r w:rsidRPr="00C47696">
        <w:t>gridpack::serial_io::SerialBusIO&lt;MyNetwork&gt; busIO(128,network);</w:t>
      </w:r>
    </w:p>
    <w:p w14:paraId="15099863" w14:textId="5693928B" w:rsidR="00C47696" w:rsidRPr="00C47696" w:rsidRDefault="00C47696" w:rsidP="00772FAE">
      <w:pPr>
        <w:pStyle w:val="RedBoldCode"/>
      </w:pPr>
      <w:r w:rsidRPr="00C47696">
        <w:t>busIO.header("\n   Bus Voltages and Phase Angles\n");</w:t>
      </w:r>
    </w:p>
    <w:p w14:paraId="35A8A39C" w14:textId="77777777" w:rsidR="00C47696" w:rsidRPr="00C47696" w:rsidRDefault="00C47696" w:rsidP="00772FAE">
      <w:pPr>
        <w:pStyle w:val="RedBoldCode"/>
      </w:pPr>
      <w:r w:rsidRPr="00C47696">
        <w:t>busIO.header(</w:t>
      </w:r>
    </w:p>
    <w:p w14:paraId="2C27C364" w14:textId="142C1CB7" w:rsidR="00C47696" w:rsidRPr="00C47696" w:rsidRDefault="00C47696" w:rsidP="00772FAE">
      <w:pPr>
        <w:pStyle w:val="RedBoldCode"/>
      </w:pPr>
      <w:r w:rsidRPr="00C47696">
        <w:t xml:space="preserve">  "\n   Bus Number      Phase Angle      Voltage Magnitude\n");</w:t>
      </w:r>
    </w:p>
    <w:p w14:paraId="1CD4DBA7" w14:textId="78970F1A" w:rsidR="00C47696" w:rsidRPr="00C47696" w:rsidRDefault="00C47696" w:rsidP="00772FAE">
      <w:pPr>
        <w:pStyle w:val="RedBoldCode"/>
      </w:pPr>
      <w:r w:rsidRPr="00C47696">
        <w:t>busIO.write();</w:t>
      </w:r>
    </w:p>
    <w:p w14:paraId="6B073449" w14:textId="0E69105B" w:rsidR="00C47696" w:rsidRDefault="00C47696"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first call creates the </w:t>
      </w:r>
      <w:r w:rsidRPr="00D25434">
        <w:rPr>
          <w:rStyle w:val="Heading1Char"/>
        </w:rPr>
        <w:t>SerialIOBus</w:t>
      </w:r>
      <w:r>
        <w:rPr>
          <w:rFonts w:ascii="Times New Roman" w:hAnsi="Times New Roman" w:cs="Times New Roman"/>
          <w:sz w:val="24"/>
          <w:szCs w:val="24"/>
        </w:rPr>
        <w:t xml:space="preserve"> object and specifies the internal buffers size (128 bytes). This buffer must be large enough to incorporate the output from any call to one of the </w:t>
      </w:r>
      <w:r w:rsidRPr="00D25434">
        <w:rPr>
          <w:rStyle w:val="Heading1Char"/>
        </w:rPr>
        <w:t>serialWrite</w:t>
      </w:r>
      <w:r>
        <w:rPr>
          <w:rFonts w:ascii="Times New Roman" w:hAnsi="Times New Roman" w:cs="Times New Roman"/>
          <w:sz w:val="24"/>
          <w:szCs w:val="24"/>
        </w:rPr>
        <w:t xml:space="preserve"> calls in </w:t>
      </w:r>
      <w:r w:rsidR="006B146F">
        <w:rPr>
          <w:rFonts w:ascii="Times New Roman" w:hAnsi="Times New Roman" w:cs="Times New Roman"/>
          <w:sz w:val="24"/>
          <w:szCs w:val="24"/>
        </w:rPr>
        <w:t>the bus components. The next two lines print out the header on top</w:t>
      </w:r>
      <w:r w:rsidR="00D25434">
        <w:rPr>
          <w:rFonts w:ascii="Times New Roman" w:hAnsi="Times New Roman" w:cs="Times New Roman"/>
          <w:sz w:val="24"/>
          <w:szCs w:val="24"/>
        </w:rPr>
        <w:t xml:space="preserve"> of the bus listing and the last</w:t>
      </w:r>
      <w:r w:rsidR="006B146F">
        <w:rPr>
          <w:rFonts w:ascii="Times New Roman" w:hAnsi="Times New Roman" w:cs="Times New Roman"/>
          <w:sz w:val="24"/>
          <w:szCs w:val="24"/>
        </w:rPr>
        <w:t xml:space="preserve"> line generates the listing itself. The serialWrite implementation looks like</w:t>
      </w:r>
    </w:p>
    <w:p w14:paraId="3A8445D7" w14:textId="7C1EBD0F" w:rsidR="006B146F" w:rsidRDefault="006B146F" w:rsidP="00772FAE">
      <w:pPr>
        <w:pStyle w:val="RedBoldCode"/>
      </w:pPr>
      <w:r>
        <w:t>bool gridpack::myapp</w:t>
      </w:r>
      <w:r w:rsidRPr="006B146F">
        <w:t>::MyBus::serialWrite(char *string,</w:t>
      </w:r>
    </w:p>
    <w:p w14:paraId="395F604B" w14:textId="3FC7653D" w:rsidR="006B146F" w:rsidRPr="006B146F" w:rsidRDefault="006B146F" w:rsidP="00772FAE">
      <w:pPr>
        <w:pStyle w:val="RedBoldCode"/>
      </w:pPr>
      <w:r>
        <w:t xml:space="preserve">      </w:t>
      </w:r>
      <w:r w:rsidRPr="006B146F">
        <w:t xml:space="preserve"> const char *signal)</w:t>
      </w:r>
    </w:p>
    <w:p w14:paraId="1BE5D9B3" w14:textId="5A6332F9" w:rsidR="006B146F" w:rsidRPr="006B146F" w:rsidRDefault="006B146F" w:rsidP="00772FAE">
      <w:pPr>
        <w:pStyle w:val="RedBoldCode"/>
      </w:pPr>
      <w:r w:rsidRPr="006B146F">
        <w:t xml:space="preserve">{  </w:t>
      </w:r>
    </w:p>
    <w:p w14:paraId="5BDD7C05" w14:textId="5921FCF9" w:rsidR="006B146F" w:rsidRPr="006B146F" w:rsidRDefault="006B146F" w:rsidP="00772FAE">
      <w:pPr>
        <w:pStyle w:val="RedBoldCode"/>
      </w:pPr>
      <w:r w:rsidRPr="006B146F">
        <w:t xml:space="preserve">  double pi = 4.0*atan(1.0);</w:t>
      </w:r>
    </w:p>
    <w:p w14:paraId="5AEBBD68" w14:textId="06F49048" w:rsidR="006B146F" w:rsidRPr="006B146F" w:rsidRDefault="006B146F" w:rsidP="00772FAE">
      <w:pPr>
        <w:pStyle w:val="RedBoldCode"/>
      </w:pPr>
      <w:r w:rsidRPr="006B146F">
        <w:t xml:space="preserve">  double angle = p_a*180.0/pi;</w:t>
      </w:r>
    </w:p>
    <w:p w14:paraId="20CE26B6" w14:textId="32822B99" w:rsidR="006B146F" w:rsidRPr="006B146F" w:rsidRDefault="006B146F" w:rsidP="00772FAE">
      <w:pPr>
        <w:pStyle w:val="RedBoldCode"/>
      </w:pPr>
      <w:r>
        <w:t xml:space="preserve"> </w:t>
      </w:r>
      <w:r w:rsidRPr="006B146F">
        <w:t xml:space="preserve"> sprintf(string, "     %6d      %12.6f         %12.6f\n",</w:t>
      </w:r>
    </w:p>
    <w:p w14:paraId="53DDEBB0" w14:textId="46CF6A9E" w:rsidR="006B146F" w:rsidRPr="006B146F" w:rsidRDefault="006B146F" w:rsidP="00772FAE">
      <w:pPr>
        <w:pStyle w:val="RedBoldCode"/>
      </w:pPr>
      <w:r w:rsidRPr="006B146F">
        <w:t xml:space="preserve">   </w:t>
      </w:r>
      <w:r>
        <w:t xml:space="preserve">  </w:t>
      </w:r>
      <w:r w:rsidRPr="006B146F">
        <w:t xml:space="preserve">     getOriginalIndex(),</w:t>
      </w:r>
      <w:r>
        <w:t>angle,p_v);</w:t>
      </w:r>
    </w:p>
    <w:p w14:paraId="4247E20F" w14:textId="5AB82BCB" w:rsidR="006B146F" w:rsidRPr="006B146F" w:rsidRDefault="006B146F" w:rsidP="00772FAE">
      <w:pPr>
        <w:pStyle w:val="RedBoldCode"/>
      </w:pPr>
      <w:r w:rsidRPr="006B146F">
        <w:t>}</w:t>
      </w:r>
    </w:p>
    <w:p w14:paraId="6674FC7C" w14:textId="036EA52F" w:rsidR="006B146F" w:rsidRDefault="006B146F" w:rsidP="0057521D">
      <w:pPr>
        <w:rPr>
          <w:rFonts w:ascii="Times New Roman" w:hAnsi="Times New Roman" w:cs="Times New Roman"/>
          <w:sz w:val="24"/>
          <w:szCs w:val="24"/>
        </w:rPr>
      </w:pPr>
      <w:r>
        <w:rPr>
          <w:rFonts w:ascii="Times New Roman" w:hAnsi="Times New Roman" w:cs="Times New Roman"/>
          <w:sz w:val="24"/>
          <w:szCs w:val="24"/>
        </w:rPr>
        <w:t>For this simple case, the signal is ignored. If more than one type of bus listing was desired, additional conditions based on the value of signal could be included.</w:t>
      </w:r>
    </w:p>
    <w:p w14:paraId="06273CE3" w14:textId="789BDB2C" w:rsidR="006E7A92" w:rsidRDefault="006E7A92" w:rsidP="0057521D">
      <w:pPr>
        <w:rPr>
          <w:rFonts w:ascii="Times New Roman" w:hAnsi="Times New Roman" w:cs="Times New Roman"/>
          <w:sz w:val="24"/>
          <w:szCs w:val="24"/>
        </w:rPr>
      </w:pPr>
      <w:r>
        <w:rPr>
          <w:rFonts w:ascii="Times New Roman" w:hAnsi="Times New Roman" w:cs="Times New Roman"/>
          <w:sz w:val="24"/>
          <w:szCs w:val="24"/>
        </w:rPr>
        <w:t>If you wish to direct the output to a file, then calling the function</w:t>
      </w:r>
    </w:p>
    <w:p w14:paraId="2A5777CE" w14:textId="503381D6" w:rsidR="006E7A92" w:rsidRDefault="006E7A92" w:rsidP="006E7A92">
      <w:pPr>
        <w:pStyle w:val="RedBoldCode"/>
      </w:pPr>
      <w:r>
        <w:t>void open(const char *filename)</w:t>
      </w:r>
    </w:p>
    <w:p w14:paraId="21F271F7" w14:textId="62EF11BA" w:rsidR="006E7A92" w:rsidRDefault="006E7A92" w:rsidP="0057521D">
      <w:pPr>
        <w:rPr>
          <w:rFonts w:ascii="Times New Roman" w:hAnsi="Times New Roman" w:cs="Times New Roman"/>
          <w:sz w:val="24"/>
          <w:szCs w:val="24"/>
        </w:rPr>
      </w:pPr>
      <w:r>
        <w:rPr>
          <w:rFonts w:ascii="Times New Roman" w:hAnsi="Times New Roman" w:cs="Times New Roman"/>
          <w:sz w:val="24"/>
          <w:szCs w:val="24"/>
        </w:rPr>
        <w:t>will direct all output from the serial IO object to the file specified in the variable filename. Similarly, calling the function</w:t>
      </w:r>
    </w:p>
    <w:p w14:paraId="606A23DF" w14:textId="369426D9" w:rsidR="006E7A92" w:rsidRDefault="006E7A92" w:rsidP="006E7A92">
      <w:pPr>
        <w:pStyle w:val="RedBoldCode"/>
      </w:pPr>
      <w:r>
        <w:t>void close(void)</w:t>
      </w:r>
    </w:p>
    <w:p w14:paraId="6308CDAD" w14:textId="653AD895" w:rsidR="006E7A92" w:rsidRDefault="006E7A92" w:rsidP="0057521D">
      <w:pPr>
        <w:rPr>
          <w:rFonts w:ascii="Times New Roman" w:hAnsi="Times New Roman" w:cs="Times New Roman"/>
          <w:sz w:val="24"/>
          <w:szCs w:val="24"/>
        </w:rPr>
      </w:pPr>
      <w:r>
        <w:rPr>
          <w:rFonts w:ascii="Times New Roman" w:hAnsi="Times New Roman" w:cs="Times New Roman"/>
          <w:sz w:val="24"/>
          <w:szCs w:val="24"/>
        </w:rPr>
        <w:t xml:space="preserve">will close the file and all subsequent writes are directed back to standard output. The same </w:t>
      </w:r>
      <w:r w:rsidRPr="006E7A92">
        <w:rPr>
          <w:rStyle w:val="Heading1Char"/>
        </w:rPr>
        <w:t>SerialBusIO</w:t>
      </w:r>
      <w:r>
        <w:rPr>
          <w:rFonts w:ascii="Times New Roman" w:hAnsi="Times New Roman" w:cs="Times New Roman"/>
          <w:sz w:val="24"/>
          <w:szCs w:val="24"/>
        </w:rPr>
        <w:t xml:space="preserve"> object can be used to write data to multiple different files, if desired.</w:t>
      </w:r>
    </w:p>
    <w:p w14:paraId="46C3AEA7" w14:textId="4F7BE3A9" w:rsidR="006B146F" w:rsidRDefault="006B14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SerialBranchIO</w:t>
      </w:r>
      <w:r>
        <w:rPr>
          <w:rFonts w:ascii="Times New Roman" w:hAnsi="Times New Roman" w:cs="Times New Roman"/>
          <w:sz w:val="24"/>
          <w:szCs w:val="24"/>
        </w:rPr>
        <w:t xml:space="preserve"> module is similar to the </w:t>
      </w:r>
      <w:r w:rsidRPr="00D25434">
        <w:rPr>
          <w:rStyle w:val="Heading1Char"/>
        </w:rPr>
        <w:t>SerialBusIO</w:t>
      </w:r>
      <w:r>
        <w:rPr>
          <w:rFonts w:ascii="Times New Roman" w:hAnsi="Times New Roman" w:cs="Times New Roman"/>
          <w:sz w:val="24"/>
          <w:szCs w:val="24"/>
        </w:rPr>
        <w:t xml:space="preserve"> module but works by creating listings for branches. The constructor is</w:t>
      </w:r>
    </w:p>
    <w:p w14:paraId="5784987F" w14:textId="11398822" w:rsidR="006B146F" w:rsidRDefault="006B146F" w:rsidP="00772FAE">
      <w:pPr>
        <w:pStyle w:val="RedBoldCode"/>
      </w:pPr>
      <w:r>
        <w:t>SerialBranchIO(int max_str_len,</w:t>
      </w:r>
    </w:p>
    <w:p w14:paraId="14DB163B" w14:textId="77777777" w:rsidR="006B146F" w:rsidRPr="0073561D" w:rsidRDefault="006B146F" w:rsidP="00772FAE">
      <w:pPr>
        <w:pStyle w:val="RedBoldCode"/>
      </w:pPr>
      <w:r>
        <w:t xml:space="preserve">   </w:t>
      </w:r>
      <w:r w:rsidRPr="0073561D">
        <w:t>boost::shared_ptr&lt;MyNetwork&gt; network)</w:t>
      </w:r>
    </w:p>
    <w:p w14:paraId="424E4362" w14:textId="0ADDAEC3" w:rsidR="006B146F" w:rsidRDefault="006B146F" w:rsidP="0057521D">
      <w:pPr>
        <w:rPr>
          <w:rFonts w:ascii="Times New Roman" w:hAnsi="Times New Roman" w:cs="Times New Roman"/>
          <w:sz w:val="24"/>
          <w:szCs w:val="24"/>
        </w:rPr>
      </w:pPr>
      <w:r>
        <w:rPr>
          <w:rFonts w:ascii="Times New Roman" w:hAnsi="Times New Roman" w:cs="Times New Roman"/>
          <w:sz w:val="24"/>
          <w:szCs w:val="24"/>
        </w:rPr>
        <w:t>and the header and write methods are</w:t>
      </w:r>
    </w:p>
    <w:p w14:paraId="1D01209F" w14:textId="77777777" w:rsidR="00D65E91" w:rsidRPr="006B146F" w:rsidRDefault="00D65E91" w:rsidP="00772FAE">
      <w:pPr>
        <w:pStyle w:val="RedBoldCode"/>
      </w:pPr>
      <w:r w:rsidRPr="006B146F">
        <w:t>void header(const char *string) const</w:t>
      </w:r>
    </w:p>
    <w:p w14:paraId="378EB32F" w14:textId="77777777" w:rsidR="00772FAE" w:rsidRDefault="00772FAE" w:rsidP="00772FAE">
      <w:pPr>
        <w:pStyle w:val="RedBoldCode"/>
      </w:pPr>
    </w:p>
    <w:p w14:paraId="672829EF" w14:textId="3B4C1470" w:rsidR="006B146F" w:rsidRPr="00D65E91" w:rsidRDefault="00D65E91" w:rsidP="00772FAE">
      <w:pPr>
        <w:pStyle w:val="RedBoldCode"/>
      </w:pPr>
      <w:r w:rsidRPr="006B146F">
        <w:t>void w</w:t>
      </w:r>
      <w:r>
        <w:t>rite(const char *signal = NULL)</w:t>
      </w:r>
    </w:p>
    <w:p w14:paraId="2337F9BE" w14:textId="1BA7796A" w:rsidR="006E7A92" w:rsidRDefault="00D65E91" w:rsidP="0057521D">
      <w:pPr>
        <w:rPr>
          <w:rFonts w:ascii="Times New Roman" w:hAnsi="Times New Roman" w:cs="Times New Roman"/>
          <w:sz w:val="24"/>
          <w:szCs w:val="24"/>
        </w:rPr>
      </w:pPr>
      <w:r>
        <w:rPr>
          <w:rFonts w:ascii="Times New Roman" w:hAnsi="Times New Roman" w:cs="Times New Roman"/>
          <w:sz w:val="24"/>
          <w:szCs w:val="24"/>
        </w:rPr>
        <w:t xml:space="preserve">These have exactly the same behavior as in the </w:t>
      </w:r>
      <w:r w:rsidRPr="00D25434">
        <w:rPr>
          <w:rStyle w:val="Heading1Char"/>
        </w:rPr>
        <w:t>SerialBusIO</w:t>
      </w:r>
      <w:r>
        <w:rPr>
          <w:rFonts w:ascii="Times New Roman" w:hAnsi="Times New Roman" w:cs="Times New Roman"/>
          <w:sz w:val="24"/>
          <w:szCs w:val="24"/>
        </w:rPr>
        <w:t xml:space="preserve"> class.</w:t>
      </w:r>
      <w:r w:rsidR="006E7A92">
        <w:rPr>
          <w:rFonts w:ascii="Times New Roman" w:hAnsi="Times New Roman" w:cs="Times New Roman"/>
          <w:sz w:val="24"/>
          <w:szCs w:val="24"/>
        </w:rPr>
        <w:t xml:space="preserve"> Similarly, the methods</w:t>
      </w:r>
    </w:p>
    <w:p w14:paraId="4B693CD8" w14:textId="48C7ED3F" w:rsidR="006E7A92" w:rsidRDefault="006E7A92" w:rsidP="006E7A92">
      <w:pPr>
        <w:pStyle w:val="RedBoldCode"/>
      </w:pPr>
      <w:r>
        <w:t>void open(const char *filename)</w:t>
      </w:r>
    </w:p>
    <w:p w14:paraId="3943E988" w14:textId="5232B39F" w:rsidR="006E7A92" w:rsidRDefault="006E7A92" w:rsidP="006E7A92">
      <w:pPr>
        <w:pStyle w:val="RedBoldCode"/>
      </w:pPr>
      <w:r>
        <w:lastRenderedPageBreak/>
        <w:t>void close(void)</w:t>
      </w:r>
    </w:p>
    <w:p w14:paraId="4EB89E8D" w14:textId="4601BAD4" w:rsidR="006E7A92" w:rsidRPr="006E7A92" w:rsidRDefault="006E7A92" w:rsidP="0057521D">
      <w:pPr>
        <w:rPr>
          <w:rFonts w:ascii="Times New Roman" w:hAnsi="Times New Roman" w:cs="Times New Roman"/>
          <w:sz w:val="24"/>
          <w:szCs w:val="24"/>
        </w:rPr>
      </w:pPr>
      <w:r>
        <w:rPr>
          <w:rFonts w:ascii="Times New Roman" w:hAnsi="Times New Roman" w:cs="Times New Roman"/>
          <w:sz w:val="24"/>
          <w:szCs w:val="24"/>
        </w:rPr>
        <w:t>can be used to redirect output to a file instead of standard output.</w:t>
      </w:r>
    </w:p>
    <w:p w14:paraId="372EF9BB" w14:textId="5E94984C" w:rsidR="00192B62" w:rsidRDefault="003D713E" w:rsidP="00192B62">
      <w:pPr>
        <w:pStyle w:val="Heading3"/>
      </w:pPr>
      <w:bookmarkStart w:id="9" w:name="_Toc384276342"/>
      <w:r w:rsidRPr="006C6CA1">
        <w:t>Configuration Module</w:t>
      </w:r>
      <w:bookmarkEnd w:id="9"/>
      <w:r w:rsidR="00A335D5">
        <w:t xml:space="preserve"> </w:t>
      </w:r>
    </w:p>
    <w:p w14:paraId="05534AA4" w14:textId="7172DCFC" w:rsidR="00641262" w:rsidRDefault="00192B62" w:rsidP="00641262">
      <w:pPr>
        <w:rPr>
          <w:rFonts w:ascii="Times New Roman" w:hAnsi="Times New Roman" w:cs="Times New Roman"/>
          <w:sz w:val="24"/>
          <w:szCs w:val="24"/>
        </w:rPr>
      </w:pPr>
      <w:r>
        <w:rPr>
          <w:rFonts w:ascii="Times New Roman" w:hAnsi="Times New Roman" w:cs="Times New Roman"/>
          <w:sz w:val="24"/>
          <w:szCs w:val="24"/>
        </w:rPr>
        <w:t>T</w:t>
      </w:r>
      <w:r w:rsidR="00641262">
        <w:rPr>
          <w:rFonts w:ascii="Times New Roman" w:hAnsi="Times New Roman" w:cs="Times New Roman"/>
          <w:sz w:val="24"/>
          <w:szCs w:val="24"/>
        </w:rPr>
        <w:t>he configuration module is designed to provide a central mechanism for directing module specific information to each of the components making up a given application. For example, information about convergence thresholds and maximum numbers of iterations might need to be picked up by the solver module from an external configuration file. The configuration module is designed to read input files using a simple XML format that supports a hierarchical input. This can be used to control which input gets directed to individual objects in the application, even if the object is a framework component and cannot be modified by the application developer.</w:t>
      </w:r>
    </w:p>
    <w:p w14:paraId="676339D6" w14:textId="77777777" w:rsidR="00641262" w:rsidRDefault="00641262" w:rsidP="00641262">
      <w:pPr>
        <w:rPr>
          <w:rFonts w:ascii="Times New Roman" w:hAnsi="Times New Roman" w:cs="Times New Roman"/>
          <w:sz w:val="24"/>
          <w:szCs w:val="24"/>
        </w:rPr>
      </w:pPr>
      <w:r>
        <w:rPr>
          <w:rFonts w:ascii="Times New Roman" w:hAnsi="Times New Roman" w:cs="Times New Roman"/>
          <w:sz w:val="24"/>
          <w:szCs w:val="24"/>
        </w:rPr>
        <w:t xml:space="preserve">The configuration module declared in </w:t>
      </w:r>
      <w:r w:rsidRPr="00D25434">
        <w:rPr>
          <w:rStyle w:val="Heading1Char"/>
        </w:rPr>
        <w:t>configuration.hpp</w:t>
      </w:r>
      <w:r>
        <w:rPr>
          <w:rFonts w:ascii="Times New Roman" w:hAnsi="Times New Roman" w:cs="Times New Roman"/>
          <w:sz w:val="24"/>
          <w:szCs w:val="24"/>
        </w:rPr>
        <w:t xml:space="preserve"> and public methods are in class </w:t>
      </w:r>
      <w:r w:rsidRPr="00D25434">
        <w:rPr>
          <w:rStyle w:val="Heading1Char"/>
        </w:rPr>
        <w:t>gridpack::utility::Configuration</w:t>
      </w:r>
      <w:r>
        <w:rPr>
          <w:rFonts w:ascii="Times New Roman" w:hAnsi="Times New Roman" w:cs="Times New Roman"/>
          <w:sz w:val="24"/>
          <w:szCs w:val="24"/>
        </w:rPr>
        <w:t xml:space="preserve">. The static method </w:t>
      </w:r>
      <w:r w:rsidRPr="00D25434">
        <w:rPr>
          <w:rStyle w:val="Heading1Char"/>
        </w:rPr>
        <w:t>configuration()</w:t>
      </w:r>
      <w:r>
        <w:rPr>
          <w:rFonts w:ascii="Times New Roman" w:hAnsi="Times New Roman" w:cs="Times New Roman"/>
          <w:sz w:val="24"/>
          <w:szCs w:val="24"/>
        </w:rPr>
        <w:t xml:space="preserve"> returns a pointer to the shared instance of this classed used by all modules in an application. This function is initialized once: </w:t>
      </w:r>
    </w:p>
    <w:p w14:paraId="64AEB2C9" w14:textId="77777777" w:rsidR="00641262" w:rsidRPr="00641262" w:rsidRDefault="00641262" w:rsidP="00641262">
      <w:pPr>
        <w:pStyle w:val="RedBoldCode"/>
        <w:rPr>
          <w:rStyle w:val="RedBoldCodeChar"/>
          <w:b/>
        </w:rPr>
      </w:pPr>
      <w:r w:rsidRPr="00641262">
        <w:rPr>
          <w:rStyle w:val="RedBoldCodeChar"/>
          <w:b/>
        </w:rPr>
        <w:t xml:space="preserve">gridpack::utility::Configuration * c = </w:t>
      </w:r>
    </w:p>
    <w:p w14:paraId="1D0DC661" w14:textId="77777777" w:rsidR="00641262" w:rsidRPr="00641262" w:rsidRDefault="00641262" w:rsidP="00641262">
      <w:pPr>
        <w:pStyle w:val="RedBoldCode"/>
        <w:rPr>
          <w:rStyle w:val="RedBoldCodeChar"/>
          <w:b/>
        </w:rPr>
      </w:pPr>
      <w:r w:rsidRPr="00641262">
        <w:rPr>
          <w:rStyle w:val="RedBoldCodeChar"/>
          <w:b/>
        </w:rPr>
        <w:t xml:space="preserve">  gridpack::utility::Configuration::configuration() ; </w:t>
      </w:r>
    </w:p>
    <w:p w14:paraId="3480264B" w14:textId="77777777" w:rsidR="00641262" w:rsidRPr="00641262" w:rsidRDefault="00641262" w:rsidP="00641262">
      <w:pPr>
        <w:pStyle w:val="RedBoldCode"/>
      </w:pPr>
      <w:r w:rsidRPr="00641262">
        <w:rPr>
          <w:rStyle w:val="RedBoldCodeChar"/>
          <w:b/>
        </w:rPr>
        <w:t>c-&gt;open(input_file, MPI_COMM_WORLD);</w:t>
      </w:r>
    </w:p>
    <w:p w14:paraId="3349E7C9" w14:textId="77777777" w:rsidR="00641262" w:rsidRPr="00641262" w:rsidRDefault="00641262" w:rsidP="00641262">
      <w:pPr>
        <w:rPr>
          <w:rFonts w:ascii="Times New Roman" w:hAnsi="Times New Roman" w:cs="Times New Roman"/>
          <w:sz w:val="24"/>
          <w:szCs w:val="24"/>
        </w:rPr>
      </w:pPr>
      <w:r w:rsidRPr="00641262">
        <w:rPr>
          <w:rFonts w:ascii="Times New Roman" w:hAnsi="Times New Roman" w:cs="Times New Roman"/>
          <w:sz w:val="24"/>
          <w:szCs w:val="24"/>
        </w:rPr>
        <w:t xml:space="preserve">The input file uses XML markup syntax. The single top-level element must be named “Configuration” but other elements may have module and application specific names. Refer elsewhere in this document for specifics.  For illustration only, an example configuration file might look like: </w:t>
      </w:r>
    </w:p>
    <w:p w14:paraId="354DCA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44B8D37"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61752C5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673278F1"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IEEE14.raw </w:t>
      </w:r>
      <w:r>
        <w:rPr>
          <w:rFonts w:ascii="Consolas" w:hAnsi="Consolas" w:cs="Consolas"/>
          <w:color w:val="0000FF"/>
          <w:sz w:val="19"/>
          <w:szCs w:val="19"/>
          <w:highlight w:val="white"/>
        </w:rPr>
        <w:t>&lt;/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p>
    <w:p w14:paraId="16569B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13854CF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7BE61370"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 </w:t>
      </w:r>
      <w:r>
        <w:rPr>
          <w:rFonts w:ascii="Consolas" w:hAnsi="Consolas" w:cs="Consolas"/>
          <w:color w:val="0000FF"/>
          <w:sz w:val="19"/>
          <w:szCs w:val="19"/>
          <w:highlight w:val="white"/>
        </w:rPr>
        <w:t>&lt;/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p>
    <w:p w14:paraId="4484B7F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0.1 </w:t>
      </w:r>
      <w:r>
        <w:rPr>
          <w:rFonts w:ascii="Consolas" w:hAnsi="Consolas" w:cs="Consolas"/>
          <w:color w:val="0000FF"/>
          <w:sz w:val="19"/>
          <w:szCs w:val="19"/>
          <w:highlight w:val="white"/>
        </w:rPr>
        <w:t>&lt;/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p>
    <w:p w14:paraId="3293019C"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0.001 </w:t>
      </w:r>
      <w:r>
        <w:rPr>
          <w:rFonts w:ascii="Consolas" w:hAnsi="Consolas" w:cs="Consolas"/>
          <w:color w:val="0000FF"/>
          <w:sz w:val="19"/>
          <w:szCs w:val="19"/>
          <w:highlight w:val="white"/>
        </w:rPr>
        <w:t>&lt;/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p>
    <w:p w14:paraId="4CB186F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51930AD8"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1113CFE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0.03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401B4C5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24CC91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3 7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06CBAAF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4E6A61F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623DA00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0.07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71309E61"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0.06=8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138E2C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4 8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2E60C99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5222122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001F1E6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44DE7D7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2680C1A3"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 value in this configuration file is accessed with a call to the overloaded method </w:t>
      </w:r>
      <w:r w:rsidRPr="00D25434">
        <w:rPr>
          <w:rStyle w:val="Heading1Char"/>
        </w:rPr>
        <w:t>get()</w:t>
      </w:r>
      <w:r w:rsidRPr="00641262">
        <w:rPr>
          <w:rFonts w:ascii="Times New Roman" w:hAnsi="Times New Roman" w:cs="Times New Roman"/>
          <w:sz w:val="24"/>
          <w:szCs w:val="24"/>
        </w:rPr>
        <w:t xml:space="preserve">. For example: </w:t>
      </w:r>
    </w:p>
    <w:p w14:paraId="349145EF" w14:textId="77777777" w:rsidR="00641262" w:rsidRPr="00BA2952" w:rsidRDefault="00641262" w:rsidP="00641262">
      <w:pPr>
        <w:pStyle w:val="RedBoldCode"/>
        <w:rPr>
          <w:highlight w:val="white"/>
        </w:rPr>
      </w:pPr>
      <w:r w:rsidRPr="00BA2952">
        <w:rPr>
          <w:highlight w:val="white"/>
        </w:rPr>
        <w:t xml:space="preserve">std::string s = </w:t>
      </w:r>
    </w:p>
    <w:p w14:paraId="4434B2BF" w14:textId="77777777" w:rsidR="00641262" w:rsidRPr="00BA2952" w:rsidRDefault="00641262" w:rsidP="00641262">
      <w:pPr>
        <w:pStyle w:val="RedBoldCode"/>
        <w:rPr>
          <w:highlight w:val="white"/>
        </w:rPr>
      </w:pPr>
      <w:r w:rsidRPr="00BA2952">
        <w:rPr>
          <w:highlight w:val="white"/>
        </w:rPr>
        <w:t xml:space="preserve">    c-&gt;get("Configuration.PowerFlow.networkConfiguration", </w:t>
      </w:r>
      <w:r w:rsidRPr="00BA2952">
        <w:rPr>
          <w:highlight w:val="white"/>
        </w:rPr>
        <w:tab/>
      </w:r>
    </w:p>
    <w:p w14:paraId="34BA29D2" w14:textId="77777777" w:rsidR="00641262" w:rsidRPr="00BA2952" w:rsidRDefault="00641262" w:rsidP="00641262">
      <w:pPr>
        <w:pStyle w:val="RedBoldCode"/>
        <w:rPr>
          <w:highlight w:val="white"/>
        </w:rPr>
      </w:pPr>
      <w:r w:rsidRPr="00BA2952">
        <w:rPr>
          <w:highlight w:val="white"/>
        </w:rPr>
        <w:t xml:space="preserve"> </w:t>
      </w:r>
      <w:r>
        <w:rPr>
          <w:highlight w:val="white"/>
        </w:rPr>
        <w:tab/>
      </w:r>
      <w:r>
        <w:rPr>
          <w:highlight w:val="white"/>
        </w:rPr>
        <w:tab/>
      </w:r>
      <w:r w:rsidRPr="00BA2952">
        <w:rPr>
          <w:highlight w:val="white"/>
        </w:rPr>
        <w:t xml:space="preserve"> "No network configuration specified");</w:t>
      </w:r>
    </w:p>
    <w:p w14:paraId="64E32E5C" w14:textId="4AEAACF4"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The first argument has type</w:t>
      </w:r>
      <w:r w:rsidRPr="00641262">
        <w:rPr>
          <w:rStyle w:val="RedBoldCodeChar"/>
          <w:rFonts w:ascii="Times New Roman" w:hAnsi="Times New Roman"/>
          <w:color w:val="auto"/>
        </w:rPr>
        <w:t xml:space="preserve"> </w:t>
      </w:r>
      <w:r w:rsidRPr="00D25434">
        <w:rPr>
          <w:rStyle w:val="Heading1Char"/>
        </w:rPr>
        <w:t>Configuration::KeyType</w:t>
      </w:r>
      <w:r w:rsidRPr="00641262">
        <w:rPr>
          <w:rFonts w:ascii="Times New Roman" w:hAnsi="Times New Roman" w:cs="Times New Roman"/>
          <w:sz w:val="24"/>
          <w:szCs w:val="24"/>
        </w:rPr>
        <w:t xml:space="preserve"> which is a </w:t>
      </w:r>
      <w:r w:rsidRPr="00D25434">
        <w:rPr>
          <w:rStyle w:val="Heading1Char"/>
        </w:rPr>
        <w:t>typedef</w:t>
      </w:r>
      <w:r w:rsidRPr="00641262">
        <w:rPr>
          <w:rFonts w:ascii="Times New Roman" w:hAnsi="Times New Roman" w:cs="Times New Roman"/>
          <w:sz w:val="24"/>
          <w:szCs w:val="24"/>
        </w:rPr>
        <w:t xml:space="preserve"> of </w:t>
      </w:r>
      <w:r w:rsidRPr="00D25434">
        <w:rPr>
          <w:rStyle w:val="Heading1Char"/>
        </w:rPr>
        <w:t>std::string</w:t>
      </w:r>
      <w:r w:rsidRPr="00641262">
        <w:rPr>
          <w:rFonts w:ascii="Times New Roman" w:hAnsi="Times New Roman" w:cs="Times New Roman"/>
          <w:sz w:val="24"/>
          <w:szCs w:val="24"/>
        </w:rPr>
        <w:t xml:space="preserve">. Values are selected by hierarchically named “keys” using “.” as a separator. There are overloads of </w:t>
      </w:r>
      <w:r w:rsidRPr="00D25434">
        <w:rPr>
          <w:rStyle w:val="Heading1Char"/>
        </w:rPr>
        <w:t>get()</w:t>
      </w:r>
      <w:r w:rsidRPr="00641262">
        <w:rPr>
          <w:rFonts w:ascii="Times New Roman" w:hAnsi="Times New Roman" w:cs="Times New Roman"/>
          <w:sz w:val="24"/>
          <w:szCs w:val="24"/>
        </w:rPr>
        <w:t xml:space="preserve"> for accessing C++ types: </w:t>
      </w:r>
      <w:r w:rsidRPr="00D25434">
        <w:rPr>
          <w:rStyle w:val="Heading1Char"/>
        </w:rPr>
        <w:t>bool</w:t>
      </w:r>
      <w:r w:rsidRPr="00641262">
        <w:rPr>
          <w:rFonts w:ascii="Times New Roman" w:hAnsi="Times New Roman" w:cs="Times New Roman"/>
          <w:sz w:val="24"/>
          <w:szCs w:val="24"/>
        </w:rPr>
        <w:t xml:space="preserve">, </w:t>
      </w:r>
      <w:r w:rsidRPr="00D25434">
        <w:rPr>
          <w:rStyle w:val="Heading1Char"/>
        </w:rPr>
        <w:t>int</w:t>
      </w:r>
      <w:r w:rsidRPr="00641262">
        <w:rPr>
          <w:rFonts w:ascii="Times New Roman" w:hAnsi="Times New Roman" w:cs="Times New Roman"/>
          <w:sz w:val="24"/>
          <w:szCs w:val="24"/>
        </w:rPr>
        <w:t xml:space="preserve">, </w:t>
      </w:r>
      <w:r w:rsidRPr="00D25434">
        <w:rPr>
          <w:rStyle w:val="Heading1Char"/>
        </w:rPr>
        <w:t>double</w:t>
      </w:r>
      <w:r w:rsidRPr="00641262">
        <w:rPr>
          <w:rFonts w:ascii="Times New Roman" w:hAnsi="Times New Roman" w:cs="Times New Roman"/>
          <w:sz w:val="24"/>
          <w:szCs w:val="24"/>
        </w:rPr>
        <w:t xml:space="preserve">, and </w:t>
      </w:r>
      <w:r w:rsidRPr="00D25434">
        <w:rPr>
          <w:rStyle w:val="Heading1Char"/>
        </w:rPr>
        <w:t>std::string</w:t>
      </w:r>
      <w:r w:rsidRPr="00641262">
        <w:rPr>
          <w:rFonts w:ascii="Times New Roman" w:hAnsi="Times New Roman" w:cs="Times New Roman"/>
          <w:sz w:val="24"/>
          <w:szCs w:val="24"/>
        </w:rPr>
        <w:t>. For each type there are two variant</w:t>
      </w:r>
      <w:r w:rsidR="00D25434">
        <w:rPr>
          <w:rFonts w:ascii="Times New Roman" w:hAnsi="Times New Roman" w:cs="Times New Roman"/>
          <w:sz w:val="24"/>
          <w:szCs w:val="24"/>
        </w:rPr>
        <w:t>s</w:t>
      </w:r>
      <w:r w:rsidRPr="00641262">
        <w:rPr>
          <w:rFonts w:ascii="Times New Roman" w:hAnsi="Times New Roman" w:cs="Times New Roman"/>
          <w:sz w:val="24"/>
          <w:szCs w:val="24"/>
        </w:rPr>
        <w:t xml:space="preserve">. For integers these look like </w:t>
      </w:r>
    </w:p>
    <w:p w14:paraId="7A766DCA" w14:textId="27F9DE3D" w:rsidR="00641262" w:rsidRPr="00BA2952" w:rsidRDefault="00641262" w:rsidP="00641262">
      <w:pPr>
        <w:pStyle w:val="RedBoldCode"/>
        <w:rPr>
          <w:highlight w:val="white"/>
        </w:rPr>
      </w:pPr>
      <w:r w:rsidRPr="00BA2952">
        <w:rPr>
          <w:highlight w:val="white"/>
        </w:rPr>
        <w:tab/>
        <w:t>int get(</w:t>
      </w:r>
      <w:r>
        <w:rPr>
          <w:highlight w:val="white"/>
        </w:rPr>
        <w:t xml:space="preserve">const </w:t>
      </w:r>
      <w:r w:rsidRPr="00BA2952">
        <w:rPr>
          <w:highlight w:val="white"/>
        </w:rPr>
        <w:t>KeyType</w:t>
      </w:r>
      <w:r>
        <w:rPr>
          <w:highlight w:val="white"/>
        </w:rPr>
        <w:t xml:space="preserve"> &amp;</w:t>
      </w:r>
      <w:r w:rsidRPr="00BA2952">
        <w:rPr>
          <w:highlight w:val="white"/>
        </w:rPr>
        <w:t>, int default_value)</w:t>
      </w:r>
      <w:r w:rsidR="00D25434">
        <w:rPr>
          <w:highlight w:val="white"/>
        </w:rPr>
        <w:t xml:space="preserve"> </w:t>
      </w:r>
      <w:r>
        <w:rPr>
          <w:highlight w:val="white"/>
        </w:rPr>
        <w:t xml:space="preserve">const </w:t>
      </w:r>
      <w:r w:rsidRPr="00BA2952">
        <w:rPr>
          <w:highlight w:val="white"/>
        </w:rPr>
        <w:t>;</w:t>
      </w:r>
    </w:p>
    <w:p w14:paraId="2C5ECD94" w14:textId="77777777" w:rsidR="00641262" w:rsidRPr="00BA2952" w:rsidRDefault="00641262" w:rsidP="00641262">
      <w:pPr>
        <w:pStyle w:val="RedBoldCode"/>
        <w:rPr>
          <w:highlight w:val="white"/>
        </w:rPr>
      </w:pPr>
      <w:r w:rsidRPr="00BA2952">
        <w:rPr>
          <w:highlight w:val="white"/>
        </w:rPr>
        <w:tab/>
        <w:t>bool get(</w:t>
      </w:r>
      <w:r>
        <w:rPr>
          <w:highlight w:val="white"/>
        </w:rPr>
        <w:t xml:space="preserve">const </w:t>
      </w:r>
      <w:r w:rsidRPr="00BA2952">
        <w:rPr>
          <w:highlight w:val="white"/>
        </w:rPr>
        <w:t>KeyType</w:t>
      </w:r>
      <w:r>
        <w:rPr>
          <w:highlight w:val="white"/>
        </w:rPr>
        <w:t xml:space="preserve"> &amp;</w:t>
      </w:r>
      <w:r w:rsidRPr="00BA2952">
        <w:rPr>
          <w:highlight w:val="white"/>
        </w:rPr>
        <w:t>, int *)</w:t>
      </w:r>
      <w:r>
        <w:rPr>
          <w:highlight w:val="white"/>
        </w:rPr>
        <w:t xml:space="preserve"> const</w:t>
      </w:r>
      <w:r w:rsidRPr="00BA2952">
        <w:rPr>
          <w:highlight w:val="white"/>
        </w:rPr>
        <w:t>;</w:t>
      </w:r>
    </w:p>
    <w:p w14:paraId="4C016F85"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 first variant takes a key name and a default value and returns the value in the configuration file or the default value when none is specified. In the second variant, a Boolean value is returned indicating if the value was in the configuration file and the second argument pointers an object that is updated with the configuration value when it is present.  For strings, the second argument is passed by reference.  </w:t>
      </w:r>
    </w:p>
    <w:p w14:paraId="6E202977"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There is also a pair of overloads that support the type </w:t>
      </w:r>
      <w:r w:rsidRPr="00D25434">
        <w:rPr>
          <w:rStyle w:val="Heading1Char"/>
        </w:rPr>
        <w:t>std::vector&lt;double&gt;</w:t>
      </w:r>
      <w:r w:rsidRPr="00641262">
        <w:rPr>
          <w:rFonts w:ascii="Times New Roman" w:hAnsi="Times New Roman" w:cs="Times New Roman"/>
          <w:sz w:val="24"/>
          <w:szCs w:val="24"/>
        </w:rPr>
        <w:t xml:space="preserve"> which are used to access three-vectors where components are separately named child elements </w:t>
      </w:r>
      <w:r w:rsidRPr="00641262">
        <w:rPr>
          <w:rStyle w:val="RedBoldCodeChar"/>
          <w:rFonts w:ascii="Times New Roman" w:hAnsi="Times New Roman"/>
          <w:color w:val="auto"/>
        </w:rPr>
        <w:t>X</w:t>
      </w:r>
      <w:r w:rsidRPr="00641262">
        <w:rPr>
          <w:rFonts w:ascii="Times New Roman" w:hAnsi="Times New Roman" w:cs="Times New Roman"/>
          <w:sz w:val="24"/>
          <w:szCs w:val="24"/>
        </w:rPr>
        <w:t xml:space="preserve">, </w:t>
      </w:r>
      <w:r w:rsidRPr="00641262">
        <w:rPr>
          <w:rStyle w:val="RedBoldCodeChar"/>
          <w:rFonts w:ascii="Times New Roman" w:hAnsi="Times New Roman"/>
          <w:color w:val="auto"/>
        </w:rPr>
        <w:t>Y</w:t>
      </w:r>
      <w:r w:rsidRPr="00641262">
        <w:rPr>
          <w:rFonts w:ascii="Times New Roman" w:hAnsi="Times New Roman" w:cs="Times New Roman"/>
          <w:sz w:val="24"/>
          <w:szCs w:val="24"/>
        </w:rPr>
        <w:t xml:space="preserve">, and </w:t>
      </w:r>
      <w:r w:rsidRPr="00641262">
        <w:rPr>
          <w:rStyle w:val="RedBoldCodeChar"/>
          <w:rFonts w:ascii="Times New Roman" w:hAnsi="Times New Roman"/>
          <w:color w:val="auto"/>
        </w:rPr>
        <w:t>Z</w:t>
      </w:r>
      <w:r w:rsidRPr="00641262">
        <w:rPr>
          <w:rFonts w:ascii="Times New Roman" w:hAnsi="Times New Roman" w:cs="Times New Roman"/>
          <w:sz w:val="24"/>
          <w:szCs w:val="24"/>
        </w:rPr>
        <w:t>.</w:t>
      </w:r>
    </w:p>
    <w:p w14:paraId="62E3A680"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 method </w:t>
      </w:r>
      <w:r w:rsidRPr="00D25434">
        <w:rPr>
          <w:rStyle w:val="Heading1Char"/>
        </w:rPr>
        <w:t>getCursor(KeyType)</w:t>
      </w:r>
      <w:r w:rsidRPr="00641262">
        <w:rPr>
          <w:rFonts w:ascii="Times New Roman" w:hAnsi="Times New Roman" w:cs="Times New Roman"/>
          <w:sz w:val="24"/>
          <w:szCs w:val="24"/>
        </w:rPr>
        <w:t xml:space="preserve"> returns a pointer to an internal element in the hierarchy. This “cursor” supports the same </w:t>
      </w:r>
      <w:r w:rsidRPr="00D25434">
        <w:rPr>
          <w:rStyle w:val="Heading1Char"/>
        </w:rPr>
        <w:t>get()</w:t>
      </w:r>
      <w:r w:rsidRPr="00641262">
        <w:rPr>
          <w:rFonts w:ascii="Times New Roman" w:hAnsi="Times New Roman" w:cs="Times New Roman"/>
          <w:sz w:val="24"/>
          <w:szCs w:val="24"/>
        </w:rPr>
        <w:t xml:space="preserve"> methods as above but the names are now relative to the name of the  cursor. Thus we might modify the previous example to:</w:t>
      </w:r>
    </w:p>
    <w:p w14:paraId="52776879" w14:textId="77777777" w:rsidR="00641262" w:rsidRDefault="00641262" w:rsidP="00641262">
      <w:pPr>
        <w:pStyle w:val="RedBoldCode"/>
        <w:rPr>
          <w:highlight w:val="white"/>
        </w:rPr>
      </w:pPr>
      <w:r>
        <w:rPr>
          <w:highlight w:val="white"/>
        </w:rPr>
        <w:t xml:space="preserve">Configuration::CursorPtr </w:t>
      </w:r>
      <w:r w:rsidRPr="003F022E">
        <w:rPr>
          <w:highlight w:val="white"/>
        </w:rPr>
        <w:t xml:space="preserve">p = </w:t>
      </w:r>
    </w:p>
    <w:p w14:paraId="49EFB9FB" w14:textId="77777777" w:rsidR="00641262" w:rsidRPr="003F022E" w:rsidRDefault="00641262" w:rsidP="00641262">
      <w:pPr>
        <w:pStyle w:val="RedBoldCode"/>
        <w:ind w:firstLine="720"/>
        <w:rPr>
          <w:highlight w:val="white"/>
        </w:rPr>
      </w:pPr>
      <w:r w:rsidRPr="003F022E">
        <w:rPr>
          <w:highlight w:val="white"/>
        </w:rPr>
        <w:t>c-&gt;getCursor("Configuration.PowerFlow");</w:t>
      </w:r>
    </w:p>
    <w:p w14:paraId="4450F107" w14:textId="77777777" w:rsidR="00641262" w:rsidRDefault="00641262" w:rsidP="00641262">
      <w:pPr>
        <w:pStyle w:val="RedBoldCode"/>
        <w:rPr>
          <w:highlight w:val="white"/>
        </w:rPr>
      </w:pPr>
    </w:p>
    <w:p w14:paraId="0CBEABBA" w14:textId="77777777" w:rsidR="00641262" w:rsidRDefault="00641262" w:rsidP="00641262">
      <w:pPr>
        <w:pStyle w:val="RedBoldCode"/>
        <w:rPr>
          <w:highlight w:val="white"/>
        </w:rPr>
      </w:pPr>
      <w:r>
        <w:rPr>
          <w:highlight w:val="white"/>
        </w:rPr>
        <w:t>std::</w:t>
      </w:r>
      <w:r w:rsidRPr="003F022E">
        <w:rPr>
          <w:highlight w:val="white"/>
        </w:rPr>
        <w:t xml:space="preserve">string s = p-&gt;get("networkConfiguration", </w:t>
      </w:r>
    </w:p>
    <w:p w14:paraId="09CEB45F" w14:textId="77777777" w:rsidR="00641262" w:rsidRPr="003F022E" w:rsidRDefault="00641262" w:rsidP="00641262">
      <w:pPr>
        <w:pStyle w:val="RedBoldCode"/>
        <w:ind w:left="720" w:firstLine="720"/>
        <w:rPr>
          <w:highlight w:val="white"/>
        </w:rPr>
      </w:pPr>
      <w:r w:rsidRPr="003F022E">
        <w:rPr>
          <w:highlight w:val="white"/>
        </w:rPr>
        <w:t>"No network configuration specified");</w:t>
      </w:r>
    </w:p>
    <w:p w14:paraId="59EA6405"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An additional use of such cursors is to access lists of values. The method </w:t>
      </w:r>
    </w:p>
    <w:p w14:paraId="100C06E9" w14:textId="77777777" w:rsidR="00641262" w:rsidRPr="00E12010" w:rsidRDefault="00641262" w:rsidP="00641262">
      <w:pPr>
        <w:pStyle w:val="RedBoldCode"/>
        <w:rPr>
          <w:highlight w:val="white"/>
        </w:rPr>
      </w:pPr>
      <w:r w:rsidRPr="00E12010">
        <w:rPr>
          <w:highlight w:val="white"/>
        </w:rPr>
        <w:t>typedef std::vector&lt;</w:t>
      </w:r>
      <w:r>
        <w:rPr>
          <w:highlight w:val="white"/>
        </w:rPr>
        <w:t>CursorPtr</w:t>
      </w:r>
      <w:r w:rsidRPr="00E12010">
        <w:rPr>
          <w:highlight w:val="white"/>
        </w:rPr>
        <w:t>&gt; ChildCursors;</w:t>
      </w:r>
    </w:p>
    <w:p w14:paraId="1BA92DDB" w14:textId="77777777" w:rsidR="00641262" w:rsidRDefault="00641262" w:rsidP="00641262">
      <w:pPr>
        <w:pStyle w:val="RedBoldCode"/>
        <w:rPr>
          <w:highlight w:val="white"/>
        </w:rPr>
      </w:pPr>
    </w:p>
    <w:p w14:paraId="3871CC1F" w14:textId="77777777" w:rsidR="00641262" w:rsidRPr="00E12010" w:rsidRDefault="00641262" w:rsidP="00641262">
      <w:pPr>
        <w:pStyle w:val="RedBoldCode"/>
        <w:rPr>
          <w:highlight w:val="white"/>
        </w:rPr>
      </w:pPr>
      <w:r w:rsidRPr="00E12010">
        <w:rPr>
          <w:highlight w:val="white"/>
        </w:rPr>
        <w:t>void children(ChildCursors &amp;);</w:t>
      </w:r>
    </w:p>
    <w:p w14:paraId="00B092F0"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can be used to get a vector of all the elements that are children in the name hierarchy of some element. These children need not have unique names as illustrated by the children of the “Faults” </w:t>
      </w:r>
      <w:r w:rsidRPr="00641262">
        <w:rPr>
          <w:rFonts w:ascii="Times New Roman" w:hAnsi="Times New Roman" w:cs="Times New Roman"/>
          <w:sz w:val="24"/>
          <w:szCs w:val="24"/>
        </w:rPr>
        <w:lastRenderedPageBreak/>
        <w:t>element shown above. In this example, each of the children is a cursor that can be used to access “StartFault”, “EndFault”, and “Branch” parameters.</w:t>
      </w:r>
    </w:p>
    <w:p w14:paraId="6DA3EA9D" w14:textId="09A47619" w:rsidR="0051011F" w:rsidRPr="006B0E65" w:rsidRDefault="00783E76" w:rsidP="00192B62">
      <w:pPr>
        <w:pStyle w:val="Heading2"/>
      </w:pPr>
      <w:bookmarkStart w:id="10" w:name="_Toc384276343"/>
      <w:r>
        <w:t>Developing Applications</w:t>
      </w:r>
      <w:bookmarkEnd w:id="10"/>
    </w:p>
    <w:p w14:paraId="19B674F9" w14:textId="04E1D72B" w:rsidR="00783E76" w:rsidRDefault="00783E76">
      <w:pPr>
        <w:rPr>
          <w:rFonts w:ascii="Times New Roman" w:hAnsi="Times New Roman" w:cs="Times New Roman"/>
          <w:sz w:val="24"/>
          <w:szCs w:val="24"/>
        </w:rPr>
      </w:pPr>
      <w:r>
        <w:rPr>
          <w:rFonts w:ascii="Times New Roman" w:hAnsi="Times New Roman" w:cs="Times New Roman"/>
          <w:sz w:val="24"/>
          <w:szCs w:val="24"/>
        </w:rPr>
        <w:t>The use of these modules in an application such as po</w:t>
      </w:r>
      <w:r w:rsidR="004E428E">
        <w:rPr>
          <w:rFonts w:ascii="Times New Roman" w:hAnsi="Times New Roman" w:cs="Times New Roman"/>
          <w:sz w:val="24"/>
          <w:szCs w:val="24"/>
        </w:rPr>
        <w:t>wer flow is outlined in Figure 6</w:t>
      </w:r>
      <w:r>
        <w:rPr>
          <w:rFonts w:ascii="Times New Roman" w:hAnsi="Times New Roman" w:cs="Times New Roman"/>
          <w:sz w:val="24"/>
          <w:szCs w:val="24"/>
        </w:rPr>
        <w:t>. For different power grid problems, the details of the code will be different, but most of these motifs will appear at some point or other. The main differences will probably be in feedback loops as results from one part of the calculation are fed back into other parts of the calculation. For example, an iterative solver will likely need to update the current values of the network components, which can then be used to generate new matrices and vectors that are fed back into the next iteration of the solver. The diagram is not complete, but gives an overall view of code structure and data movement.</w:t>
      </w:r>
    </w:p>
    <w:p w14:paraId="55AD12D8" w14:textId="01491D80" w:rsidR="00783E76" w:rsidRDefault="00783E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D613C" wp14:editId="17616364">
            <wp:extent cx="594360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rotWithShape="1">
                    <a:blip r:embed="rId18">
                      <a:extLst>
                        <a:ext uri="{28A0092B-C50C-407E-A947-70E740481C1C}">
                          <a14:useLocalDpi xmlns:a14="http://schemas.microsoft.com/office/drawing/2010/main" val="0"/>
                        </a:ext>
                      </a:extLst>
                    </a:blip>
                    <a:srcRect t="15385" b="13889"/>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inline>
        </w:drawing>
      </w:r>
    </w:p>
    <w:p w14:paraId="0E2EB737" w14:textId="41539EFB" w:rsidR="00783E76" w:rsidRDefault="00783E76">
      <w:pPr>
        <w:rPr>
          <w:rFonts w:ascii="Times New Roman" w:hAnsi="Times New Roman" w:cs="Times New Roman"/>
          <w:sz w:val="24"/>
          <w:szCs w:val="24"/>
        </w:rPr>
      </w:pPr>
      <w:r w:rsidRPr="00783E76">
        <w:rPr>
          <w:rFonts w:ascii="Times New Roman" w:hAnsi="Times New Roman" w:cs="Times New Roman"/>
          <w:b/>
          <w:sz w:val="24"/>
          <w:szCs w:val="24"/>
        </w:rPr>
        <w:t xml:space="preserve">Figure </w:t>
      </w:r>
      <w:r w:rsidR="004E428E">
        <w:rPr>
          <w:rFonts w:ascii="Times New Roman" w:hAnsi="Times New Roman" w:cs="Times New Roman"/>
          <w:b/>
          <w:sz w:val="24"/>
          <w:szCs w:val="24"/>
        </w:rPr>
        <w:t>6</w:t>
      </w:r>
      <w:r w:rsidRPr="00783E76">
        <w:rPr>
          <w:rFonts w:ascii="Times New Roman" w:hAnsi="Times New Roman" w:cs="Times New Roman"/>
          <w:b/>
          <w:sz w:val="24"/>
          <w:szCs w:val="24"/>
        </w:rPr>
        <w:t>.</w:t>
      </w:r>
      <w:r>
        <w:rPr>
          <w:rFonts w:ascii="Times New Roman" w:hAnsi="Times New Roman" w:cs="Times New Roman"/>
          <w:sz w:val="24"/>
          <w:szCs w:val="24"/>
        </w:rPr>
        <w:t xml:space="preserve"> Schematic of program flow for a power flow simulation. The yellow ovals are distributed data objects, the green blocks are GridPACK™ framework components and the blue blocks are application specific code. External files are red.</w:t>
      </w:r>
    </w:p>
    <w:p w14:paraId="47930676" w14:textId="6FAC1FF2" w:rsidR="00E63F77" w:rsidRDefault="00645997">
      <w:pPr>
        <w:rPr>
          <w:rFonts w:ascii="Times New Roman" w:hAnsi="Times New Roman" w:cs="Times New Roman"/>
          <w:sz w:val="24"/>
          <w:szCs w:val="24"/>
        </w:rPr>
      </w:pPr>
      <w:r>
        <w:rPr>
          <w:rFonts w:ascii="Times New Roman" w:hAnsi="Times New Roman" w:cs="Times New Roman"/>
          <w:sz w:val="24"/>
          <w:szCs w:val="24"/>
        </w:rPr>
        <w:t xml:space="preserve">As shown in the figure, application developers will need to focus on writing </w:t>
      </w:r>
      <w:r w:rsidR="00D67E0E">
        <w:rPr>
          <w:rFonts w:ascii="Times New Roman" w:hAnsi="Times New Roman" w:cs="Times New Roman"/>
          <w:sz w:val="24"/>
          <w:szCs w:val="24"/>
        </w:rPr>
        <w:t xml:space="preserve">two or </w:t>
      </w:r>
      <w:r>
        <w:rPr>
          <w:rFonts w:ascii="Times New Roman" w:hAnsi="Times New Roman" w:cs="Times New Roman"/>
          <w:sz w:val="24"/>
          <w:szCs w:val="24"/>
        </w:rPr>
        <w:t>three</w:t>
      </w:r>
      <w:r w:rsidR="0070094B">
        <w:rPr>
          <w:rFonts w:ascii="Times New Roman" w:hAnsi="Times New Roman" w:cs="Times New Roman"/>
          <w:sz w:val="24"/>
          <w:szCs w:val="24"/>
        </w:rPr>
        <w:t xml:space="preserve"> sets of</w:t>
      </w:r>
      <w:r>
        <w:rPr>
          <w:rFonts w:ascii="Times New Roman" w:hAnsi="Times New Roman" w:cs="Times New Roman"/>
          <w:sz w:val="24"/>
          <w:szCs w:val="24"/>
        </w:rPr>
        <w:t xml:space="preserve"> modules. The first is the network components. These are the descriptions of the physics and/or measurements that are associated with buses and branches in the power grid network. The network factory is a module t</w:t>
      </w:r>
      <w:r w:rsidR="00D67E0E">
        <w:rPr>
          <w:rFonts w:ascii="Times New Roman" w:hAnsi="Times New Roman" w:cs="Times New Roman"/>
          <w:sz w:val="24"/>
          <w:szCs w:val="24"/>
        </w:rPr>
        <w:t>hat initializes</w:t>
      </w:r>
      <w:r>
        <w:rPr>
          <w:rFonts w:ascii="Times New Roman" w:hAnsi="Times New Roman" w:cs="Times New Roman"/>
          <w:sz w:val="24"/>
          <w:szCs w:val="24"/>
        </w:rPr>
        <w:t xml:space="preserve"> the grid components on the network after the network is original</w:t>
      </w:r>
      <w:r w:rsidR="00D67E0E">
        <w:rPr>
          <w:rFonts w:ascii="Times New Roman" w:hAnsi="Times New Roman" w:cs="Times New Roman"/>
          <w:sz w:val="24"/>
          <w:szCs w:val="24"/>
        </w:rPr>
        <w:t>ly created by the import module. The power flow problem is simple enough that it can use a non-linear solver directly from the math module but even a straightforward solution such as this requires the developer to overwrite some functions in the factory that are used in the non-linear solver iterations.</w:t>
      </w:r>
    </w:p>
    <w:p w14:paraId="7B109D12" w14:textId="7DC305F9" w:rsidR="00D470DC" w:rsidRDefault="00B362B5" w:rsidP="005E26E3">
      <w:pPr>
        <w:rPr>
          <w:rFonts w:ascii="Times New Roman" w:hAnsi="Times New Roman" w:cs="Times New Roman"/>
          <w:sz w:val="24"/>
          <w:szCs w:val="24"/>
        </w:rPr>
      </w:pPr>
      <w:r>
        <w:rPr>
          <w:rFonts w:ascii="Times New Roman" w:hAnsi="Times New Roman" w:cs="Times New Roman"/>
          <w:sz w:val="24"/>
          <w:szCs w:val="24"/>
        </w:rPr>
        <w:lastRenderedPageBreak/>
        <w:t xml:space="preserve">Most of the work involved in creating a new application focuses on creating the bus and branch classes for the application. This discussion will focus on creating a code to perform power flow calculations of an electric network and will describe in some detail the routines that need to be written in order to develop a working simulation. </w:t>
      </w:r>
      <w:r w:rsidR="00D470DC">
        <w:rPr>
          <w:rFonts w:ascii="Times New Roman" w:hAnsi="Times New Roman" w:cs="Times New Roman"/>
          <w:sz w:val="24"/>
          <w:szCs w:val="24"/>
        </w:rPr>
        <w:t>This application has been included as part of the GridPACK™ distribution and users are encouraged to look at the source code. The discussion below is designed to illustrate how to build an application and for brevity has left out some calculations compared to the working implementation. The source code also contains more comment lines as well as some additional diagnostics that may not appear here. However, the overall design is the same and readers who have a good understanding of the following text should have no difficulty understanding the powerflow source code.</w:t>
      </w:r>
    </w:p>
    <w:p w14:paraId="79A0CDFD" w14:textId="56FA77D7" w:rsidR="005E26E3" w:rsidRDefault="00B362B5" w:rsidP="005E26E3">
      <w:pPr>
        <w:rPr>
          <w:rFonts w:ascii="Times New Roman" w:hAnsi="Times New Roman" w:cs="Times New Roman"/>
          <w:sz w:val="24"/>
          <w:szCs w:val="24"/>
        </w:rPr>
      </w:pPr>
      <w:r>
        <w:rPr>
          <w:rFonts w:ascii="Times New Roman" w:hAnsi="Times New Roman" w:cs="Times New Roman"/>
          <w:sz w:val="24"/>
          <w:szCs w:val="24"/>
        </w:rPr>
        <w:t xml:space="preserve">For the power flow calculation, the buses and branches will be represented by the classes </w:t>
      </w:r>
      <w:r w:rsidRPr="00D25434">
        <w:rPr>
          <w:rStyle w:val="Heading1Char"/>
        </w:rPr>
        <w:t>PFBus</w:t>
      </w:r>
      <w:r>
        <w:rPr>
          <w:rFonts w:ascii="Times New Roman" w:hAnsi="Times New Roman" w:cs="Times New Roman"/>
          <w:sz w:val="24"/>
          <w:szCs w:val="24"/>
        </w:rPr>
        <w:t xml:space="preserve"> and </w:t>
      </w:r>
      <w:r w:rsidRPr="00D25434">
        <w:rPr>
          <w:rStyle w:val="Heading1Char"/>
        </w:rPr>
        <w:t>PFBranch</w:t>
      </w:r>
      <w:r>
        <w:rPr>
          <w:rFonts w:ascii="Times New Roman" w:hAnsi="Times New Roman" w:cs="Times New Roman"/>
          <w:sz w:val="24"/>
          <w:szCs w:val="24"/>
        </w:rPr>
        <w:t xml:space="preserve">. </w:t>
      </w:r>
      <w:r w:rsidRPr="00D25434">
        <w:rPr>
          <w:rStyle w:val="Heading1Char"/>
        </w:rPr>
        <w:t>PFBus</w:t>
      </w:r>
      <w:r>
        <w:rPr>
          <w:rFonts w:ascii="Times New Roman" w:hAnsi="Times New Roman" w:cs="Times New Roman"/>
          <w:sz w:val="24"/>
          <w:szCs w:val="24"/>
        </w:rPr>
        <w:t xml:space="preserve"> inherits from the </w:t>
      </w:r>
      <w:r w:rsidRPr="00D25434">
        <w:rPr>
          <w:rStyle w:val="Heading1Char"/>
        </w:rPr>
        <w:t>BaseBusComponent</w:t>
      </w:r>
      <w:r>
        <w:rPr>
          <w:rFonts w:ascii="Times New Roman" w:hAnsi="Times New Roman" w:cs="Times New Roman"/>
          <w:sz w:val="24"/>
          <w:szCs w:val="24"/>
        </w:rPr>
        <w:t xml:space="preserve"> class, so it automatically inherits the </w:t>
      </w:r>
      <w:r w:rsidRPr="00D25434">
        <w:rPr>
          <w:rStyle w:val="Heading1Char"/>
        </w:rPr>
        <w:t>BaseComponent</w:t>
      </w:r>
      <w:r>
        <w:rPr>
          <w:rFonts w:ascii="Times New Roman" w:hAnsi="Times New Roman" w:cs="Times New Roman"/>
          <w:sz w:val="24"/>
          <w:szCs w:val="24"/>
        </w:rPr>
        <w:t xml:space="preserve"> and </w:t>
      </w:r>
      <w:r w:rsidRPr="00D25434">
        <w:rPr>
          <w:rStyle w:val="Heading1Char"/>
        </w:rPr>
        <w:t>MatVecInterface</w:t>
      </w:r>
      <w:r>
        <w:rPr>
          <w:rFonts w:ascii="Times New Roman" w:hAnsi="Times New Roman" w:cs="Times New Roman"/>
          <w:sz w:val="24"/>
          <w:szCs w:val="24"/>
        </w:rPr>
        <w:t xml:space="preserve"> classes as well. The first thing that </w:t>
      </w:r>
      <w:r w:rsidR="002A487E">
        <w:rPr>
          <w:rFonts w:ascii="Times New Roman" w:hAnsi="Times New Roman" w:cs="Times New Roman"/>
          <w:sz w:val="24"/>
          <w:szCs w:val="24"/>
        </w:rPr>
        <w:t xml:space="preserve">must be done in creating </w:t>
      </w:r>
      <w:r>
        <w:rPr>
          <w:rFonts w:ascii="Times New Roman" w:hAnsi="Times New Roman" w:cs="Times New Roman"/>
          <w:sz w:val="24"/>
          <w:szCs w:val="24"/>
        </w:rPr>
        <w:t xml:space="preserve">the </w:t>
      </w:r>
      <w:r w:rsidRPr="002A487E">
        <w:rPr>
          <w:rStyle w:val="Heading1Char"/>
        </w:rPr>
        <w:t>PFBus</w:t>
      </w:r>
      <w:r w:rsidR="002A487E">
        <w:rPr>
          <w:rFonts w:ascii="Times New Roman" w:hAnsi="Times New Roman" w:cs="Times New Roman"/>
          <w:sz w:val="24"/>
          <w:szCs w:val="24"/>
        </w:rPr>
        <w:t xml:space="preserve"> component </w:t>
      </w:r>
      <w:r>
        <w:rPr>
          <w:rFonts w:ascii="Times New Roman" w:hAnsi="Times New Roman" w:cs="Times New Roman"/>
          <w:sz w:val="24"/>
          <w:szCs w:val="24"/>
        </w:rPr>
        <w:t>is</w:t>
      </w:r>
      <w:r w:rsidR="002A487E">
        <w:rPr>
          <w:rFonts w:ascii="Times New Roman" w:hAnsi="Times New Roman" w:cs="Times New Roman"/>
          <w:sz w:val="24"/>
          <w:szCs w:val="24"/>
        </w:rPr>
        <w:t xml:space="preserve"> to</w:t>
      </w:r>
      <w:r>
        <w:rPr>
          <w:rFonts w:ascii="Times New Roman" w:hAnsi="Times New Roman" w:cs="Times New Roman"/>
          <w:sz w:val="24"/>
          <w:szCs w:val="24"/>
        </w:rPr>
        <w:t xml:space="preserve"> overwrite the load function in the </w:t>
      </w:r>
      <w:r w:rsidRPr="002A487E">
        <w:rPr>
          <w:rStyle w:val="Heading1Char"/>
        </w:rPr>
        <w:t>BaseComponent</w:t>
      </w:r>
      <w:r>
        <w:rPr>
          <w:rFonts w:ascii="Times New Roman" w:hAnsi="Times New Roman" w:cs="Times New Roman"/>
          <w:sz w:val="24"/>
          <w:szCs w:val="24"/>
        </w:rPr>
        <w:t xml:space="preserve"> class. The original function is just a placeholder that performs no</w:t>
      </w:r>
      <w:r w:rsidR="005E26E3">
        <w:rPr>
          <w:rFonts w:ascii="Times New Roman" w:hAnsi="Times New Roman" w:cs="Times New Roman"/>
          <w:sz w:val="24"/>
          <w:szCs w:val="24"/>
        </w:rPr>
        <w:t xml:space="preserve"> action. The </w:t>
      </w:r>
      <w:r w:rsidR="005E26E3" w:rsidRPr="002A487E">
        <w:rPr>
          <w:rStyle w:val="Heading1Char"/>
        </w:rPr>
        <w:t>load</w:t>
      </w:r>
      <w:r w:rsidR="005E26E3">
        <w:rPr>
          <w:rFonts w:ascii="Times New Roman" w:hAnsi="Times New Roman" w:cs="Times New Roman"/>
          <w:sz w:val="24"/>
          <w:szCs w:val="24"/>
        </w:rPr>
        <w:t xml:space="preserve"> function should take parameters from the </w:t>
      </w:r>
      <w:r w:rsidR="005E26E3" w:rsidRPr="002A487E">
        <w:rPr>
          <w:rStyle w:val="Heading1Char"/>
        </w:rPr>
        <w:t>DataCollection</w:t>
      </w:r>
      <w:r w:rsidR="005E26E3">
        <w:rPr>
          <w:rFonts w:ascii="Times New Roman" w:hAnsi="Times New Roman" w:cs="Times New Roman"/>
          <w:sz w:val="24"/>
          <w:szCs w:val="24"/>
        </w:rPr>
        <w:t xml:space="preserve"> object associated with each bus and use them to initialize the bus component itself. For the </w:t>
      </w:r>
      <w:r w:rsidR="005E26E3" w:rsidRPr="002A487E">
        <w:rPr>
          <w:rStyle w:val="Heading1Char"/>
        </w:rPr>
        <w:t>PFBus</w:t>
      </w:r>
      <w:r w:rsidR="005E26E3">
        <w:rPr>
          <w:rFonts w:ascii="Times New Roman" w:hAnsi="Times New Roman" w:cs="Times New Roman"/>
          <w:sz w:val="24"/>
          <w:szCs w:val="24"/>
        </w:rPr>
        <w:t xml:space="preserve"> component, a simplified </w:t>
      </w:r>
      <w:r w:rsidR="005E26E3" w:rsidRPr="002A487E">
        <w:rPr>
          <w:rStyle w:val="Heading1Char"/>
        </w:rPr>
        <w:t>load</w:t>
      </w:r>
      <w:r w:rsidR="005E26E3">
        <w:rPr>
          <w:rFonts w:ascii="Times New Roman" w:hAnsi="Times New Roman" w:cs="Times New Roman"/>
          <w:sz w:val="24"/>
          <w:szCs w:val="24"/>
        </w:rPr>
        <w:t xml:space="preserve"> function is</w:t>
      </w:r>
    </w:p>
    <w:p w14:paraId="2B7B0DD4" w14:textId="290B6F07" w:rsidR="005E26E3" w:rsidRPr="005E26E3" w:rsidRDefault="005E26E3" w:rsidP="00772FAE">
      <w:pPr>
        <w:pStyle w:val="RedBoldCode"/>
      </w:pPr>
      <w:r w:rsidRPr="005E26E3">
        <w:t>void gridpack::powerflow::PFBus::load(</w:t>
      </w:r>
    </w:p>
    <w:p w14:paraId="56A35FC1" w14:textId="77777777" w:rsidR="005E26E3" w:rsidRDefault="005E26E3" w:rsidP="00772FAE">
      <w:pPr>
        <w:pStyle w:val="RedBoldCode"/>
      </w:pPr>
      <w:r w:rsidRPr="005E26E3">
        <w:t xml:space="preserve">    const boost::shared_ptr&lt;gridpack::component</w:t>
      </w:r>
    </w:p>
    <w:p w14:paraId="2ACE4D97" w14:textId="346003A5" w:rsidR="005E26E3" w:rsidRPr="005E26E3" w:rsidRDefault="005E26E3" w:rsidP="00772FAE">
      <w:pPr>
        <w:pStyle w:val="RedBoldCode"/>
      </w:pPr>
      <w:r>
        <w:t xml:space="preserve">    </w:t>
      </w:r>
      <w:r w:rsidRPr="005E26E3">
        <w:t>::DataCollection&gt; &amp;data)</w:t>
      </w:r>
    </w:p>
    <w:p w14:paraId="47836FF3" w14:textId="77777777" w:rsidR="005E26E3" w:rsidRPr="005E26E3" w:rsidRDefault="005E26E3" w:rsidP="00772FAE">
      <w:pPr>
        <w:pStyle w:val="RedBoldCode"/>
      </w:pPr>
      <w:r w:rsidRPr="005E26E3">
        <w:t>{</w:t>
      </w:r>
    </w:p>
    <w:p w14:paraId="7CEFE3EF" w14:textId="35DFDACD" w:rsidR="005E26E3" w:rsidRPr="005E26E3" w:rsidRDefault="005E26E3" w:rsidP="00772FAE">
      <w:pPr>
        <w:pStyle w:val="RedBoldCode"/>
      </w:pPr>
      <w:r w:rsidRPr="005E26E3">
        <w:t xml:space="preserve">  data-&gt;getValue(CASE_SBASE, &amp;p_sbase);</w:t>
      </w:r>
    </w:p>
    <w:p w14:paraId="1A085092" w14:textId="77777777" w:rsidR="005E26E3" w:rsidRPr="005E26E3" w:rsidRDefault="005E26E3" w:rsidP="00772FAE">
      <w:pPr>
        <w:pStyle w:val="RedBoldCode"/>
      </w:pPr>
      <w:r w:rsidRPr="005E26E3">
        <w:t xml:space="preserve">  data-&gt;getValue(BUS_VOLTAGE_ANG, &amp;p_angle);</w:t>
      </w:r>
    </w:p>
    <w:p w14:paraId="4C07B78C" w14:textId="77777777" w:rsidR="005E26E3" w:rsidRPr="005E26E3" w:rsidRDefault="005E26E3" w:rsidP="00772FAE">
      <w:pPr>
        <w:pStyle w:val="RedBoldCode"/>
      </w:pPr>
      <w:r w:rsidRPr="005E26E3">
        <w:t xml:space="preserve">  data-&gt;getValue(BUS_VOLTAGE_MAG, &amp;p_voltage);</w:t>
      </w:r>
    </w:p>
    <w:p w14:paraId="5F194CC6" w14:textId="77777777" w:rsidR="005E26E3" w:rsidRPr="005E26E3" w:rsidRDefault="005E26E3" w:rsidP="00772FAE">
      <w:pPr>
        <w:pStyle w:val="RedBoldCode"/>
      </w:pPr>
      <w:r w:rsidRPr="005E26E3">
        <w:t xml:space="preserve">  p_v = p_voltage;</w:t>
      </w:r>
    </w:p>
    <w:p w14:paraId="595E25AE" w14:textId="15136AC8" w:rsidR="005E26E3" w:rsidRPr="005E26E3" w:rsidRDefault="005E26E3" w:rsidP="00772FAE">
      <w:pPr>
        <w:pStyle w:val="RedBoldCode"/>
      </w:pPr>
      <w:r w:rsidRPr="005E26E3">
        <w:t xml:space="preserve">  double pi = 4.0*atan(1.0); p_angle = p_angle*pi/180.0;</w:t>
      </w:r>
    </w:p>
    <w:p w14:paraId="0BD86A31" w14:textId="77777777" w:rsidR="005E26E3" w:rsidRPr="005E26E3" w:rsidRDefault="005E26E3" w:rsidP="00772FAE">
      <w:pPr>
        <w:pStyle w:val="RedBoldCode"/>
      </w:pPr>
      <w:r w:rsidRPr="005E26E3">
        <w:t xml:space="preserve">  p_a = p_angle;</w:t>
      </w:r>
    </w:p>
    <w:p w14:paraId="0ADE882B" w14:textId="400771C3" w:rsidR="005E26E3" w:rsidRPr="005E26E3" w:rsidRDefault="005E26E3" w:rsidP="00772FAE">
      <w:pPr>
        <w:pStyle w:val="RedBoldCode"/>
      </w:pPr>
      <w:r w:rsidRPr="005E26E3">
        <w:t xml:space="preserve">  int itype; data-&gt;getValue(BUS_TYPE, &amp;itype);</w:t>
      </w:r>
    </w:p>
    <w:p w14:paraId="161A87A1" w14:textId="77777777" w:rsidR="005E26E3" w:rsidRPr="005E26E3" w:rsidRDefault="005E26E3" w:rsidP="00772FAE">
      <w:pPr>
        <w:pStyle w:val="RedBoldCode"/>
      </w:pPr>
      <w:r w:rsidRPr="005E26E3">
        <w:t xml:space="preserve">  if (itype == 3) {</w:t>
      </w:r>
    </w:p>
    <w:p w14:paraId="12D1F333" w14:textId="77777777" w:rsidR="005E26E3" w:rsidRPr="005E26E3" w:rsidRDefault="005E26E3" w:rsidP="00772FAE">
      <w:pPr>
        <w:pStyle w:val="RedBoldCode"/>
      </w:pPr>
      <w:r w:rsidRPr="005E26E3">
        <w:t xml:space="preserve">    setReferenceBus(true);</w:t>
      </w:r>
    </w:p>
    <w:p w14:paraId="1C6E3F25" w14:textId="3A4F3665" w:rsidR="005E26E3" w:rsidRPr="005E26E3" w:rsidRDefault="005E26E3" w:rsidP="00772FAE">
      <w:pPr>
        <w:pStyle w:val="RedBoldCode"/>
      </w:pPr>
      <w:r w:rsidRPr="005E26E3">
        <w:t xml:space="preserve">  }</w:t>
      </w:r>
    </w:p>
    <w:p w14:paraId="607E2A5E" w14:textId="77777777" w:rsidR="005E26E3" w:rsidRPr="005E26E3" w:rsidRDefault="005E26E3" w:rsidP="00772FAE">
      <w:pPr>
        <w:pStyle w:val="RedBoldCode"/>
      </w:pPr>
      <w:r w:rsidRPr="005E26E3">
        <w:t xml:space="preserve">  bool lgen;</w:t>
      </w:r>
    </w:p>
    <w:p w14:paraId="632C31FC" w14:textId="77777777" w:rsidR="005E26E3" w:rsidRPr="005E26E3" w:rsidRDefault="005E26E3" w:rsidP="00772FAE">
      <w:pPr>
        <w:pStyle w:val="RedBoldCode"/>
      </w:pPr>
      <w:r w:rsidRPr="005E26E3">
        <w:t xml:space="preserve">  int i, ngen, gstatus;</w:t>
      </w:r>
    </w:p>
    <w:p w14:paraId="31868895" w14:textId="77777777" w:rsidR="005E26E3" w:rsidRPr="005E26E3" w:rsidRDefault="005E26E3" w:rsidP="00772FAE">
      <w:pPr>
        <w:pStyle w:val="RedBoldCode"/>
      </w:pPr>
      <w:r w:rsidRPr="005E26E3">
        <w:t xml:space="preserve">  double pg, qg;</w:t>
      </w:r>
    </w:p>
    <w:p w14:paraId="11329586" w14:textId="77777777" w:rsidR="005E26E3" w:rsidRPr="005E26E3" w:rsidRDefault="005E26E3" w:rsidP="00772FAE">
      <w:pPr>
        <w:pStyle w:val="RedBoldCode"/>
      </w:pPr>
      <w:r w:rsidRPr="005E26E3">
        <w:t xml:space="preserve">  if (data-&gt;getValue(GENERATOR_NUMBER, &amp;ngen)) {</w:t>
      </w:r>
    </w:p>
    <w:p w14:paraId="5C9EDD8A" w14:textId="77777777" w:rsidR="005E26E3" w:rsidRPr="005E26E3" w:rsidRDefault="005E26E3" w:rsidP="00772FAE">
      <w:pPr>
        <w:pStyle w:val="RedBoldCode"/>
      </w:pPr>
      <w:r w:rsidRPr="005E26E3">
        <w:t xml:space="preserve">    for (i=0; i&lt;ngen; i++) {</w:t>
      </w:r>
    </w:p>
    <w:p w14:paraId="55A5E93F" w14:textId="77777777" w:rsidR="005E26E3" w:rsidRPr="005E26E3" w:rsidRDefault="005E26E3" w:rsidP="00772FAE">
      <w:pPr>
        <w:pStyle w:val="RedBoldCode"/>
      </w:pPr>
      <w:r w:rsidRPr="005E26E3">
        <w:t xml:space="preserve">      lgen = true;</w:t>
      </w:r>
    </w:p>
    <w:p w14:paraId="58F2083A" w14:textId="77777777" w:rsidR="005E26E3" w:rsidRPr="005E26E3" w:rsidRDefault="005E26E3" w:rsidP="00772FAE">
      <w:pPr>
        <w:pStyle w:val="RedBoldCode"/>
      </w:pPr>
      <w:r w:rsidRPr="005E26E3">
        <w:lastRenderedPageBreak/>
        <w:t xml:space="preserve">      lgen = lgen &amp;&amp; data-&gt;getValue(GENERATOR_PG, &amp;pg,i);</w:t>
      </w:r>
    </w:p>
    <w:p w14:paraId="583279F4" w14:textId="77777777" w:rsidR="005E26E3" w:rsidRPr="005E26E3" w:rsidRDefault="005E26E3" w:rsidP="00772FAE">
      <w:pPr>
        <w:pStyle w:val="RedBoldCode"/>
      </w:pPr>
      <w:r w:rsidRPr="005E26E3">
        <w:t xml:space="preserve">      lgen = lgen &amp;&amp; data-&gt;getValue(GENERATOR_QG, &amp;qg,i);</w:t>
      </w:r>
    </w:p>
    <w:p w14:paraId="1AF8AC8A" w14:textId="77777777" w:rsidR="005E26E3" w:rsidRPr="005E26E3" w:rsidRDefault="005E26E3" w:rsidP="00772FAE">
      <w:pPr>
        <w:pStyle w:val="RedBoldCode"/>
      </w:pPr>
      <w:r w:rsidRPr="005E26E3">
        <w:t xml:space="preserve">      lgen = lgen &amp;&amp; data-&gt;getValue(GENERATOR_STAT, &amp;gstatus,i);</w:t>
      </w:r>
    </w:p>
    <w:p w14:paraId="50FFF536" w14:textId="77777777" w:rsidR="005E26E3" w:rsidRPr="005E26E3" w:rsidRDefault="005E26E3" w:rsidP="00772FAE">
      <w:pPr>
        <w:pStyle w:val="RedBoldCode"/>
      </w:pPr>
      <w:r w:rsidRPr="005E26E3">
        <w:t xml:space="preserve">      if (lgen) {</w:t>
      </w:r>
    </w:p>
    <w:p w14:paraId="066EF29C" w14:textId="77777777" w:rsidR="005E26E3" w:rsidRPr="005E26E3" w:rsidRDefault="005E26E3" w:rsidP="00772FAE">
      <w:pPr>
        <w:pStyle w:val="RedBoldCode"/>
      </w:pPr>
      <w:r w:rsidRPr="005E26E3">
        <w:t xml:space="preserve">        p_pg.push_back(pg);</w:t>
      </w:r>
    </w:p>
    <w:p w14:paraId="695E03EA" w14:textId="77777777" w:rsidR="005E26E3" w:rsidRPr="005E26E3" w:rsidRDefault="005E26E3" w:rsidP="00772FAE">
      <w:pPr>
        <w:pStyle w:val="RedBoldCode"/>
      </w:pPr>
      <w:r w:rsidRPr="005E26E3">
        <w:t xml:space="preserve">        p_qg.push_back(qg);</w:t>
      </w:r>
    </w:p>
    <w:p w14:paraId="56C91F84" w14:textId="77777777" w:rsidR="005E26E3" w:rsidRPr="005E26E3" w:rsidRDefault="005E26E3" w:rsidP="00772FAE">
      <w:pPr>
        <w:pStyle w:val="RedBoldCode"/>
      </w:pPr>
      <w:r w:rsidRPr="005E26E3">
        <w:t xml:space="preserve">        p_gstatus.push_back(gstatus);</w:t>
      </w:r>
    </w:p>
    <w:p w14:paraId="7CCB004A" w14:textId="77777777" w:rsidR="005E26E3" w:rsidRPr="005E26E3" w:rsidRDefault="005E26E3" w:rsidP="00772FAE">
      <w:pPr>
        <w:pStyle w:val="RedBoldCode"/>
      </w:pPr>
      <w:r w:rsidRPr="005E26E3">
        <w:t xml:space="preserve">      }</w:t>
      </w:r>
    </w:p>
    <w:p w14:paraId="12D701F5" w14:textId="77777777" w:rsidR="005E26E3" w:rsidRPr="005E26E3" w:rsidRDefault="005E26E3" w:rsidP="00772FAE">
      <w:pPr>
        <w:pStyle w:val="RedBoldCode"/>
      </w:pPr>
      <w:r w:rsidRPr="005E26E3">
        <w:t xml:space="preserve">    }</w:t>
      </w:r>
    </w:p>
    <w:p w14:paraId="1A9D25DB" w14:textId="6D900144" w:rsidR="005E26E3" w:rsidRPr="005E26E3" w:rsidRDefault="005E26E3" w:rsidP="00772FAE">
      <w:pPr>
        <w:pStyle w:val="RedBoldCode"/>
      </w:pPr>
      <w:r w:rsidRPr="005E26E3">
        <w:t xml:space="preserve">  }</w:t>
      </w:r>
    </w:p>
    <w:p w14:paraId="01B30805" w14:textId="19C1EFBE" w:rsidR="005E26E3" w:rsidRPr="005E26E3" w:rsidRDefault="005E26E3" w:rsidP="00772FAE">
      <w:pPr>
        <w:pStyle w:val="RedBoldCode"/>
      </w:pPr>
      <w:r w:rsidRPr="005E26E3">
        <w:t>}</w:t>
      </w:r>
    </w:p>
    <w:p w14:paraId="008CBCCE" w14:textId="5B26D8EA" w:rsidR="005E26E3" w:rsidRDefault="005E26E3" w:rsidP="00772FAE">
      <w:pPr>
        <w:rPr>
          <w:rFonts w:ascii="Times New Roman" w:hAnsi="Times New Roman" w:cs="Times New Roman"/>
          <w:sz w:val="24"/>
          <w:szCs w:val="24"/>
        </w:rPr>
      </w:pPr>
      <w:r w:rsidRPr="00772FAE">
        <w:rPr>
          <w:rFonts w:ascii="Times New Roman" w:hAnsi="Times New Roman" w:cs="Times New Roman"/>
          <w:sz w:val="24"/>
          <w:szCs w:val="24"/>
        </w:rPr>
        <w:t xml:space="preserve">This version of the </w:t>
      </w:r>
      <w:r w:rsidRPr="002A487E">
        <w:rPr>
          <w:rStyle w:val="Heading1Char"/>
        </w:rPr>
        <w:t>load</w:t>
      </w:r>
      <w:r w:rsidRPr="00772FAE">
        <w:rPr>
          <w:rFonts w:ascii="Times New Roman" w:hAnsi="Times New Roman" w:cs="Times New Roman"/>
          <w:sz w:val="24"/>
          <w:szCs w:val="24"/>
        </w:rPr>
        <w:t xml:space="preserve"> function has left off additional properties, such as shunts and loads</w:t>
      </w:r>
      <w:r w:rsidR="00527DB2">
        <w:rPr>
          <w:rFonts w:ascii="Times New Roman" w:hAnsi="Times New Roman" w:cs="Times New Roman"/>
          <w:sz w:val="24"/>
          <w:szCs w:val="24"/>
        </w:rPr>
        <w:t xml:space="preserve"> and some transmission parameters</w:t>
      </w:r>
      <w:r w:rsidRPr="00772FAE">
        <w:rPr>
          <w:rFonts w:ascii="Times New Roman" w:hAnsi="Times New Roman" w:cs="Times New Roman"/>
          <w:sz w:val="24"/>
          <w:szCs w:val="24"/>
        </w:rPr>
        <w:t>, but it serves to illustrat</w:t>
      </w:r>
      <w:r w:rsidR="00040838">
        <w:rPr>
          <w:rFonts w:ascii="Times New Roman" w:hAnsi="Times New Roman" w:cs="Times New Roman"/>
          <w:sz w:val="24"/>
          <w:szCs w:val="24"/>
        </w:rPr>
        <w:t xml:space="preserve">e how </w:t>
      </w:r>
      <w:r w:rsidR="00040838" w:rsidRPr="002A487E">
        <w:rPr>
          <w:rStyle w:val="Heading1Char"/>
        </w:rPr>
        <w:t>load</w:t>
      </w:r>
      <w:r w:rsidR="00040838">
        <w:rPr>
          <w:rFonts w:ascii="Times New Roman" w:hAnsi="Times New Roman" w:cs="Times New Roman"/>
          <w:sz w:val="24"/>
          <w:szCs w:val="24"/>
        </w:rPr>
        <w:t xml:space="preserve"> is suppose to work. The </w:t>
      </w:r>
      <w:r w:rsidR="00040838" w:rsidRPr="002A487E">
        <w:rPr>
          <w:rStyle w:val="Heading1Char"/>
        </w:rPr>
        <w:t>load</w:t>
      </w:r>
      <w:r w:rsidRPr="00772FAE">
        <w:rPr>
          <w:rFonts w:ascii="Times New Roman" w:hAnsi="Times New Roman" w:cs="Times New Roman"/>
          <w:sz w:val="24"/>
          <w:szCs w:val="24"/>
        </w:rPr>
        <w:t xml:space="preserve"> method in the base factory class will run over all buses, get the </w:t>
      </w:r>
      <w:r w:rsidRPr="002A487E">
        <w:rPr>
          <w:rStyle w:val="Heading1Char"/>
        </w:rPr>
        <w:t>DataCollection</w:t>
      </w:r>
      <w:r w:rsidRPr="00772FAE">
        <w:rPr>
          <w:rFonts w:ascii="Times New Roman" w:hAnsi="Times New Roman" w:cs="Times New Roman"/>
          <w:sz w:val="24"/>
          <w:szCs w:val="24"/>
        </w:rPr>
        <w:t xml:space="preserve"> object associated with that bus and then </w:t>
      </w:r>
      <w:r w:rsidR="008C45FE" w:rsidRPr="00772FAE">
        <w:rPr>
          <w:rFonts w:ascii="Times New Roman" w:hAnsi="Times New Roman" w:cs="Times New Roman"/>
          <w:sz w:val="24"/>
          <w:szCs w:val="24"/>
        </w:rPr>
        <w:t xml:space="preserve">call the </w:t>
      </w:r>
      <w:r w:rsidR="008C45FE" w:rsidRPr="002A487E">
        <w:rPr>
          <w:rStyle w:val="Heading1Char"/>
        </w:rPr>
        <w:t>PFBus::load</w:t>
      </w:r>
      <w:r w:rsidR="008C45FE" w:rsidRPr="00772FAE">
        <w:rPr>
          <w:rFonts w:ascii="Times New Roman" w:hAnsi="Times New Roman" w:cs="Times New Roman"/>
          <w:sz w:val="24"/>
          <w:szCs w:val="24"/>
        </w:rPr>
        <w:t xml:space="preserve"> method for that bus using the </w:t>
      </w:r>
      <w:r w:rsidR="008C45FE" w:rsidRPr="002A487E">
        <w:rPr>
          <w:rStyle w:val="Heading1Char"/>
        </w:rPr>
        <w:t>DataCollection</w:t>
      </w:r>
      <w:r w:rsidR="008C45FE" w:rsidRPr="00772FAE">
        <w:rPr>
          <w:rFonts w:ascii="Times New Roman" w:hAnsi="Times New Roman" w:cs="Times New Roman"/>
          <w:sz w:val="24"/>
          <w:szCs w:val="24"/>
        </w:rPr>
        <w:t xml:space="preserve"> object as t</w:t>
      </w:r>
      <w:r w:rsidR="002A487E">
        <w:rPr>
          <w:rFonts w:ascii="Times New Roman" w:hAnsi="Times New Roman" w:cs="Times New Roman"/>
          <w:sz w:val="24"/>
          <w:szCs w:val="24"/>
        </w:rPr>
        <w:t>he argument</w:t>
      </w:r>
      <w:r w:rsidR="008C45FE" w:rsidRPr="00772FAE">
        <w:rPr>
          <w:rFonts w:ascii="Times New Roman" w:hAnsi="Times New Roman" w:cs="Times New Roman"/>
          <w:sz w:val="24"/>
          <w:szCs w:val="24"/>
        </w:rPr>
        <w:t xml:space="preserve">. The parameters </w:t>
      </w:r>
      <w:r w:rsidR="008C45FE" w:rsidRPr="007D36F0">
        <w:rPr>
          <w:rStyle w:val="Heading1Char"/>
        </w:rPr>
        <w:t>p_sbase</w:t>
      </w:r>
      <w:r w:rsidR="008C45FE" w:rsidRPr="00772FAE">
        <w:rPr>
          <w:rFonts w:ascii="Times New Roman" w:hAnsi="Times New Roman" w:cs="Times New Roman"/>
          <w:sz w:val="24"/>
          <w:szCs w:val="24"/>
        </w:rPr>
        <w:t xml:space="preserve">, </w:t>
      </w:r>
      <w:r w:rsidR="008C45FE" w:rsidRPr="007D36F0">
        <w:rPr>
          <w:rStyle w:val="Heading1Char"/>
        </w:rPr>
        <w:t>p_angle</w:t>
      </w:r>
      <w:r w:rsidR="008C45FE" w:rsidRPr="00772FAE">
        <w:rPr>
          <w:rFonts w:ascii="Times New Roman" w:hAnsi="Times New Roman" w:cs="Times New Roman"/>
          <w:sz w:val="24"/>
          <w:szCs w:val="24"/>
        </w:rPr>
        <w:t xml:space="preserve">, </w:t>
      </w:r>
      <w:r w:rsidR="008C45FE" w:rsidRPr="007D36F0">
        <w:rPr>
          <w:rStyle w:val="Heading1Char"/>
        </w:rPr>
        <w:t>p_voltage</w:t>
      </w:r>
      <w:r w:rsidR="008C45FE" w:rsidRPr="00772FAE">
        <w:rPr>
          <w:rFonts w:ascii="Times New Roman" w:hAnsi="Times New Roman" w:cs="Times New Roman"/>
          <w:sz w:val="24"/>
          <w:szCs w:val="24"/>
        </w:rPr>
        <w:t xml:space="preserve"> are private members of </w:t>
      </w:r>
      <w:r w:rsidR="008C45FE" w:rsidRPr="007D36F0">
        <w:rPr>
          <w:rStyle w:val="Heading1Char"/>
        </w:rPr>
        <w:t>PFBus</w:t>
      </w:r>
      <w:r w:rsidR="008C45FE" w:rsidRPr="00772FAE">
        <w:rPr>
          <w:rFonts w:ascii="Times New Roman" w:hAnsi="Times New Roman" w:cs="Times New Roman"/>
          <w:sz w:val="24"/>
          <w:szCs w:val="24"/>
        </w:rPr>
        <w:t>.</w:t>
      </w:r>
      <w:r w:rsidR="00D6048C">
        <w:rPr>
          <w:rFonts w:ascii="Times New Roman" w:hAnsi="Times New Roman" w:cs="Times New Roman"/>
          <w:sz w:val="24"/>
          <w:szCs w:val="24"/>
        </w:rPr>
        <w:t xml:space="preserve"> The variables corresponding to the keys </w:t>
      </w:r>
      <w:r w:rsidR="00D6048C" w:rsidRPr="007D36F0">
        <w:rPr>
          <w:rStyle w:val="Heading1Char"/>
        </w:rPr>
        <w:t>CASE_SBASE</w:t>
      </w:r>
      <w:r w:rsidR="00D6048C">
        <w:rPr>
          <w:rFonts w:ascii="Times New Roman" w:hAnsi="Times New Roman" w:cs="Times New Roman"/>
          <w:sz w:val="24"/>
          <w:szCs w:val="24"/>
        </w:rPr>
        <w:t xml:space="preserve">, </w:t>
      </w:r>
      <w:r w:rsidR="00D6048C" w:rsidRPr="007D36F0">
        <w:rPr>
          <w:rStyle w:val="Heading1Char"/>
        </w:rPr>
        <w:t>BUS_VOLTAGE_ANG</w:t>
      </w:r>
      <w:r w:rsidR="00D6048C">
        <w:rPr>
          <w:rFonts w:ascii="Times New Roman" w:hAnsi="Times New Roman" w:cs="Times New Roman"/>
          <w:sz w:val="24"/>
          <w:szCs w:val="24"/>
        </w:rPr>
        <w:t xml:space="preserve">, </w:t>
      </w:r>
      <w:r w:rsidR="00D6048C" w:rsidRPr="007D36F0">
        <w:rPr>
          <w:rStyle w:val="Heading1Char"/>
        </w:rPr>
        <w:t>BUS_VOLTAGE_MAG</w:t>
      </w:r>
      <w:r w:rsidR="00D6048C">
        <w:rPr>
          <w:rFonts w:ascii="Times New Roman" w:hAnsi="Times New Roman" w:cs="Times New Roman"/>
          <w:sz w:val="24"/>
          <w:szCs w:val="24"/>
        </w:rPr>
        <w:t xml:space="preserve"> were stored in the </w:t>
      </w:r>
      <w:r w:rsidR="00D6048C" w:rsidRPr="007D36F0">
        <w:rPr>
          <w:rStyle w:val="Heading1Char"/>
        </w:rPr>
        <w:t>DataCollection</w:t>
      </w:r>
      <w:r w:rsidR="00D6048C">
        <w:rPr>
          <w:rFonts w:ascii="Times New Roman" w:hAnsi="Times New Roman" w:cs="Times New Roman"/>
          <w:sz w:val="24"/>
          <w:szCs w:val="24"/>
        </w:rPr>
        <w:t xml:space="preserve"> object when the network configuration file was parsed. They are retrieved from this object using the </w:t>
      </w:r>
      <w:r w:rsidR="00D6048C" w:rsidRPr="007D36F0">
        <w:rPr>
          <w:rStyle w:val="Heading1Char"/>
        </w:rPr>
        <w:t>getValue</w:t>
      </w:r>
      <w:r w:rsidR="00D6048C">
        <w:rPr>
          <w:rFonts w:ascii="Times New Roman" w:hAnsi="Times New Roman" w:cs="Times New Roman"/>
          <w:sz w:val="24"/>
          <w:szCs w:val="24"/>
        </w:rPr>
        <w:t xml:space="preserve"> functions and assi</w:t>
      </w:r>
      <w:r w:rsidR="007D36F0">
        <w:rPr>
          <w:rFonts w:ascii="Times New Roman" w:hAnsi="Times New Roman" w:cs="Times New Roman"/>
          <w:sz w:val="24"/>
          <w:szCs w:val="24"/>
        </w:rPr>
        <w:t>gned to</w:t>
      </w:r>
      <w:r w:rsidR="00D6048C">
        <w:rPr>
          <w:rFonts w:ascii="Times New Roman" w:hAnsi="Times New Roman" w:cs="Times New Roman"/>
          <w:sz w:val="24"/>
          <w:szCs w:val="24"/>
        </w:rPr>
        <w:t xml:space="preserve"> </w:t>
      </w:r>
      <w:r w:rsidR="00D6048C" w:rsidRPr="007D36F0">
        <w:rPr>
          <w:rStyle w:val="Heading1Char"/>
        </w:rPr>
        <w:t>p_sbase</w:t>
      </w:r>
      <w:r w:rsidR="00D6048C">
        <w:rPr>
          <w:rFonts w:ascii="Times New Roman" w:hAnsi="Times New Roman" w:cs="Times New Roman"/>
          <w:sz w:val="24"/>
          <w:szCs w:val="24"/>
        </w:rPr>
        <w:t xml:space="preserve">, </w:t>
      </w:r>
      <w:r w:rsidR="00D6048C" w:rsidRPr="007D36F0">
        <w:rPr>
          <w:rStyle w:val="Heading1Char"/>
        </w:rPr>
        <w:t>p_angle</w:t>
      </w:r>
      <w:r w:rsidR="00D6048C">
        <w:rPr>
          <w:rFonts w:ascii="Times New Roman" w:hAnsi="Times New Roman" w:cs="Times New Roman"/>
          <w:sz w:val="24"/>
          <w:szCs w:val="24"/>
        </w:rPr>
        <w:t xml:space="preserve">, </w:t>
      </w:r>
      <w:r w:rsidR="00D6048C" w:rsidRPr="007D36F0">
        <w:rPr>
          <w:rStyle w:val="Heading1Char"/>
        </w:rPr>
        <w:t>p_voltage</w:t>
      </w:r>
      <w:r w:rsidR="00D6048C">
        <w:rPr>
          <w:rFonts w:ascii="Times New Roman" w:hAnsi="Times New Roman" w:cs="Times New Roman"/>
          <w:sz w:val="24"/>
          <w:szCs w:val="24"/>
        </w:rPr>
        <w:t>. Additional internal variables are also assigned in a similar m</w:t>
      </w:r>
      <w:r w:rsidR="00527DB2">
        <w:rPr>
          <w:rFonts w:ascii="Times New Roman" w:hAnsi="Times New Roman" w:cs="Times New Roman"/>
          <w:sz w:val="24"/>
          <w:szCs w:val="24"/>
        </w:rPr>
        <w:t xml:space="preserve">anner. The value of the </w:t>
      </w:r>
      <w:r w:rsidR="00527DB2" w:rsidRPr="007D36F0">
        <w:rPr>
          <w:rStyle w:val="Heading1Char"/>
        </w:rPr>
        <w:t>BUS_TYPE</w:t>
      </w:r>
      <w:r w:rsidR="00527DB2">
        <w:rPr>
          <w:rFonts w:ascii="Times New Roman" w:hAnsi="Times New Roman" w:cs="Times New Roman"/>
          <w:sz w:val="24"/>
          <w:szCs w:val="24"/>
        </w:rPr>
        <w:t xml:space="preserve"> variable can be used to determine whether the bus is a reference bus.</w:t>
      </w:r>
      <w:r w:rsidR="007D36F0">
        <w:rPr>
          <w:rFonts w:ascii="Times New Roman" w:hAnsi="Times New Roman" w:cs="Times New Roman"/>
          <w:sz w:val="24"/>
          <w:szCs w:val="24"/>
        </w:rPr>
        <w:t xml:space="preserve"> Note that the CASE_SBASE etc. are just preprocessor symbols that are defined in the </w:t>
      </w:r>
      <w:r w:rsidR="007D36F0" w:rsidRPr="007D36F0">
        <w:rPr>
          <w:rStyle w:val="Heading1Char"/>
        </w:rPr>
        <w:t>dictionary.hpp</w:t>
      </w:r>
      <w:r w:rsidR="007D36F0">
        <w:rPr>
          <w:rFonts w:ascii="Times New Roman" w:hAnsi="Times New Roman" w:cs="Times New Roman"/>
          <w:sz w:val="24"/>
          <w:szCs w:val="24"/>
        </w:rPr>
        <w:t xml:space="preserve"> file, which must be included in the file defining the </w:t>
      </w:r>
      <w:r w:rsidR="007D36F0" w:rsidRPr="007D36F0">
        <w:rPr>
          <w:rStyle w:val="Heading1Char"/>
        </w:rPr>
        <w:t>load</w:t>
      </w:r>
      <w:r w:rsidR="007D36F0">
        <w:rPr>
          <w:rFonts w:ascii="Times New Roman" w:hAnsi="Times New Roman" w:cs="Times New Roman"/>
          <w:sz w:val="24"/>
          <w:szCs w:val="24"/>
        </w:rPr>
        <w:t xml:space="preserve"> function.</w:t>
      </w:r>
    </w:p>
    <w:p w14:paraId="63C7D1FB" w14:textId="40313432" w:rsidR="00527DB2" w:rsidRDefault="00527DB2" w:rsidP="00772FAE">
      <w:pPr>
        <w:rPr>
          <w:rFonts w:ascii="Times New Roman" w:hAnsi="Times New Roman" w:cs="Times New Roman"/>
          <w:sz w:val="24"/>
          <w:szCs w:val="24"/>
        </w:rPr>
      </w:pPr>
      <w:r>
        <w:rPr>
          <w:rFonts w:ascii="Times New Roman" w:hAnsi="Times New Roman" w:cs="Times New Roman"/>
          <w:sz w:val="24"/>
          <w:szCs w:val="24"/>
        </w:rPr>
        <w:t xml:space="preserve">The variables referring to generators have a different behavior than the other variables. A bus can have multiple generators and these are stored in the </w:t>
      </w:r>
      <w:r w:rsidRPr="009F2A3F">
        <w:rPr>
          <w:rStyle w:val="Heading1Char"/>
        </w:rPr>
        <w:t>DataCollection</w:t>
      </w:r>
      <w:r>
        <w:rPr>
          <w:rFonts w:ascii="Times New Roman" w:hAnsi="Times New Roman" w:cs="Times New Roman"/>
          <w:sz w:val="24"/>
          <w:szCs w:val="24"/>
        </w:rPr>
        <w:t xml:space="preserve"> object with an index. The number of generators is also stored in the </w:t>
      </w:r>
      <w:r w:rsidRPr="009F2A3F">
        <w:rPr>
          <w:rStyle w:val="Heading1Char"/>
        </w:rPr>
        <w:t>DataCollection</w:t>
      </w:r>
      <w:r>
        <w:rPr>
          <w:rFonts w:ascii="Times New Roman" w:hAnsi="Times New Roman" w:cs="Times New Roman"/>
          <w:sz w:val="24"/>
          <w:szCs w:val="24"/>
        </w:rPr>
        <w:t xml:space="preserve"> object with the key </w:t>
      </w:r>
      <w:r w:rsidRPr="009F2A3F">
        <w:rPr>
          <w:rStyle w:val="Heading1Char"/>
        </w:rPr>
        <w:t>GENERATOR_NUMBER</w:t>
      </w:r>
      <w:r>
        <w:rPr>
          <w:rFonts w:ascii="Times New Roman" w:hAnsi="Times New Roman" w:cs="Times New Roman"/>
          <w:sz w:val="24"/>
          <w:szCs w:val="24"/>
        </w:rPr>
        <w:t xml:space="preserve">. First the number of generators is retrieved and then a loop is set up so all the generator variables can be accessed. These are stored in local vectors. The generator parameters are stored in local private arrays. The loop shows how the return value of the </w:t>
      </w:r>
      <w:r w:rsidRPr="009F2A3F">
        <w:rPr>
          <w:rStyle w:val="Heading1Char"/>
        </w:rPr>
        <w:t>getValue</w:t>
      </w:r>
      <w:r>
        <w:rPr>
          <w:rFonts w:ascii="Times New Roman" w:hAnsi="Times New Roman" w:cs="Times New Roman"/>
          <w:sz w:val="24"/>
          <w:szCs w:val="24"/>
        </w:rPr>
        <w:t xml:space="preserve"> function can be used to verify that all three parameters for a generator where found. If they aren’t found, then the generator is incomplete and the generator is not added to the local data. This can also be used to determine if the bus has other properties and to set internal flags and parameters accordingly.</w:t>
      </w:r>
      <w:r w:rsidR="000F4B3C">
        <w:rPr>
          <w:rFonts w:ascii="Times New Roman" w:hAnsi="Times New Roman" w:cs="Times New Roman"/>
          <w:sz w:val="24"/>
          <w:szCs w:val="24"/>
        </w:rPr>
        <w:t xml:space="preserve"> The load function for the </w:t>
      </w:r>
      <w:r w:rsidR="000F4B3C" w:rsidRPr="009F2A3F">
        <w:rPr>
          <w:rStyle w:val="Heading1Char"/>
        </w:rPr>
        <w:t>PFBranch</w:t>
      </w:r>
      <w:r w:rsidR="000F4B3C">
        <w:rPr>
          <w:rFonts w:ascii="Times New Roman" w:hAnsi="Times New Roman" w:cs="Times New Roman"/>
          <w:sz w:val="24"/>
          <w:szCs w:val="24"/>
        </w:rPr>
        <w:t xml:space="preserve"> is constructed in a similar way, except that the focus is on extracting branch related parameters from the </w:t>
      </w:r>
      <w:r w:rsidR="000F4B3C" w:rsidRPr="009F2A3F">
        <w:rPr>
          <w:rStyle w:val="Heading1Char"/>
        </w:rPr>
        <w:t>DataCollection</w:t>
      </w:r>
      <w:r w:rsidR="000F4B3C">
        <w:rPr>
          <w:rFonts w:ascii="Times New Roman" w:hAnsi="Times New Roman" w:cs="Times New Roman"/>
          <w:sz w:val="24"/>
          <w:szCs w:val="24"/>
        </w:rPr>
        <w:t xml:space="preserve"> object.</w:t>
      </w:r>
    </w:p>
    <w:p w14:paraId="7FCBC56C" w14:textId="086EB5F6" w:rsidR="000F4B3C" w:rsidRDefault="000F4B3C" w:rsidP="00772FAE">
      <w:pPr>
        <w:rPr>
          <w:rFonts w:ascii="Times New Roman" w:hAnsi="Times New Roman" w:cs="Times New Roman"/>
          <w:sz w:val="24"/>
          <w:szCs w:val="24"/>
        </w:rPr>
      </w:pPr>
      <w:r>
        <w:rPr>
          <w:rFonts w:ascii="Times New Roman" w:hAnsi="Times New Roman" w:cs="Times New Roman"/>
          <w:sz w:val="24"/>
          <w:szCs w:val="24"/>
        </w:rPr>
        <w:lastRenderedPageBreak/>
        <w:t xml:space="preserve">Both the </w:t>
      </w:r>
      <w:r w:rsidRPr="009F2A3F">
        <w:rPr>
          <w:rStyle w:val="Heading1Char"/>
        </w:rPr>
        <w:t>PFBus</w:t>
      </w:r>
      <w:r>
        <w:rPr>
          <w:rFonts w:ascii="Times New Roman" w:hAnsi="Times New Roman" w:cs="Times New Roman"/>
          <w:sz w:val="24"/>
          <w:szCs w:val="24"/>
        </w:rPr>
        <w:t xml:space="preserve"> and </w:t>
      </w:r>
      <w:r w:rsidRPr="009F2A3F">
        <w:rPr>
          <w:rStyle w:val="Heading1Char"/>
        </w:rPr>
        <w:t>PFBranch</w:t>
      </w:r>
      <w:r>
        <w:rPr>
          <w:rFonts w:ascii="Times New Roman" w:hAnsi="Times New Roman" w:cs="Times New Roman"/>
          <w:sz w:val="24"/>
          <w:szCs w:val="24"/>
        </w:rPr>
        <w:t xml:space="preserve"> classes contain an application-specific function called </w:t>
      </w:r>
      <w:r w:rsidRPr="009F2A3F">
        <w:rPr>
          <w:rStyle w:val="Heading1Char"/>
        </w:rPr>
        <w:t>setYBus</w:t>
      </w:r>
      <w:r>
        <w:rPr>
          <w:rFonts w:ascii="Times New Roman" w:hAnsi="Times New Roman" w:cs="Times New Roman"/>
          <w:sz w:val="24"/>
          <w:szCs w:val="24"/>
        </w:rPr>
        <w:t xml:space="preserve"> that is used to set up values in the Y-matrix. There is also a function in the powerflow factor</w:t>
      </w:r>
      <w:r w:rsidR="009F2A3F">
        <w:rPr>
          <w:rFonts w:ascii="Times New Roman" w:hAnsi="Times New Roman" w:cs="Times New Roman"/>
          <w:sz w:val="24"/>
          <w:szCs w:val="24"/>
        </w:rPr>
        <w:t>y</w:t>
      </w:r>
      <w:r>
        <w:rPr>
          <w:rFonts w:ascii="Times New Roman" w:hAnsi="Times New Roman" w:cs="Times New Roman"/>
          <w:sz w:val="24"/>
          <w:szCs w:val="24"/>
        </w:rPr>
        <w:t xml:space="preserve"> class that runs over all buses and branches and calls this function. The </w:t>
      </w:r>
      <w:r w:rsidRPr="009F2A3F">
        <w:rPr>
          <w:rStyle w:val="Heading1Char"/>
        </w:rPr>
        <w:t>setYBus</w:t>
      </w:r>
      <w:r>
        <w:rPr>
          <w:rFonts w:ascii="Times New Roman" w:hAnsi="Times New Roman" w:cs="Times New Roman"/>
          <w:sz w:val="24"/>
          <w:szCs w:val="24"/>
        </w:rPr>
        <w:t xml:space="preserve"> function in </w:t>
      </w:r>
      <w:r w:rsidRPr="009F2A3F">
        <w:rPr>
          <w:rStyle w:val="Heading1Char"/>
        </w:rPr>
        <w:t>PFBus</w:t>
      </w:r>
      <w:r>
        <w:rPr>
          <w:rFonts w:ascii="Times New Roman" w:hAnsi="Times New Roman" w:cs="Times New Roman"/>
          <w:sz w:val="24"/>
          <w:szCs w:val="24"/>
        </w:rPr>
        <w:t xml:space="preserve"> is</w:t>
      </w:r>
    </w:p>
    <w:p w14:paraId="5EBE6D14" w14:textId="77777777" w:rsidR="000F4B3C" w:rsidRPr="000F4B3C" w:rsidRDefault="000F4B3C" w:rsidP="00265A7E">
      <w:pPr>
        <w:pStyle w:val="RedBoldCode"/>
      </w:pPr>
      <w:r w:rsidRPr="000F4B3C">
        <w:t>void gridpack::powerflow::PFBus::setYBus(void)</w:t>
      </w:r>
    </w:p>
    <w:p w14:paraId="4A6B7002" w14:textId="77777777" w:rsidR="000F4B3C" w:rsidRPr="000F4B3C" w:rsidRDefault="000F4B3C" w:rsidP="00265A7E">
      <w:pPr>
        <w:pStyle w:val="RedBoldCode"/>
      </w:pPr>
      <w:r w:rsidRPr="000F4B3C">
        <w:t>{</w:t>
      </w:r>
    </w:p>
    <w:p w14:paraId="16B4CB1B" w14:textId="77777777" w:rsidR="000F4B3C" w:rsidRPr="000F4B3C" w:rsidRDefault="000F4B3C" w:rsidP="00265A7E">
      <w:pPr>
        <w:pStyle w:val="RedBoldCode"/>
      </w:pPr>
      <w:r w:rsidRPr="000F4B3C">
        <w:t xml:space="preserve">  gridpack::ComplexType ret(0.0,0.0);</w:t>
      </w:r>
    </w:p>
    <w:p w14:paraId="30E07E23" w14:textId="77777777" w:rsidR="000F4B3C" w:rsidRPr="000F4B3C" w:rsidRDefault="000F4B3C" w:rsidP="00265A7E">
      <w:pPr>
        <w:pStyle w:val="RedBoldCode"/>
      </w:pPr>
      <w:r w:rsidRPr="000F4B3C">
        <w:t xml:space="preserve">  std::vector&lt;boost::shared_ptr&lt;BaseComponent&gt; &gt; branches;</w:t>
      </w:r>
    </w:p>
    <w:p w14:paraId="2F53C874" w14:textId="77777777" w:rsidR="000F4B3C" w:rsidRPr="000F4B3C" w:rsidRDefault="000F4B3C" w:rsidP="00265A7E">
      <w:pPr>
        <w:pStyle w:val="RedBoldCode"/>
      </w:pPr>
      <w:r w:rsidRPr="000F4B3C">
        <w:t xml:space="preserve">  getNeighborBranches(branches);</w:t>
      </w:r>
    </w:p>
    <w:p w14:paraId="3C3DC569" w14:textId="77777777" w:rsidR="000F4B3C" w:rsidRPr="000F4B3C" w:rsidRDefault="000F4B3C" w:rsidP="00265A7E">
      <w:pPr>
        <w:pStyle w:val="RedBoldCode"/>
      </w:pPr>
      <w:r w:rsidRPr="000F4B3C">
        <w:t xml:space="preserve">  int size = branches.size();</w:t>
      </w:r>
    </w:p>
    <w:p w14:paraId="12C91890" w14:textId="4382B75C" w:rsidR="000F4B3C" w:rsidRPr="000F4B3C" w:rsidRDefault="00265A7E" w:rsidP="00265A7E">
      <w:pPr>
        <w:pStyle w:val="RedBoldCode"/>
      </w:pPr>
      <w:r>
        <w:t xml:space="preserve">  int i;</w:t>
      </w:r>
    </w:p>
    <w:p w14:paraId="47BFF4C6" w14:textId="77777777" w:rsidR="000F4B3C" w:rsidRPr="000F4B3C" w:rsidRDefault="000F4B3C" w:rsidP="00265A7E">
      <w:pPr>
        <w:pStyle w:val="RedBoldCode"/>
      </w:pPr>
      <w:r w:rsidRPr="000F4B3C">
        <w:t xml:space="preserve">  for (i=0; i&lt;size; i++) {</w:t>
      </w:r>
    </w:p>
    <w:p w14:paraId="2A1E2D11" w14:textId="77777777" w:rsidR="000F4B3C" w:rsidRPr="000F4B3C" w:rsidRDefault="000F4B3C" w:rsidP="00265A7E">
      <w:pPr>
        <w:pStyle w:val="RedBoldCode"/>
      </w:pPr>
      <w:r w:rsidRPr="000F4B3C">
        <w:t xml:space="preserve">    gridpack::powerflow::PFBranch *branch</w:t>
      </w:r>
    </w:p>
    <w:p w14:paraId="20C62AE1" w14:textId="77777777" w:rsidR="00265A7E" w:rsidRDefault="000F4B3C" w:rsidP="00265A7E">
      <w:pPr>
        <w:pStyle w:val="RedBoldCode"/>
      </w:pPr>
      <w:r w:rsidRPr="000F4B3C">
        <w:t xml:space="preserve">      = dynamic_cast&lt;gridpack::powerflow::PFBranch*&gt;</w:t>
      </w:r>
    </w:p>
    <w:p w14:paraId="62B3B68C" w14:textId="3D3C0ADA" w:rsidR="000F4B3C" w:rsidRPr="000F4B3C" w:rsidRDefault="00265A7E" w:rsidP="00265A7E">
      <w:pPr>
        <w:pStyle w:val="RedBoldCode"/>
      </w:pPr>
      <w:r>
        <w:t xml:space="preserve">        </w:t>
      </w:r>
      <w:r w:rsidR="000F4B3C" w:rsidRPr="000F4B3C">
        <w:t>(branches[i].get());</w:t>
      </w:r>
    </w:p>
    <w:p w14:paraId="236EFCBE" w14:textId="77777777" w:rsidR="000F4B3C" w:rsidRPr="000F4B3C" w:rsidRDefault="000F4B3C" w:rsidP="00265A7E">
      <w:pPr>
        <w:pStyle w:val="RedBoldCode"/>
      </w:pPr>
      <w:r w:rsidRPr="000F4B3C">
        <w:t xml:space="preserve">    ret -= branch-&gt;getAdmittance();</w:t>
      </w:r>
    </w:p>
    <w:p w14:paraId="73E2BD5E" w14:textId="77777777" w:rsidR="000F4B3C" w:rsidRPr="000F4B3C" w:rsidRDefault="000F4B3C" w:rsidP="00265A7E">
      <w:pPr>
        <w:pStyle w:val="RedBoldCode"/>
      </w:pPr>
      <w:r w:rsidRPr="000F4B3C">
        <w:t xml:space="preserve">    ret -= branch-&gt;getTransformer(this);</w:t>
      </w:r>
    </w:p>
    <w:p w14:paraId="5C87AFC4" w14:textId="77777777" w:rsidR="000F4B3C" w:rsidRPr="000F4B3C" w:rsidRDefault="000F4B3C" w:rsidP="00265A7E">
      <w:pPr>
        <w:pStyle w:val="RedBoldCode"/>
      </w:pPr>
      <w:r w:rsidRPr="000F4B3C">
        <w:t xml:space="preserve">    ret += branch-&gt;getShunt(this);</w:t>
      </w:r>
    </w:p>
    <w:p w14:paraId="5C6ECC57" w14:textId="77777777" w:rsidR="000F4B3C" w:rsidRPr="000F4B3C" w:rsidRDefault="000F4B3C" w:rsidP="00265A7E">
      <w:pPr>
        <w:pStyle w:val="RedBoldCode"/>
      </w:pPr>
      <w:r w:rsidRPr="000F4B3C">
        <w:t xml:space="preserve">  }</w:t>
      </w:r>
    </w:p>
    <w:p w14:paraId="21A21327" w14:textId="77777777" w:rsidR="000F4B3C" w:rsidRPr="000F4B3C" w:rsidRDefault="000F4B3C" w:rsidP="00265A7E">
      <w:pPr>
        <w:pStyle w:val="RedBoldCode"/>
      </w:pPr>
      <w:r w:rsidRPr="000F4B3C">
        <w:t xml:space="preserve">  if (p_shunt) {</w:t>
      </w:r>
    </w:p>
    <w:p w14:paraId="61C58812" w14:textId="77777777" w:rsidR="000F4B3C" w:rsidRPr="000F4B3C" w:rsidRDefault="000F4B3C" w:rsidP="00265A7E">
      <w:pPr>
        <w:pStyle w:val="RedBoldCode"/>
      </w:pPr>
      <w:r w:rsidRPr="000F4B3C">
        <w:t xml:space="preserve">    gridpack::ComplexType shunt(p_shunt_gs,p_shunt_bs);</w:t>
      </w:r>
    </w:p>
    <w:p w14:paraId="720210A0" w14:textId="77777777" w:rsidR="000F4B3C" w:rsidRPr="000F4B3C" w:rsidRDefault="000F4B3C" w:rsidP="00265A7E">
      <w:pPr>
        <w:pStyle w:val="RedBoldCode"/>
      </w:pPr>
      <w:r w:rsidRPr="000F4B3C">
        <w:t xml:space="preserve">    ret += shunt;</w:t>
      </w:r>
    </w:p>
    <w:p w14:paraId="5444AE27" w14:textId="77777777" w:rsidR="000F4B3C" w:rsidRPr="000F4B3C" w:rsidRDefault="000F4B3C" w:rsidP="00265A7E">
      <w:pPr>
        <w:pStyle w:val="RedBoldCode"/>
      </w:pPr>
      <w:r w:rsidRPr="000F4B3C">
        <w:t xml:space="preserve">  }</w:t>
      </w:r>
    </w:p>
    <w:p w14:paraId="69D9FAE3" w14:textId="77777777" w:rsidR="000F4B3C" w:rsidRPr="000F4B3C" w:rsidRDefault="000F4B3C" w:rsidP="00265A7E">
      <w:pPr>
        <w:pStyle w:val="RedBoldCode"/>
      </w:pPr>
      <w:r w:rsidRPr="000F4B3C">
        <w:t xml:space="preserve">  p_ybusr = real(ret);</w:t>
      </w:r>
    </w:p>
    <w:p w14:paraId="6A7AC5CE" w14:textId="77777777" w:rsidR="000F4B3C" w:rsidRPr="000F4B3C" w:rsidRDefault="000F4B3C" w:rsidP="00265A7E">
      <w:pPr>
        <w:pStyle w:val="RedBoldCode"/>
      </w:pPr>
      <w:r w:rsidRPr="000F4B3C">
        <w:t xml:space="preserve">  p_ybusi = imag(ret);</w:t>
      </w:r>
    </w:p>
    <w:p w14:paraId="4761B3D9" w14:textId="03036CE5" w:rsidR="000F4B3C" w:rsidRDefault="000F4B3C" w:rsidP="00265A7E">
      <w:pPr>
        <w:pStyle w:val="RedBoldCode"/>
      </w:pPr>
      <w:r w:rsidRPr="000F4B3C">
        <w:t>}</w:t>
      </w:r>
    </w:p>
    <w:p w14:paraId="357546BD" w14:textId="06BC2338" w:rsidR="000F4B3C" w:rsidRDefault="00265A7E" w:rsidP="000F4B3C">
      <w:pPr>
        <w:rPr>
          <w:rFonts w:ascii="Times New Roman" w:hAnsi="Times New Roman" w:cs="Times New Roman"/>
          <w:sz w:val="24"/>
          <w:szCs w:val="24"/>
        </w:rPr>
      </w:pPr>
      <w:r>
        <w:rPr>
          <w:rFonts w:ascii="Times New Roman" w:hAnsi="Times New Roman" w:cs="Times New Roman"/>
          <w:sz w:val="24"/>
          <w:szCs w:val="24"/>
        </w:rPr>
        <w:t xml:space="preserve">This function evaluates the contributions to the Y-Matrix associated with buses. The real and imaginary parts of this number are stored in the internal variables </w:t>
      </w:r>
      <w:r w:rsidRPr="009F2A3F">
        <w:rPr>
          <w:rStyle w:val="Heading1Char"/>
        </w:rPr>
        <w:t>p_ybusr</w:t>
      </w:r>
      <w:r>
        <w:rPr>
          <w:rFonts w:ascii="Times New Roman" w:hAnsi="Times New Roman" w:cs="Times New Roman"/>
          <w:sz w:val="24"/>
          <w:szCs w:val="24"/>
        </w:rPr>
        <w:t xml:space="preserve"> and </w:t>
      </w:r>
      <w:r w:rsidRPr="009F2A3F">
        <w:rPr>
          <w:rStyle w:val="Heading1Char"/>
        </w:rPr>
        <w:t>p_ybusi</w:t>
      </w:r>
      <w:r>
        <w:rPr>
          <w:rFonts w:ascii="Times New Roman" w:hAnsi="Times New Roman" w:cs="Times New Roman"/>
          <w:sz w:val="24"/>
          <w:szCs w:val="24"/>
        </w:rPr>
        <w:t xml:space="preserve">. The subroutine first creates the local variable </w:t>
      </w:r>
      <w:r w:rsidRPr="009F2A3F">
        <w:rPr>
          <w:rStyle w:val="Heading1Char"/>
        </w:rPr>
        <w:t>ret</w:t>
      </w:r>
      <w:r>
        <w:rPr>
          <w:rFonts w:ascii="Times New Roman" w:hAnsi="Times New Roman" w:cs="Times New Roman"/>
          <w:sz w:val="24"/>
          <w:szCs w:val="24"/>
        </w:rPr>
        <w:t xml:space="preserve"> and then gets a list of pointers to neighboring branches from the </w:t>
      </w:r>
      <w:r w:rsidRPr="009F2A3F">
        <w:rPr>
          <w:rStyle w:val="Heading1Char"/>
        </w:rPr>
        <w:t>BaseBusComponent</w:t>
      </w:r>
      <w:r>
        <w:rPr>
          <w:rFonts w:ascii="Times New Roman" w:hAnsi="Times New Roman" w:cs="Times New Roman"/>
          <w:sz w:val="24"/>
          <w:szCs w:val="24"/>
        </w:rPr>
        <w:t xml:space="preserve"> function </w:t>
      </w:r>
      <w:r w:rsidRPr="009F2A3F">
        <w:rPr>
          <w:rStyle w:val="Heading1Char"/>
        </w:rPr>
        <w:t>getNeighborBranches</w:t>
      </w:r>
      <w:r>
        <w:rPr>
          <w:rFonts w:ascii="Times New Roman" w:hAnsi="Times New Roman" w:cs="Times New Roman"/>
          <w:sz w:val="24"/>
          <w:szCs w:val="24"/>
        </w:rPr>
        <w:t xml:space="preserve">. The function then loops over each of the branches and casts the </w:t>
      </w:r>
      <w:r w:rsidRPr="009F2A3F">
        <w:rPr>
          <w:rStyle w:val="Heading1Char"/>
        </w:rPr>
        <w:t>BaseComponent</w:t>
      </w:r>
      <w:r>
        <w:rPr>
          <w:rFonts w:ascii="Times New Roman" w:hAnsi="Times New Roman" w:cs="Times New Roman"/>
          <w:sz w:val="24"/>
          <w:szCs w:val="24"/>
        </w:rPr>
        <w:t xml:space="preserve"> pointer from the list to a </w:t>
      </w:r>
      <w:r w:rsidRPr="009F2A3F">
        <w:rPr>
          <w:rStyle w:val="Heading1Char"/>
        </w:rPr>
        <w:t>PFBranch</w:t>
      </w:r>
      <w:r>
        <w:rPr>
          <w:rFonts w:ascii="Times New Roman" w:hAnsi="Times New Roman" w:cs="Times New Roman"/>
          <w:sz w:val="24"/>
          <w:szCs w:val="24"/>
        </w:rPr>
        <w:t xml:space="preserve"> pointer. The </w:t>
      </w:r>
      <w:r w:rsidRPr="009F2A3F">
        <w:rPr>
          <w:rStyle w:val="Heading1Char"/>
        </w:rPr>
        <w:t>getAdmittance</w:t>
      </w:r>
      <w:r>
        <w:rPr>
          <w:rFonts w:ascii="Times New Roman" w:hAnsi="Times New Roman" w:cs="Times New Roman"/>
          <w:sz w:val="24"/>
          <w:szCs w:val="24"/>
        </w:rPr>
        <w:t xml:space="preserve">, </w:t>
      </w:r>
      <w:r w:rsidRPr="009F2A3F">
        <w:rPr>
          <w:rStyle w:val="Heading1Char"/>
        </w:rPr>
        <w:t>getTransformer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methods return the contributions from simple transmission elements, transformers and shunts associated with the branch. These are accumulated into the </w:t>
      </w:r>
      <w:r w:rsidRPr="009F2A3F">
        <w:rPr>
          <w:rStyle w:val="Heading1Char"/>
        </w:rPr>
        <w:t>ret</w:t>
      </w:r>
      <w:r>
        <w:rPr>
          <w:rFonts w:ascii="Times New Roman" w:hAnsi="Times New Roman" w:cs="Times New Roman"/>
          <w:sz w:val="24"/>
          <w:szCs w:val="24"/>
        </w:rPr>
        <w:t xml:space="preserve"> variable.</w:t>
      </w:r>
      <w:r w:rsidR="007439A4">
        <w:rPr>
          <w:rFonts w:ascii="Times New Roman" w:hAnsi="Times New Roman" w:cs="Times New Roman"/>
          <w:sz w:val="24"/>
          <w:szCs w:val="24"/>
        </w:rPr>
        <w:t xml:space="preserve"> Not</w:t>
      </w:r>
      <w:r w:rsidR="009F2A3F">
        <w:rPr>
          <w:rFonts w:ascii="Times New Roman" w:hAnsi="Times New Roman" w:cs="Times New Roman"/>
          <w:sz w:val="24"/>
          <w:szCs w:val="24"/>
        </w:rPr>
        <w:t>e</w:t>
      </w:r>
      <w:r w:rsidR="007439A4">
        <w:rPr>
          <w:rFonts w:ascii="Times New Roman" w:hAnsi="Times New Roman" w:cs="Times New Roman"/>
          <w:sz w:val="24"/>
          <w:szCs w:val="24"/>
        </w:rPr>
        <w:t xml:space="preserve"> that some parameters, such as </w:t>
      </w:r>
      <w:r w:rsidR="007439A4" w:rsidRPr="009F2A3F">
        <w:rPr>
          <w:rStyle w:val="Heading1Char"/>
        </w:rPr>
        <w:t>p_shunt</w:t>
      </w:r>
      <w:r w:rsidR="007439A4">
        <w:rPr>
          <w:rFonts w:ascii="Times New Roman" w:hAnsi="Times New Roman" w:cs="Times New Roman"/>
          <w:sz w:val="24"/>
          <w:szCs w:val="24"/>
        </w:rPr>
        <w:t xml:space="preserve">, are set in the full </w:t>
      </w:r>
      <w:r w:rsidR="007439A4" w:rsidRPr="009F2A3F">
        <w:rPr>
          <w:rStyle w:val="Heading1Char"/>
        </w:rPr>
        <w:t>PFBus::load</w:t>
      </w:r>
      <w:r w:rsidR="007439A4">
        <w:rPr>
          <w:rFonts w:ascii="Times New Roman" w:hAnsi="Times New Roman" w:cs="Times New Roman"/>
          <w:sz w:val="24"/>
          <w:szCs w:val="24"/>
        </w:rPr>
        <w:t xml:space="preserve"> method but not in the truncated version discussed above.</w:t>
      </w:r>
    </w:p>
    <w:p w14:paraId="1748AC02" w14:textId="1B99DE24" w:rsidR="00265A7E" w:rsidRDefault="00265A7E" w:rsidP="000F4B3C">
      <w:pPr>
        <w:rPr>
          <w:rFonts w:ascii="Times New Roman" w:hAnsi="Times New Roman" w:cs="Times New Roman"/>
          <w:sz w:val="24"/>
          <w:szCs w:val="24"/>
        </w:rPr>
      </w:pPr>
      <w:r>
        <w:rPr>
          <w:rFonts w:ascii="Times New Roman" w:hAnsi="Times New Roman" w:cs="Times New Roman"/>
          <w:sz w:val="24"/>
          <w:szCs w:val="24"/>
        </w:rPr>
        <w:lastRenderedPageBreak/>
        <w:t xml:space="preserve">The reason that the </w:t>
      </w:r>
      <w:r w:rsidRPr="009F2A3F">
        <w:rPr>
          <w:rStyle w:val="Heading1Char"/>
        </w:rPr>
        <w:t>getAdmittance</w:t>
      </w:r>
      <w:r>
        <w:rPr>
          <w:rFonts w:ascii="Times New Roman" w:hAnsi="Times New Roman" w:cs="Times New Roman"/>
          <w:sz w:val="24"/>
          <w:szCs w:val="24"/>
        </w:rPr>
        <w:t xml:space="preserve"> variable has no argument while both </w:t>
      </w:r>
      <w:r w:rsidRPr="009F2A3F">
        <w:rPr>
          <w:rStyle w:val="Heading1Char"/>
        </w:rPr>
        <w:t>getTrans</w:t>
      </w:r>
      <w:r w:rsidR="003A613A" w:rsidRPr="009F2A3F">
        <w:rPr>
          <w:rStyle w:val="Heading1Char"/>
        </w:rPr>
        <w:t>f</w:t>
      </w:r>
      <w:r w:rsidRPr="009F2A3F">
        <w:rPr>
          <w:rStyle w:val="Heading1Char"/>
        </w:rPr>
        <w:t>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take the pointer </w:t>
      </w:r>
      <w:r w:rsidR="003A613A">
        <w:rPr>
          <w:rFonts w:ascii="Times New Roman" w:hAnsi="Times New Roman" w:cs="Times New Roman"/>
          <w:sz w:val="24"/>
          <w:szCs w:val="24"/>
        </w:rPr>
        <w:t>“</w:t>
      </w:r>
      <w:r w:rsidRPr="009F2A3F">
        <w:rPr>
          <w:rStyle w:val="Heading1Char"/>
        </w:rPr>
        <w:t>this</w:t>
      </w:r>
      <w:r w:rsidR="003A613A">
        <w:rPr>
          <w:rFonts w:ascii="Times New Roman" w:hAnsi="Times New Roman" w:cs="Times New Roman"/>
          <w:sz w:val="24"/>
          <w:szCs w:val="24"/>
        </w:rPr>
        <w:t>”</w:t>
      </w:r>
      <w:r>
        <w:rPr>
          <w:rFonts w:ascii="Times New Roman" w:hAnsi="Times New Roman" w:cs="Times New Roman"/>
          <w:sz w:val="24"/>
          <w:szCs w:val="24"/>
        </w:rPr>
        <w:t xml:space="preserve"> as an argument is that the contribution from simple transmission elements</w:t>
      </w:r>
      <w:r w:rsidR="003A613A">
        <w:rPr>
          <w:rFonts w:ascii="Times New Roman" w:hAnsi="Times New Roman" w:cs="Times New Roman"/>
          <w:sz w:val="24"/>
          <w:szCs w:val="24"/>
        </w:rPr>
        <w:t xml:space="preserve"> is symmetric for both the “from” and “to” buses while the transformer and shunt contributions are not.</w:t>
      </w:r>
      <w:r w:rsidR="007439A4">
        <w:rPr>
          <w:rFonts w:ascii="Times New Roman" w:hAnsi="Times New Roman" w:cs="Times New Roman"/>
          <w:sz w:val="24"/>
          <w:szCs w:val="24"/>
        </w:rPr>
        <w:t xml:space="preserve"> This can be seen by examining the </w:t>
      </w:r>
      <w:r w:rsidR="007439A4" w:rsidRPr="009F2A3F">
        <w:rPr>
          <w:rStyle w:val="Heading1Char"/>
        </w:rPr>
        <w:t>getTransformer</w:t>
      </w:r>
      <w:r w:rsidR="007439A4">
        <w:rPr>
          <w:rFonts w:ascii="Times New Roman" w:hAnsi="Times New Roman" w:cs="Times New Roman"/>
          <w:sz w:val="24"/>
          <w:szCs w:val="24"/>
        </w:rPr>
        <w:t xml:space="preserve"> function.</w:t>
      </w:r>
    </w:p>
    <w:p w14:paraId="5951AC14" w14:textId="77777777" w:rsidR="007439A4" w:rsidRPr="007439A4" w:rsidRDefault="007439A4" w:rsidP="007439A4">
      <w:pPr>
        <w:pStyle w:val="RedBoldCode"/>
      </w:pPr>
      <w:r w:rsidRPr="007439A4">
        <w:t>gridpack::ComplexType</w:t>
      </w:r>
    </w:p>
    <w:p w14:paraId="2C17E476" w14:textId="77777777" w:rsidR="007439A4" w:rsidRDefault="007439A4" w:rsidP="007439A4">
      <w:pPr>
        <w:pStyle w:val="RedBoldCode"/>
      </w:pPr>
      <w:r>
        <w:t xml:space="preserve">  </w:t>
      </w:r>
      <w:r w:rsidRPr="007439A4">
        <w:t>gridpack::powerflow::PFBranch::getTransformer(</w:t>
      </w:r>
    </w:p>
    <w:p w14:paraId="2D436C55" w14:textId="5A6BAA19" w:rsidR="007439A4" w:rsidRPr="007439A4" w:rsidRDefault="007439A4" w:rsidP="007439A4">
      <w:pPr>
        <w:pStyle w:val="RedBoldCode"/>
      </w:pPr>
      <w:r>
        <w:t xml:space="preserve">    </w:t>
      </w:r>
      <w:r w:rsidRPr="007439A4">
        <w:t>gridpack::powerflow::PFBus *bus)</w:t>
      </w:r>
    </w:p>
    <w:p w14:paraId="0E9FD665" w14:textId="77777777" w:rsidR="007439A4" w:rsidRPr="007439A4" w:rsidRDefault="007439A4" w:rsidP="007439A4">
      <w:pPr>
        <w:pStyle w:val="RedBoldCode"/>
      </w:pPr>
      <w:r w:rsidRPr="007439A4">
        <w:t>{</w:t>
      </w:r>
    </w:p>
    <w:p w14:paraId="24F0882E" w14:textId="77777777" w:rsidR="007439A4" w:rsidRPr="007439A4" w:rsidRDefault="007439A4" w:rsidP="007439A4">
      <w:pPr>
        <w:pStyle w:val="RedBoldCode"/>
      </w:pPr>
      <w:r w:rsidRPr="007439A4">
        <w:t xml:space="preserve">  gridpack::ComplexType ret(p_resistance,p_reactance);</w:t>
      </w:r>
    </w:p>
    <w:p w14:paraId="3AA51BFC" w14:textId="77777777" w:rsidR="007439A4" w:rsidRPr="007439A4" w:rsidRDefault="007439A4" w:rsidP="007439A4">
      <w:pPr>
        <w:pStyle w:val="RedBoldCode"/>
      </w:pPr>
      <w:r w:rsidRPr="007439A4">
        <w:t xml:space="preserve">  if (p_xform) {</w:t>
      </w:r>
    </w:p>
    <w:p w14:paraId="6B2F7321" w14:textId="77777777" w:rsidR="007439A4" w:rsidRPr="007439A4" w:rsidRDefault="007439A4" w:rsidP="007439A4">
      <w:pPr>
        <w:pStyle w:val="RedBoldCode"/>
      </w:pPr>
      <w:r w:rsidRPr="007439A4">
        <w:t xml:space="preserve">    ret = -1.0/ret;</w:t>
      </w:r>
    </w:p>
    <w:p w14:paraId="16609800" w14:textId="77777777" w:rsidR="007439A4" w:rsidRPr="007439A4" w:rsidRDefault="007439A4" w:rsidP="007439A4">
      <w:pPr>
        <w:pStyle w:val="RedBoldCode"/>
      </w:pPr>
      <w:r w:rsidRPr="007439A4">
        <w:t xml:space="preserve">    gridpack::ComplexType a(cos(p_phase_shift),sin(p_phase_shift));</w:t>
      </w:r>
    </w:p>
    <w:p w14:paraId="12B3F7C4" w14:textId="77777777" w:rsidR="007439A4" w:rsidRPr="007439A4" w:rsidRDefault="007439A4" w:rsidP="007439A4">
      <w:pPr>
        <w:pStyle w:val="RedBoldCode"/>
      </w:pPr>
      <w:r w:rsidRPr="007439A4">
        <w:t xml:space="preserve">    a = p_tap_ratio*a;</w:t>
      </w:r>
    </w:p>
    <w:p w14:paraId="1D34E3C9" w14:textId="77777777" w:rsidR="007439A4" w:rsidRPr="007439A4" w:rsidRDefault="007439A4" w:rsidP="007439A4">
      <w:pPr>
        <w:pStyle w:val="RedBoldCode"/>
      </w:pPr>
      <w:r w:rsidRPr="007439A4">
        <w:t xml:space="preserve">    if (bus == getBus1().get()) {</w:t>
      </w:r>
    </w:p>
    <w:p w14:paraId="111357BC" w14:textId="77777777" w:rsidR="007439A4" w:rsidRPr="007439A4" w:rsidRDefault="007439A4" w:rsidP="007439A4">
      <w:pPr>
        <w:pStyle w:val="RedBoldCode"/>
      </w:pPr>
      <w:r w:rsidRPr="007439A4">
        <w:t xml:space="preserve">      ret = ret/(conj(a)*a);</w:t>
      </w:r>
    </w:p>
    <w:p w14:paraId="2E19863D" w14:textId="77777777" w:rsidR="007439A4" w:rsidRPr="007439A4" w:rsidRDefault="007439A4" w:rsidP="007439A4">
      <w:pPr>
        <w:pStyle w:val="RedBoldCode"/>
      </w:pPr>
      <w:r w:rsidRPr="007439A4">
        <w:t xml:space="preserve">    } else if (bus == getBus2().get()) {</w:t>
      </w:r>
    </w:p>
    <w:p w14:paraId="243F9BD1" w14:textId="77777777" w:rsidR="007439A4" w:rsidRPr="007439A4" w:rsidRDefault="007439A4" w:rsidP="007439A4">
      <w:pPr>
        <w:pStyle w:val="RedBoldCode"/>
      </w:pPr>
      <w:r w:rsidRPr="007439A4">
        <w:t xml:space="preserve">      // ret is unchanged</w:t>
      </w:r>
    </w:p>
    <w:p w14:paraId="3749699B" w14:textId="77777777" w:rsidR="007439A4" w:rsidRPr="007439A4" w:rsidRDefault="007439A4" w:rsidP="007439A4">
      <w:pPr>
        <w:pStyle w:val="RedBoldCode"/>
      </w:pPr>
      <w:r w:rsidRPr="007439A4">
        <w:t xml:space="preserve">    }</w:t>
      </w:r>
    </w:p>
    <w:p w14:paraId="1665407E" w14:textId="77777777" w:rsidR="007439A4" w:rsidRPr="007439A4" w:rsidRDefault="007439A4" w:rsidP="007439A4">
      <w:pPr>
        <w:pStyle w:val="RedBoldCode"/>
      </w:pPr>
      <w:r w:rsidRPr="007439A4">
        <w:t xml:space="preserve">  } else {</w:t>
      </w:r>
    </w:p>
    <w:p w14:paraId="4567EBCD" w14:textId="77777777" w:rsidR="007439A4" w:rsidRPr="007439A4" w:rsidRDefault="007439A4" w:rsidP="007439A4">
      <w:pPr>
        <w:pStyle w:val="RedBoldCode"/>
      </w:pPr>
      <w:r w:rsidRPr="007439A4">
        <w:t xml:space="preserve">    ret = gridpack::ComplexType(0.0,0.0);</w:t>
      </w:r>
    </w:p>
    <w:p w14:paraId="3ECE02FF" w14:textId="77777777" w:rsidR="007439A4" w:rsidRPr="007439A4" w:rsidRDefault="007439A4" w:rsidP="007439A4">
      <w:pPr>
        <w:pStyle w:val="RedBoldCode"/>
      </w:pPr>
      <w:r w:rsidRPr="007439A4">
        <w:t xml:space="preserve">  }</w:t>
      </w:r>
    </w:p>
    <w:p w14:paraId="576E6C85" w14:textId="2ACDCA77" w:rsidR="007439A4" w:rsidRPr="007439A4" w:rsidRDefault="007439A4" w:rsidP="007439A4">
      <w:pPr>
        <w:pStyle w:val="RedBoldCode"/>
      </w:pPr>
      <w:r>
        <w:t xml:space="preserve">  return ret;</w:t>
      </w:r>
    </w:p>
    <w:p w14:paraId="03F9A775" w14:textId="4246122B" w:rsidR="007439A4" w:rsidRDefault="007439A4" w:rsidP="007439A4">
      <w:pPr>
        <w:pStyle w:val="RedBoldCode"/>
      </w:pPr>
      <w:r w:rsidRPr="007439A4">
        <w:t>}</w:t>
      </w:r>
    </w:p>
    <w:p w14:paraId="1533E306" w14:textId="4704B326" w:rsidR="007439A4" w:rsidRDefault="007439A4" w:rsidP="007439A4">
      <w:pPr>
        <w:rPr>
          <w:rFonts w:ascii="Times New Roman" w:hAnsi="Times New Roman" w:cs="Times New Roman"/>
          <w:sz w:val="24"/>
          <w:szCs w:val="24"/>
        </w:rPr>
      </w:pPr>
      <w:r>
        <w:rPr>
          <w:rFonts w:ascii="Times New Roman" w:hAnsi="Times New Roman" w:cs="Times New Roman"/>
          <w:sz w:val="24"/>
          <w:szCs w:val="24"/>
        </w:rPr>
        <w:t xml:space="preserve">The variables </w:t>
      </w:r>
      <w:r w:rsidRPr="009F2A3F">
        <w:rPr>
          <w:rStyle w:val="Heading1Char"/>
        </w:rPr>
        <w:t>p_resistance</w:t>
      </w:r>
      <w:r>
        <w:rPr>
          <w:rFonts w:ascii="Times New Roman" w:hAnsi="Times New Roman" w:cs="Times New Roman"/>
          <w:sz w:val="24"/>
          <w:szCs w:val="24"/>
        </w:rPr>
        <w:t xml:space="preserve">, </w:t>
      </w:r>
      <w:r w:rsidRPr="009F2A3F">
        <w:rPr>
          <w:rStyle w:val="Heading1Char"/>
        </w:rPr>
        <w:t>p_reactance</w:t>
      </w:r>
      <w:r>
        <w:rPr>
          <w:rFonts w:ascii="Times New Roman" w:hAnsi="Times New Roman" w:cs="Times New Roman"/>
          <w:sz w:val="24"/>
          <w:szCs w:val="24"/>
        </w:rPr>
        <w:t xml:space="preserve">, </w:t>
      </w:r>
      <w:r w:rsidRPr="009F2A3F">
        <w:rPr>
          <w:rStyle w:val="Heading1Char"/>
        </w:rPr>
        <w:t>p_phase_shift</w:t>
      </w:r>
      <w:r>
        <w:rPr>
          <w:rFonts w:ascii="Times New Roman" w:hAnsi="Times New Roman" w:cs="Times New Roman"/>
          <w:sz w:val="24"/>
          <w:szCs w:val="24"/>
        </w:rPr>
        <w:t xml:space="preserve">, and </w:t>
      </w:r>
      <w:r w:rsidRPr="009F2A3F">
        <w:rPr>
          <w:rStyle w:val="Heading1Char"/>
        </w:rPr>
        <w:t>p_tap_ratio</w:t>
      </w:r>
      <w:r>
        <w:rPr>
          <w:rFonts w:ascii="Times New Roman" w:hAnsi="Times New Roman" w:cs="Times New Roman"/>
          <w:sz w:val="24"/>
          <w:szCs w:val="24"/>
        </w:rPr>
        <w:t xml:space="preserve"> are all inte</w:t>
      </w:r>
      <w:r w:rsidR="009F2A3F">
        <w:rPr>
          <w:rFonts w:ascii="Times New Roman" w:hAnsi="Times New Roman" w:cs="Times New Roman"/>
          <w:sz w:val="24"/>
          <w:szCs w:val="24"/>
        </w:rPr>
        <w:t>rnal variables that are set based on</w:t>
      </w:r>
      <w:r>
        <w:rPr>
          <w:rFonts w:ascii="Times New Roman" w:hAnsi="Times New Roman" w:cs="Times New Roman"/>
          <w:sz w:val="24"/>
          <w:szCs w:val="24"/>
        </w:rPr>
        <w:t xml:space="preserve"> the variables read in from using the </w:t>
      </w:r>
      <w:r w:rsidRPr="009F2A3F">
        <w:rPr>
          <w:rStyle w:val="Heading1Char"/>
        </w:rPr>
        <w:t>load</w:t>
      </w:r>
      <w:r>
        <w:rPr>
          <w:rFonts w:ascii="Times New Roman" w:hAnsi="Times New Roman" w:cs="Times New Roman"/>
          <w:sz w:val="24"/>
          <w:szCs w:val="24"/>
        </w:rPr>
        <w:t xml:space="preserve"> method or are set in other initialization steps. The boolean variable </w:t>
      </w:r>
      <w:r w:rsidRPr="009F2A3F">
        <w:rPr>
          <w:rStyle w:val="Heading1Char"/>
        </w:rPr>
        <w:t>p_xform</w:t>
      </w:r>
      <w:r>
        <w:rPr>
          <w:rFonts w:ascii="Times New Roman" w:hAnsi="Times New Roman" w:cs="Times New Roman"/>
          <w:sz w:val="24"/>
          <w:szCs w:val="24"/>
        </w:rPr>
        <w:t xml:space="preserve"> variable is set to true in the </w:t>
      </w:r>
      <w:r w:rsidRPr="009F2A3F">
        <w:rPr>
          <w:rStyle w:val="Heading1Char"/>
        </w:rPr>
        <w:t>PFBranch::load</w:t>
      </w:r>
      <w:r>
        <w:rPr>
          <w:rFonts w:ascii="Times New Roman" w:hAnsi="Times New Roman" w:cs="Times New Roman"/>
          <w:sz w:val="24"/>
          <w:szCs w:val="24"/>
        </w:rPr>
        <w:t xml:space="preserve"> method if transformer related variables are detected in the </w:t>
      </w:r>
      <w:r w:rsidRPr="009F2A3F">
        <w:rPr>
          <w:rStyle w:val="Heading1Char"/>
        </w:rPr>
        <w:t>DataCollection</w:t>
      </w:r>
      <w:r>
        <w:rPr>
          <w:rFonts w:ascii="Times New Roman" w:hAnsi="Times New Roman" w:cs="Times New Roman"/>
          <w:sz w:val="24"/>
          <w:szCs w:val="24"/>
        </w:rPr>
        <w:t xml:space="preserve"> obj</w:t>
      </w:r>
      <w:r w:rsidR="009F2A3F">
        <w:rPr>
          <w:rFonts w:ascii="Times New Roman" w:hAnsi="Times New Roman" w:cs="Times New Roman"/>
          <w:sz w:val="24"/>
          <w:szCs w:val="24"/>
        </w:rPr>
        <w:t>ects associated with the branch, o</w:t>
      </w:r>
      <w:r>
        <w:rPr>
          <w:rFonts w:ascii="Times New Roman" w:hAnsi="Times New Roman" w:cs="Times New Roman"/>
          <w:sz w:val="24"/>
          <w:szCs w:val="24"/>
        </w:rPr>
        <w:t>therwise it is false.</w:t>
      </w:r>
    </w:p>
    <w:p w14:paraId="36029FEA" w14:textId="5474B694" w:rsidR="009012F0" w:rsidRDefault="009012F0" w:rsidP="007439A4">
      <w:pPr>
        <w:rPr>
          <w:rFonts w:ascii="Times New Roman" w:hAnsi="Times New Roman" w:cs="Times New Roman"/>
          <w:sz w:val="24"/>
          <w:szCs w:val="24"/>
        </w:rPr>
      </w:pPr>
      <w:r>
        <w:rPr>
          <w:rFonts w:ascii="Times New Roman" w:hAnsi="Times New Roman" w:cs="Times New Roman"/>
          <w:sz w:val="24"/>
          <w:szCs w:val="24"/>
        </w:rPr>
        <w:t xml:space="preserve">The </w:t>
      </w:r>
      <w:r w:rsidRPr="009F2A3F">
        <w:rPr>
          <w:rStyle w:val="Heading1Char"/>
        </w:rPr>
        <w:t>PFBranch</w:t>
      </w:r>
      <w:r>
        <w:rPr>
          <w:rFonts w:ascii="Times New Roman" w:hAnsi="Times New Roman" w:cs="Times New Roman"/>
          <w:sz w:val="24"/>
          <w:szCs w:val="24"/>
        </w:rPr>
        <w:t xml:space="preserve"> version of the </w:t>
      </w:r>
      <w:r w:rsidRPr="009F2A3F">
        <w:rPr>
          <w:rStyle w:val="Heading1Char"/>
        </w:rPr>
        <w:t>setYBus</w:t>
      </w:r>
      <w:r>
        <w:rPr>
          <w:rFonts w:ascii="Times New Roman" w:hAnsi="Times New Roman" w:cs="Times New Roman"/>
          <w:sz w:val="24"/>
          <w:szCs w:val="24"/>
        </w:rPr>
        <w:t xml:space="preserve"> function is</w:t>
      </w:r>
    </w:p>
    <w:p w14:paraId="5B70266B" w14:textId="77777777" w:rsidR="009012F0" w:rsidRPr="009012F0" w:rsidRDefault="009012F0" w:rsidP="009012F0">
      <w:pPr>
        <w:pStyle w:val="RedBoldCode"/>
      </w:pPr>
      <w:r w:rsidRPr="009012F0">
        <w:t>void gridpack::powerflow::PFBranch::setYBus(void)</w:t>
      </w:r>
    </w:p>
    <w:p w14:paraId="787EC490" w14:textId="77777777" w:rsidR="009012F0" w:rsidRPr="009012F0" w:rsidRDefault="009012F0" w:rsidP="009012F0">
      <w:pPr>
        <w:pStyle w:val="RedBoldCode"/>
      </w:pPr>
      <w:r w:rsidRPr="009012F0">
        <w:t>{</w:t>
      </w:r>
    </w:p>
    <w:p w14:paraId="3247D0FC" w14:textId="77777777" w:rsidR="009012F0" w:rsidRPr="009012F0" w:rsidRDefault="009012F0" w:rsidP="009012F0">
      <w:pPr>
        <w:pStyle w:val="RedBoldCode"/>
      </w:pPr>
      <w:r w:rsidRPr="009012F0">
        <w:t xml:space="preserve">  gridpack::ComplexType ret(p_resistance,p_reactance);</w:t>
      </w:r>
    </w:p>
    <w:p w14:paraId="08291304" w14:textId="77777777" w:rsidR="009012F0" w:rsidRPr="009012F0" w:rsidRDefault="009012F0" w:rsidP="009012F0">
      <w:pPr>
        <w:pStyle w:val="RedBoldCode"/>
      </w:pPr>
      <w:r w:rsidRPr="009012F0">
        <w:t xml:space="preserve">  ret = -1.0/ret;</w:t>
      </w:r>
    </w:p>
    <w:p w14:paraId="2ACB2E29" w14:textId="77777777" w:rsidR="009012F0" w:rsidRPr="009012F0" w:rsidRDefault="009012F0" w:rsidP="009012F0">
      <w:pPr>
        <w:pStyle w:val="RedBoldCode"/>
      </w:pPr>
      <w:r w:rsidRPr="009012F0">
        <w:t xml:space="preserve">  gridpack::ComplexType a(cos(p_phase_shift),sin(p_phase_shift));</w:t>
      </w:r>
    </w:p>
    <w:p w14:paraId="1CC97F48" w14:textId="16BA1365" w:rsidR="009012F0" w:rsidRPr="009012F0" w:rsidRDefault="009012F0" w:rsidP="009012F0">
      <w:pPr>
        <w:pStyle w:val="RedBoldCode"/>
      </w:pPr>
      <w:r>
        <w:t xml:space="preserve">  a = p_tap_ratio*a;</w:t>
      </w:r>
    </w:p>
    <w:p w14:paraId="7924BBFA" w14:textId="77777777" w:rsidR="009012F0" w:rsidRPr="009012F0" w:rsidRDefault="009012F0" w:rsidP="009012F0">
      <w:pPr>
        <w:pStyle w:val="RedBoldCode"/>
      </w:pPr>
      <w:r w:rsidRPr="009012F0">
        <w:t xml:space="preserve">  if (p_xform) {</w:t>
      </w:r>
    </w:p>
    <w:p w14:paraId="114C6953" w14:textId="77777777" w:rsidR="009012F0" w:rsidRPr="009012F0" w:rsidRDefault="009012F0" w:rsidP="009012F0">
      <w:pPr>
        <w:pStyle w:val="RedBoldCode"/>
      </w:pPr>
      <w:r w:rsidRPr="009012F0">
        <w:lastRenderedPageBreak/>
        <w:t xml:space="preserve">    p_ybusr_frwd = real(ret/conj(a));</w:t>
      </w:r>
    </w:p>
    <w:p w14:paraId="3B71403D" w14:textId="77777777" w:rsidR="009012F0" w:rsidRPr="009012F0" w:rsidRDefault="009012F0" w:rsidP="009012F0">
      <w:pPr>
        <w:pStyle w:val="RedBoldCode"/>
      </w:pPr>
      <w:r w:rsidRPr="009012F0">
        <w:t xml:space="preserve">    p_ybusi_frwd = imag(ret/conj(a));</w:t>
      </w:r>
    </w:p>
    <w:p w14:paraId="02BA28A6" w14:textId="77777777" w:rsidR="009012F0" w:rsidRPr="009012F0" w:rsidRDefault="009012F0" w:rsidP="009012F0">
      <w:pPr>
        <w:pStyle w:val="RedBoldCode"/>
      </w:pPr>
      <w:r w:rsidRPr="009012F0">
        <w:t xml:space="preserve">    p_ybusr_rvrs = real(ret/a);</w:t>
      </w:r>
    </w:p>
    <w:p w14:paraId="3AB61C88" w14:textId="77777777" w:rsidR="009012F0" w:rsidRPr="009012F0" w:rsidRDefault="009012F0" w:rsidP="009012F0">
      <w:pPr>
        <w:pStyle w:val="RedBoldCode"/>
      </w:pPr>
      <w:r w:rsidRPr="009012F0">
        <w:t xml:space="preserve">    p_ybusi_rvrs = imag(ret/a);</w:t>
      </w:r>
    </w:p>
    <w:p w14:paraId="77715809" w14:textId="77777777" w:rsidR="009012F0" w:rsidRPr="009012F0" w:rsidRDefault="009012F0" w:rsidP="009012F0">
      <w:pPr>
        <w:pStyle w:val="RedBoldCode"/>
      </w:pPr>
      <w:r w:rsidRPr="009012F0">
        <w:t xml:space="preserve">  } else {</w:t>
      </w:r>
    </w:p>
    <w:p w14:paraId="524B3ED0" w14:textId="77777777" w:rsidR="009012F0" w:rsidRPr="009012F0" w:rsidRDefault="009012F0" w:rsidP="009012F0">
      <w:pPr>
        <w:pStyle w:val="RedBoldCode"/>
      </w:pPr>
      <w:r w:rsidRPr="009012F0">
        <w:t xml:space="preserve">    p_ybusr_frwd = real(ret);</w:t>
      </w:r>
    </w:p>
    <w:p w14:paraId="2BB5A0D5" w14:textId="77777777" w:rsidR="009012F0" w:rsidRPr="009012F0" w:rsidRDefault="009012F0" w:rsidP="009012F0">
      <w:pPr>
        <w:pStyle w:val="RedBoldCode"/>
      </w:pPr>
      <w:r w:rsidRPr="009012F0">
        <w:t xml:space="preserve">    p_ybusi_frwd = imag(ret);</w:t>
      </w:r>
    </w:p>
    <w:p w14:paraId="71E7DB1A" w14:textId="77777777" w:rsidR="009012F0" w:rsidRPr="009012F0" w:rsidRDefault="009012F0" w:rsidP="009012F0">
      <w:pPr>
        <w:pStyle w:val="RedBoldCode"/>
      </w:pPr>
      <w:r w:rsidRPr="009012F0">
        <w:t xml:space="preserve">    p_ybusr_rvrs = real(ret);</w:t>
      </w:r>
    </w:p>
    <w:p w14:paraId="66CD5879" w14:textId="77777777" w:rsidR="009012F0" w:rsidRPr="009012F0" w:rsidRDefault="009012F0" w:rsidP="009012F0">
      <w:pPr>
        <w:pStyle w:val="RedBoldCode"/>
      </w:pPr>
      <w:r w:rsidRPr="009012F0">
        <w:t xml:space="preserve">    p_ybusi_rvrs = imag(ret);</w:t>
      </w:r>
    </w:p>
    <w:p w14:paraId="5E54D07E" w14:textId="5189FCD4" w:rsidR="009012F0" w:rsidRPr="009012F0" w:rsidRDefault="009012F0" w:rsidP="009012F0">
      <w:pPr>
        <w:pStyle w:val="RedBoldCode"/>
      </w:pPr>
      <w:r>
        <w:t xml:space="preserve">  }</w:t>
      </w:r>
    </w:p>
    <w:p w14:paraId="76CF51AE" w14:textId="77777777" w:rsidR="009012F0" w:rsidRPr="009012F0" w:rsidRDefault="009012F0" w:rsidP="009012F0">
      <w:pPr>
        <w:pStyle w:val="RedBoldCode"/>
      </w:pPr>
      <w:r w:rsidRPr="009012F0">
        <w:t xml:space="preserve">  gridpack::powerflow::PFBus *bus1 =</w:t>
      </w:r>
    </w:p>
    <w:p w14:paraId="0A7D6D3C" w14:textId="77777777" w:rsidR="009012F0" w:rsidRPr="009012F0" w:rsidRDefault="009012F0" w:rsidP="009012F0">
      <w:pPr>
        <w:pStyle w:val="RedBoldCode"/>
      </w:pPr>
      <w:r w:rsidRPr="009012F0">
        <w:t xml:space="preserve">    dynamic_cast&lt;gridpack::powerflow::PFBus*&gt;(getBus1().get());</w:t>
      </w:r>
    </w:p>
    <w:p w14:paraId="08D4555E" w14:textId="77777777" w:rsidR="009012F0" w:rsidRPr="009012F0" w:rsidRDefault="009012F0" w:rsidP="009012F0">
      <w:pPr>
        <w:pStyle w:val="RedBoldCode"/>
      </w:pPr>
      <w:r w:rsidRPr="009012F0">
        <w:t xml:space="preserve">  gridpack::powerflow::PFBus *bus2 =</w:t>
      </w:r>
    </w:p>
    <w:p w14:paraId="4429BCFA" w14:textId="70E35387" w:rsidR="009012F0" w:rsidRPr="009012F0" w:rsidRDefault="009012F0" w:rsidP="009012F0">
      <w:pPr>
        <w:pStyle w:val="RedBoldCode"/>
      </w:pPr>
      <w:r w:rsidRPr="009012F0">
        <w:t xml:space="preserve">    dynamic_cast&lt;gridpack::power</w:t>
      </w:r>
      <w:r>
        <w:t>flow::PFBus*&gt;(getBus2().get());</w:t>
      </w:r>
    </w:p>
    <w:p w14:paraId="7C436486" w14:textId="089D1E5F" w:rsidR="009012F0" w:rsidRPr="009012F0" w:rsidRDefault="009012F0" w:rsidP="009012F0">
      <w:pPr>
        <w:pStyle w:val="RedBoldCode"/>
      </w:pPr>
      <w:r w:rsidRPr="009012F0">
        <w:t xml:space="preserve">  p_theta = (bus1-&gt;</w:t>
      </w:r>
      <w:r>
        <w:t>getPhase() - bus2-&gt;getPhase());</w:t>
      </w:r>
    </w:p>
    <w:p w14:paraId="3A07B342" w14:textId="40745F37" w:rsidR="009012F0" w:rsidRDefault="009012F0" w:rsidP="009012F0">
      <w:pPr>
        <w:pStyle w:val="RedBoldCode"/>
      </w:pPr>
      <w:r w:rsidRPr="009012F0">
        <w:t>}</w:t>
      </w:r>
    </w:p>
    <w:p w14:paraId="4B75A875" w14:textId="7A82216C" w:rsidR="009012F0" w:rsidRDefault="009012F0" w:rsidP="009012F0">
      <w:pPr>
        <w:rPr>
          <w:rFonts w:ascii="Times New Roman" w:hAnsi="Times New Roman" w:cs="Times New Roman"/>
          <w:sz w:val="24"/>
          <w:szCs w:val="24"/>
        </w:rPr>
      </w:pPr>
      <w:r>
        <w:rPr>
          <w:rFonts w:ascii="Times New Roman" w:hAnsi="Times New Roman" w:cs="Times New Roman"/>
          <w:sz w:val="24"/>
          <w:szCs w:val="24"/>
        </w:rPr>
        <w:t xml:space="preserve">Note that the branch version of the </w:t>
      </w:r>
      <w:r w:rsidRPr="009F2A3F">
        <w:rPr>
          <w:rStyle w:val="Heading1Char"/>
        </w:rPr>
        <w:t>setYBus</w:t>
      </w:r>
      <w:r>
        <w:rPr>
          <w:rFonts w:ascii="Times New Roman" w:hAnsi="Times New Roman" w:cs="Times New Roman"/>
          <w:sz w:val="24"/>
          <w:szCs w:val="24"/>
        </w:rPr>
        <w:t xml:space="preserve"> function calculates different values for the Y-matrix contribution depending on whether the first index in the matrix element corresponds to bus 1 (the forward direction) or bus 2 (the reverse direction).</w:t>
      </w:r>
      <w:r w:rsidR="00F24DF0">
        <w:rPr>
          <w:rFonts w:ascii="Times New Roman" w:hAnsi="Times New Roman" w:cs="Times New Roman"/>
          <w:sz w:val="24"/>
          <w:szCs w:val="24"/>
        </w:rPr>
        <w:t xml:space="preserve"> These are store</w:t>
      </w:r>
      <w:r w:rsidR="00190D19">
        <w:rPr>
          <w:rFonts w:ascii="Times New Roman" w:hAnsi="Times New Roman" w:cs="Times New Roman"/>
          <w:sz w:val="24"/>
          <w:szCs w:val="24"/>
        </w:rPr>
        <w:t>d</w:t>
      </w:r>
      <w:r w:rsidR="00F24DF0">
        <w:rPr>
          <w:rFonts w:ascii="Times New Roman" w:hAnsi="Times New Roman" w:cs="Times New Roman"/>
          <w:sz w:val="24"/>
          <w:szCs w:val="24"/>
        </w:rPr>
        <w:t xml:space="preserve"> in the separate variables </w:t>
      </w:r>
      <w:r w:rsidR="00F24DF0" w:rsidRPr="00190D19">
        <w:rPr>
          <w:rStyle w:val="Heading1Char"/>
        </w:rPr>
        <w:t>p_ybusr_frwd</w:t>
      </w:r>
      <w:r w:rsidR="00F24DF0">
        <w:rPr>
          <w:rFonts w:ascii="Times New Roman" w:hAnsi="Times New Roman" w:cs="Times New Roman"/>
          <w:sz w:val="24"/>
          <w:szCs w:val="24"/>
        </w:rPr>
        <w:t xml:space="preserve"> and </w:t>
      </w:r>
      <w:r w:rsidR="00F24DF0" w:rsidRPr="00190D19">
        <w:rPr>
          <w:rStyle w:val="Heading1Char"/>
        </w:rPr>
        <w:t>p_ybusi_frwd</w:t>
      </w:r>
      <w:r w:rsidR="00F24DF0">
        <w:rPr>
          <w:rFonts w:ascii="Times New Roman" w:hAnsi="Times New Roman" w:cs="Times New Roman"/>
          <w:sz w:val="24"/>
          <w:szCs w:val="24"/>
        </w:rPr>
        <w:t xml:space="preserve"> for the forward directions and </w:t>
      </w:r>
      <w:r w:rsidR="00F24DF0" w:rsidRPr="00190D19">
        <w:rPr>
          <w:rStyle w:val="Heading1Char"/>
        </w:rPr>
        <w:t>p_ybusr_rvrs</w:t>
      </w:r>
      <w:r w:rsidR="00F24DF0">
        <w:rPr>
          <w:rFonts w:ascii="Times New Roman" w:hAnsi="Times New Roman" w:cs="Times New Roman"/>
          <w:sz w:val="24"/>
          <w:szCs w:val="24"/>
        </w:rPr>
        <w:t xml:space="preserve"> and </w:t>
      </w:r>
      <w:r w:rsidR="00F24DF0" w:rsidRPr="00190D19">
        <w:rPr>
          <w:rStyle w:val="Heading1Char"/>
        </w:rPr>
        <w:t>p_ybusi_rvrs</w:t>
      </w:r>
      <w:r w:rsidR="00F24DF0">
        <w:rPr>
          <w:rFonts w:ascii="Times New Roman" w:hAnsi="Times New Roman" w:cs="Times New Roman"/>
          <w:sz w:val="24"/>
          <w:szCs w:val="24"/>
        </w:rPr>
        <w:t xml:space="preserve"> for the reverse direction. This routine also calculates the variable </w:t>
      </w:r>
      <w:r w:rsidR="00F24DF0" w:rsidRPr="00190D19">
        <w:rPr>
          <w:rStyle w:val="Heading1Char"/>
        </w:rPr>
        <w:t>p_theta</w:t>
      </w:r>
      <w:r w:rsidR="00237E09">
        <w:rPr>
          <w:rFonts w:ascii="Times New Roman" w:hAnsi="Times New Roman" w:cs="Times New Roman"/>
          <w:sz w:val="24"/>
          <w:szCs w:val="24"/>
        </w:rPr>
        <w:t xml:space="preserve"> which is equal to the difference</w:t>
      </w:r>
      <w:r w:rsidR="00F24DF0">
        <w:rPr>
          <w:rFonts w:ascii="Times New Roman" w:hAnsi="Times New Roman" w:cs="Times New Roman"/>
          <w:sz w:val="24"/>
          <w:szCs w:val="24"/>
        </w:rPr>
        <w:t xml:space="preserve"> in the phase angle variable associated with the two buses at either end of the </w:t>
      </w:r>
      <w:r w:rsidR="00237E09">
        <w:rPr>
          <w:rFonts w:ascii="Times New Roman" w:hAnsi="Times New Roman" w:cs="Times New Roman"/>
          <w:sz w:val="24"/>
          <w:szCs w:val="24"/>
        </w:rPr>
        <w:t>branch. This last variable provides an example of calculating a branch parameter based on the values of parameters located on the</w:t>
      </w:r>
      <w:r w:rsidR="00190D19">
        <w:rPr>
          <w:rFonts w:ascii="Times New Roman" w:hAnsi="Times New Roman" w:cs="Times New Roman"/>
          <w:sz w:val="24"/>
          <w:szCs w:val="24"/>
        </w:rPr>
        <w:t xml:space="preserve"> terminal</w:t>
      </w:r>
      <w:r w:rsidR="00237E09">
        <w:rPr>
          <w:rFonts w:ascii="Times New Roman" w:hAnsi="Times New Roman" w:cs="Times New Roman"/>
          <w:sz w:val="24"/>
          <w:szCs w:val="24"/>
        </w:rPr>
        <w:t>.</w:t>
      </w:r>
    </w:p>
    <w:p w14:paraId="1AA56EBD" w14:textId="5077025E" w:rsidR="00237E09" w:rsidRDefault="00237E09" w:rsidP="009012F0">
      <w:pPr>
        <w:rPr>
          <w:rFonts w:ascii="Times New Roman" w:hAnsi="Times New Roman" w:cs="Times New Roman"/>
          <w:sz w:val="24"/>
          <w:szCs w:val="24"/>
        </w:rPr>
      </w:pPr>
      <w:r>
        <w:rPr>
          <w:rFonts w:ascii="Times New Roman" w:hAnsi="Times New Roman" w:cs="Times New Roman"/>
          <w:sz w:val="24"/>
          <w:szCs w:val="24"/>
        </w:rPr>
        <w:t xml:space="preserve">The </w:t>
      </w:r>
      <w:r w:rsidRPr="00190D19">
        <w:rPr>
          <w:rStyle w:val="Heading1Char"/>
        </w:rPr>
        <w:t>setYBus</w:t>
      </w:r>
      <w:r>
        <w:rPr>
          <w:rFonts w:ascii="Times New Roman" w:hAnsi="Times New Roman" w:cs="Times New Roman"/>
          <w:sz w:val="24"/>
          <w:szCs w:val="24"/>
        </w:rPr>
        <w:t xml:space="preserve"> functions are used in the powerflow components to set some basic parameters. These are eventually incorporated into the Jacobian matrix and PQ vector that constitute the matrix and right hand side vector of the powerflow equations. To build the matrix, it is necessary to implement the matrix size and matrix values functions in the </w:t>
      </w:r>
      <w:r w:rsidRPr="00190D19">
        <w:rPr>
          <w:rStyle w:val="Heading1Char"/>
        </w:rPr>
        <w:t>MatVecInterface</w:t>
      </w:r>
      <w:r>
        <w:rPr>
          <w:rFonts w:ascii="Times New Roman" w:hAnsi="Times New Roman" w:cs="Times New Roman"/>
          <w:sz w:val="24"/>
          <w:szCs w:val="24"/>
        </w:rPr>
        <w:t>. The functions for setting up the matrix are discussed in detail in the following, the vector functions are simpler but follow the same pattern. The mode used for setting up the Jacobian matrix is “</w:t>
      </w:r>
      <w:r w:rsidRPr="00190D19">
        <w:rPr>
          <w:rStyle w:val="Heading1Char"/>
        </w:rPr>
        <w:t>Jacobian</w:t>
      </w:r>
      <w:r>
        <w:rPr>
          <w:rFonts w:ascii="Times New Roman" w:hAnsi="Times New Roman" w:cs="Times New Roman"/>
          <w:sz w:val="24"/>
          <w:szCs w:val="24"/>
        </w:rPr>
        <w:t xml:space="preserve">”. The corresponding </w:t>
      </w:r>
      <w:r w:rsidRPr="00190D19">
        <w:rPr>
          <w:rStyle w:val="Heading1Char"/>
        </w:rPr>
        <w:t>matrixDiagSize</w:t>
      </w:r>
      <w:r>
        <w:rPr>
          <w:rFonts w:ascii="Times New Roman" w:hAnsi="Times New Roman" w:cs="Times New Roman"/>
          <w:sz w:val="24"/>
          <w:szCs w:val="24"/>
        </w:rPr>
        <w:t xml:space="preserve"> routine is</w:t>
      </w:r>
    </w:p>
    <w:p w14:paraId="394FE82C" w14:textId="77777777" w:rsidR="00771670" w:rsidRDefault="00771670" w:rsidP="00771670">
      <w:pPr>
        <w:pStyle w:val="RedBoldCode"/>
      </w:pPr>
      <w:r w:rsidRPr="00771670">
        <w:t>bool gridpack::powerflow::PFBus</w:t>
      </w:r>
      <w:r>
        <w:t>::matrixDiagSize(int *isize,</w:t>
      </w:r>
    </w:p>
    <w:p w14:paraId="6E32DC60" w14:textId="6A1604AD" w:rsidR="00771670" w:rsidRPr="00771670" w:rsidRDefault="00771670" w:rsidP="00771670">
      <w:pPr>
        <w:pStyle w:val="RedBoldCode"/>
      </w:pPr>
      <w:r>
        <w:t xml:space="preserve">     </w:t>
      </w:r>
      <w:r w:rsidRPr="00771670">
        <w:t>int *jsize) const</w:t>
      </w:r>
    </w:p>
    <w:p w14:paraId="303D4D94" w14:textId="77777777" w:rsidR="00771670" w:rsidRPr="00771670" w:rsidRDefault="00771670" w:rsidP="00771670">
      <w:pPr>
        <w:pStyle w:val="RedBoldCode"/>
      </w:pPr>
      <w:r w:rsidRPr="00771670">
        <w:t>{</w:t>
      </w:r>
    </w:p>
    <w:p w14:paraId="3AD60699" w14:textId="77777777" w:rsidR="00771670" w:rsidRPr="00771670" w:rsidRDefault="00771670" w:rsidP="00771670">
      <w:pPr>
        <w:pStyle w:val="RedBoldCode"/>
      </w:pPr>
      <w:r w:rsidRPr="00771670">
        <w:t xml:space="preserve">  if (p_mode == Jacobian) {</w:t>
      </w:r>
    </w:p>
    <w:p w14:paraId="3FC801A2" w14:textId="77777777" w:rsidR="00771670" w:rsidRPr="00771670" w:rsidRDefault="00771670" w:rsidP="00771670">
      <w:pPr>
        <w:pStyle w:val="RedBoldCode"/>
      </w:pPr>
      <w:r w:rsidRPr="00771670">
        <w:t xml:space="preserve">    *isize = 2;</w:t>
      </w:r>
    </w:p>
    <w:p w14:paraId="76F38CD3" w14:textId="77777777" w:rsidR="00771670" w:rsidRPr="00771670" w:rsidRDefault="00771670" w:rsidP="00771670">
      <w:pPr>
        <w:pStyle w:val="RedBoldCode"/>
      </w:pPr>
      <w:r w:rsidRPr="00771670">
        <w:t xml:space="preserve">    *jsize = 2;</w:t>
      </w:r>
    </w:p>
    <w:p w14:paraId="786E66D8" w14:textId="77777777" w:rsidR="00771670" w:rsidRPr="00771670" w:rsidRDefault="00771670" w:rsidP="00771670">
      <w:pPr>
        <w:pStyle w:val="RedBoldCode"/>
      </w:pPr>
      <w:r w:rsidRPr="00771670">
        <w:t xml:space="preserve">    return true;</w:t>
      </w:r>
    </w:p>
    <w:p w14:paraId="1A5B0DF0" w14:textId="27615EA0" w:rsidR="00771670" w:rsidRDefault="00771670" w:rsidP="00771670">
      <w:pPr>
        <w:pStyle w:val="RedBoldCode"/>
      </w:pPr>
      <w:r w:rsidRPr="00771670">
        <w:lastRenderedPageBreak/>
        <w:t xml:space="preserve">  </w:t>
      </w:r>
      <w:r>
        <w:t>} else if (p_mode == YBus) {</w:t>
      </w:r>
    </w:p>
    <w:p w14:paraId="1DAA3FE1" w14:textId="5C3F271C" w:rsidR="00771670" w:rsidRDefault="00771670" w:rsidP="00771670">
      <w:pPr>
        <w:pStyle w:val="RedBoldCode"/>
      </w:pPr>
      <w:r>
        <w:t xml:space="preserve">    *isize = 1;</w:t>
      </w:r>
    </w:p>
    <w:p w14:paraId="5D77E954" w14:textId="2335886A" w:rsidR="00771670" w:rsidRDefault="00771670" w:rsidP="00771670">
      <w:pPr>
        <w:pStyle w:val="RedBoldCode"/>
      </w:pPr>
      <w:r>
        <w:t xml:space="preserve">    *jsize = 1;</w:t>
      </w:r>
    </w:p>
    <w:p w14:paraId="7DCC5714" w14:textId="2B5FB8D1" w:rsidR="00771670" w:rsidRDefault="00771670" w:rsidP="00771670">
      <w:pPr>
        <w:pStyle w:val="RedBoldCode"/>
      </w:pPr>
      <w:r>
        <w:t xml:space="preserve">    return true;</w:t>
      </w:r>
    </w:p>
    <w:p w14:paraId="1241F6A8" w14:textId="07A03E83" w:rsidR="00771670" w:rsidRPr="00771670" w:rsidRDefault="00771670" w:rsidP="00771670">
      <w:pPr>
        <w:pStyle w:val="RedBoldCode"/>
      </w:pPr>
      <w:r>
        <w:t xml:space="preserve">  }</w:t>
      </w:r>
    </w:p>
    <w:p w14:paraId="01450900" w14:textId="323265C3" w:rsidR="00237E09" w:rsidRDefault="00771670" w:rsidP="00771670">
      <w:pPr>
        <w:pStyle w:val="RedBoldCode"/>
      </w:pPr>
      <w:r w:rsidRPr="00771670">
        <w:t>}</w:t>
      </w:r>
    </w:p>
    <w:p w14:paraId="3EEB494F" w14:textId="330AE7EB" w:rsidR="00771670" w:rsidRDefault="00771670" w:rsidP="00771670">
      <w:pPr>
        <w:rPr>
          <w:rFonts w:ascii="Times New Roman" w:hAnsi="Times New Roman" w:cs="Times New Roman"/>
          <w:sz w:val="24"/>
          <w:szCs w:val="24"/>
        </w:rPr>
      </w:pPr>
      <w:r>
        <w:rPr>
          <w:rFonts w:ascii="Times New Roman" w:hAnsi="Times New Roman" w:cs="Times New Roman"/>
          <w:sz w:val="24"/>
          <w:szCs w:val="24"/>
        </w:rPr>
        <w:t xml:space="preserve">This function handles two modes, stored in the internal variable </w:t>
      </w:r>
      <w:r w:rsidRPr="00190D19">
        <w:rPr>
          <w:rStyle w:val="Heading1Char"/>
        </w:rPr>
        <w:t>p_mode</w:t>
      </w:r>
      <w:r>
        <w:rPr>
          <w:rFonts w:ascii="Times New Roman" w:hAnsi="Times New Roman" w:cs="Times New Roman"/>
          <w:sz w:val="24"/>
          <w:szCs w:val="24"/>
        </w:rPr>
        <w:t xml:space="preserve">. If the mode equals </w:t>
      </w:r>
      <w:r w:rsidRPr="00190D19">
        <w:rPr>
          <w:rStyle w:val="Heading1Char"/>
        </w:rPr>
        <w:t>Jacobian</w:t>
      </w:r>
      <w:r>
        <w:rPr>
          <w:rFonts w:ascii="Times New Roman" w:hAnsi="Times New Roman" w:cs="Times New Roman"/>
          <w:sz w:val="24"/>
          <w:szCs w:val="24"/>
        </w:rPr>
        <w:t>, then the function returns a contribution to a 2×2 matrix. In the case that the mode is “</w:t>
      </w:r>
      <w:r w:rsidRPr="00190D19">
        <w:rPr>
          <w:rStyle w:val="Heading1Char"/>
        </w:rPr>
        <w:t>YBus</w:t>
      </w:r>
      <w:r>
        <w:rPr>
          <w:rFonts w:ascii="Times New Roman" w:hAnsi="Times New Roman" w:cs="Times New Roman"/>
          <w:sz w:val="24"/>
          <w:szCs w:val="24"/>
        </w:rPr>
        <w:t>” the function would return a contribution to a 1×1 matrix. (The Jacobian is treated as a real matrix where the real and complex parts of the problem are treated as separate variables, the Y-matrix is handle as a regular complex matrix). The corresponding code for returning the diagonal values is</w:t>
      </w:r>
    </w:p>
    <w:p w14:paraId="4A5C4559" w14:textId="77777777" w:rsidR="00771670" w:rsidRPr="00771670" w:rsidRDefault="00771670" w:rsidP="00771670">
      <w:pPr>
        <w:pStyle w:val="RedBoldCode"/>
      </w:pPr>
      <w:r w:rsidRPr="00771670">
        <w:t>bool gridpack::powerflow::PFBus::matrixDiagValues(ComplexType *values)</w:t>
      </w:r>
    </w:p>
    <w:p w14:paraId="50DD4810" w14:textId="77777777" w:rsidR="00771670" w:rsidRPr="00771670" w:rsidRDefault="00771670" w:rsidP="00771670">
      <w:pPr>
        <w:pStyle w:val="RedBoldCode"/>
      </w:pPr>
      <w:r w:rsidRPr="00771670">
        <w:t>{</w:t>
      </w:r>
    </w:p>
    <w:p w14:paraId="54227AC2" w14:textId="77777777" w:rsidR="00771670" w:rsidRPr="00771670" w:rsidRDefault="00771670" w:rsidP="00771670">
      <w:pPr>
        <w:pStyle w:val="RedBoldCode"/>
      </w:pPr>
      <w:r w:rsidRPr="00771670">
        <w:t xml:space="preserve">  if (p_mode == YBus) {</w:t>
      </w:r>
    </w:p>
    <w:p w14:paraId="49CC425D" w14:textId="77777777" w:rsidR="00771670" w:rsidRPr="00771670" w:rsidRDefault="00771670" w:rsidP="00771670">
      <w:pPr>
        <w:pStyle w:val="RedBoldCode"/>
      </w:pPr>
      <w:r w:rsidRPr="00771670">
        <w:t xml:space="preserve">    gridpack::ComplexType ret(p_ybusr,p_ybusi);</w:t>
      </w:r>
    </w:p>
    <w:p w14:paraId="5ED53EF0" w14:textId="77777777" w:rsidR="00771670" w:rsidRPr="00771670" w:rsidRDefault="00771670" w:rsidP="00771670">
      <w:pPr>
        <w:pStyle w:val="RedBoldCode"/>
      </w:pPr>
      <w:r w:rsidRPr="00771670">
        <w:t xml:space="preserve">    values[0] = ret;</w:t>
      </w:r>
    </w:p>
    <w:p w14:paraId="35DC767F" w14:textId="77777777" w:rsidR="00771670" w:rsidRPr="00771670" w:rsidRDefault="00771670" w:rsidP="00771670">
      <w:pPr>
        <w:pStyle w:val="RedBoldCode"/>
      </w:pPr>
      <w:r w:rsidRPr="00771670">
        <w:t xml:space="preserve">    return true;</w:t>
      </w:r>
    </w:p>
    <w:p w14:paraId="65BAC2E5" w14:textId="77777777" w:rsidR="00771670" w:rsidRPr="00771670" w:rsidRDefault="00771670" w:rsidP="00771670">
      <w:pPr>
        <w:pStyle w:val="RedBoldCode"/>
      </w:pPr>
      <w:r w:rsidRPr="00771670">
        <w:t xml:space="preserve">  } else if (p_mode == Jacobian) {</w:t>
      </w:r>
    </w:p>
    <w:p w14:paraId="798DAF11" w14:textId="70239CEB" w:rsidR="00771670" w:rsidRPr="00771670" w:rsidRDefault="00771670" w:rsidP="00771670">
      <w:pPr>
        <w:pStyle w:val="RedBoldCode"/>
      </w:pPr>
      <w:r>
        <w:t xml:space="preserve">    if (!getReferenceBus()) {</w:t>
      </w:r>
    </w:p>
    <w:p w14:paraId="4B821197" w14:textId="77777777" w:rsidR="00771670" w:rsidRPr="00771670" w:rsidRDefault="00771670" w:rsidP="00771670">
      <w:pPr>
        <w:pStyle w:val="RedBoldCode"/>
      </w:pPr>
      <w:r w:rsidRPr="00771670">
        <w:t xml:space="preserve">      values[0] = -p_Qinj - p_ybusi * p_v *p_v;</w:t>
      </w:r>
    </w:p>
    <w:p w14:paraId="57E9B5C8" w14:textId="77777777" w:rsidR="00771670" w:rsidRPr="00771670" w:rsidRDefault="00771670" w:rsidP="00771670">
      <w:pPr>
        <w:pStyle w:val="RedBoldCode"/>
      </w:pPr>
      <w:r w:rsidRPr="00771670">
        <w:t xml:space="preserve">      values[1] = p_Pinj - p_ybusr * p_v *p_v;</w:t>
      </w:r>
    </w:p>
    <w:p w14:paraId="3BEF9106" w14:textId="77777777" w:rsidR="00771670" w:rsidRPr="00771670" w:rsidRDefault="00771670" w:rsidP="00771670">
      <w:pPr>
        <w:pStyle w:val="RedBoldCode"/>
      </w:pPr>
      <w:r w:rsidRPr="00771670">
        <w:t xml:space="preserve">      values[2] = p_Pinj / p_v + p_ybusr * p_v;</w:t>
      </w:r>
    </w:p>
    <w:p w14:paraId="14817833" w14:textId="0BC5F8A5" w:rsidR="00771670" w:rsidRPr="00771670" w:rsidRDefault="00771670" w:rsidP="00771670">
      <w:pPr>
        <w:pStyle w:val="RedBoldCode"/>
      </w:pPr>
      <w:r w:rsidRPr="00771670">
        <w:t xml:space="preserve">      values[3] </w:t>
      </w:r>
      <w:r>
        <w:t>= p_Qinj / p_v - p_ybusi * p_v;</w:t>
      </w:r>
    </w:p>
    <w:p w14:paraId="45ECFE64" w14:textId="77777777" w:rsidR="00771670" w:rsidRPr="00771670" w:rsidRDefault="00771670" w:rsidP="00771670">
      <w:pPr>
        <w:pStyle w:val="RedBoldCode"/>
      </w:pPr>
      <w:r w:rsidRPr="00771670">
        <w:t xml:space="preserve">      if (p_isPV) {</w:t>
      </w:r>
    </w:p>
    <w:p w14:paraId="2FE80F35" w14:textId="77777777" w:rsidR="00771670" w:rsidRPr="00771670" w:rsidRDefault="00771670" w:rsidP="00771670">
      <w:pPr>
        <w:pStyle w:val="RedBoldCode"/>
      </w:pPr>
      <w:r w:rsidRPr="00771670">
        <w:t xml:space="preserve">        values[1] = 0.0;</w:t>
      </w:r>
    </w:p>
    <w:p w14:paraId="749C25AA" w14:textId="77777777" w:rsidR="00771670" w:rsidRPr="00771670" w:rsidRDefault="00771670" w:rsidP="00771670">
      <w:pPr>
        <w:pStyle w:val="RedBoldCode"/>
      </w:pPr>
      <w:r w:rsidRPr="00771670">
        <w:t xml:space="preserve">        values[2] = 0.0;</w:t>
      </w:r>
    </w:p>
    <w:p w14:paraId="255DDA8E" w14:textId="77777777" w:rsidR="00771670" w:rsidRPr="00771670" w:rsidRDefault="00771670" w:rsidP="00771670">
      <w:pPr>
        <w:pStyle w:val="RedBoldCode"/>
      </w:pPr>
      <w:r w:rsidRPr="00771670">
        <w:t xml:space="preserve">        values[3] = 1.0;</w:t>
      </w:r>
    </w:p>
    <w:p w14:paraId="446FE6B5" w14:textId="1C962D5D" w:rsidR="00771670" w:rsidRDefault="00771670" w:rsidP="00771670">
      <w:pPr>
        <w:pStyle w:val="RedBoldCode"/>
      </w:pPr>
      <w:r w:rsidRPr="00771670">
        <w:t xml:space="preserve">      }</w:t>
      </w:r>
    </w:p>
    <w:p w14:paraId="2D243EF2" w14:textId="0E07A23A" w:rsidR="00DF7361" w:rsidRDefault="00DF7361" w:rsidP="00771670">
      <w:pPr>
        <w:pStyle w:val="RedBoldCode"/>
      </w:pPr>
      <w:r>
        <w:t xml:space="preserve">      return true;</w:t>
      </w:r>
    </w:p>
    <w:p w14:paraId="419E9F75" w14:textId="77777777" w:rsidR="00771670" w:rsidRPr="00771670" w:rsidRDefault="00771670" w:rsidP="00771670">
      <w:pPr>
        <w:pStyle w:val="RedBoldCode"/>
      </w:pPr>
      <w:r w:rsidRPr="00771670">
        <w:t xml:space="preserve">    } else {</w:t>
      </w:r>
    </w:p>
    <w:p w14:paraId="7D582736" w14:textId="77777777" w:rsidR="00771670" w:rsidRPr="00771670" w:rsidRDefault="00771670" w:rsidP="00771670">
      <w:pPr>
        <w:pStyle w:val="RedBoldCode"/>
      </w:pPr>
      <w:r w:rsidRPr="00771670">
        <w:t xml:space="preserve">      values[0] = 1.0;</w:t>
      </w:r>
    </w:p>
    <w:p w14:paraId="39E54F68" w14:textId="77777777" w:rsidR="00771670" w:rsidRPr="00771670" w:rsidRDefault="00771670" w:rsidP="00771670">
      <w:pPr>
        <w:pStyle w:val="RedBoldCode"/>
      </w:pPr>
      <w:r w:rsidRPr="00771670">
        <w:t xml:space="preserve">      values[1] = 0.0;</w:t>
      </w:r>
    </w:p>
    <w:p w14:paraId="2D242E50" w14:textId="77777777" w:rsidR="00771670" w:rsidRPr="00771670" w:rsidRDefault="00771670" w:rsidP="00771670">
      <w:pPr>
        <w:pStyle w:val="RedBoldCode"/>
      </w:pPr>
      <w:r w:rsidRPr="00771670">
        <w:t xml:space="preserve">      values[2] = 0.0;</w:t>
      </w:r>
    </w:p>
    <w:p w14:paraId="60116B42" w14:textId="77777777" w:rsidR="00771670" w:rsidRPr="00771670" w:rsidRDefault="00771670" w:rsidP="00771670">
      <w:pPr>
        <w:pStyle w:val="RedBoldCode"/>
      </w:pPr>
      <w:r w:rsidRPr="00771670">
        <w:t xml:space="preserve">      values[3] = 1.0;</w:t>
      </w:r>
    </w:p>
    <w:p w14:paraId="174CA5A9" w14:textId="77777777" w:rsidR="00771670" w:rsidRPr="00771670" w:rsidRDefault="00771670" w:rsidP="00771670">
      <w:pPr>
        <w:pStyle w:val="RedBoldCode"/>
      </w:pPr>
      <w:r w:rsidRPr="00771670">
        <w:t xml:space="preserve">      return true;</w:t>
      </w:r>
    </w:p>
    <w:p w14:paraId="727C0056" w14:textId="77777777" w:rsidR="00771670" w:rsidRPr="00771670" w:rsidRDefault="00771670" w:rsidP="00771670">
      <w:pPr>
        <w:pStyle w:val="RedBoldCode"/>
      </w:pPr>
      <w:r w:rsidRPr="00771670">
        <w:t xml:space="preserve">    }</w:t>
      </w:r>
    </w:p>
    <w:p w14:paraId="1A25C913" w14:textId="77777777" w:rsidR="00771670" w:rsidRPr="00771670" w:rsidRDefault="00771670" w:rsidP="00771670">
      <w:pPr>
        <w:pStyle w:val="RedBoldCode"/>
      </w:pPr>
      <w:r w:rsidRPr="00771670">
        <w:t xml:space="preserve">  }</w:t>
      </w:r>
    </w:p>
    <w:p w14:paraId="48570FF8" w14:textId="369F8BAF" w:rsidR="00771670" w:rsidRDefault="00771670" w:rsidP="00771670">
      <w:pPr>
        <w:pStyle w:val="RedBoldCode"/>
      </w:pPr>
      <w:r w:rsidRPr="00771670">
        <w:lastRenderedPageBreak/>
        <w:t>}</w:t>
      </w:r>
    </w:p>
    <w:p w14:paraId="21BE91BE" w14:textId="5BDD2C6B" w:rsidR="00771670" w:rsidRDefault="00DF7361" w:rsidP="00771670">
      <w:pPr>
        <w:rPr>
          <w:rFonts w:ascii="Times New Roman" w:hAnsi="Times New Roman" w:cs="Times New Roman"/>
          <w:sz w:val="24"/>
          <w:szCs w:val="24"/>
        </w:rPr>
      </w:pPr>
      <w:r>
        <w:rPr>
          <w:rFonts w:ascii="Times New Roman" w:hAnsi="Times New Roman" w:cs="Times New Roman"/>
          <w:sz w:val="24"/>
          <w:szCs w:val="24"/>
        </w:rPr>
        <w:t>This function also handles two modes based on the enumerated types “</w:t>
      </w:r>
      <w:r w:rsidRPr="00190D19">
        <w:rPr>
          <w:rStyle w:val="Heading1Char"/>
        </w:rPr>
        <w:t>Jacobian</w:t>
      </w:r>
      <w:r>
        <w:rPr>
          <w:rFonts w:ascii="Times New Roman" w:hAnsi="Times New Roman" w:cs="Times New Roman"/>
          <w:sz w:val="24"/>
          <w:szCs w:val="24"/>
        </w:rPr>
        <w:t>” and “</w:t>
      </w:r>
      <w:r w:rsidRPr="00190D19">
        <w:rPr>
          <w:rStyle w:val="Heading1Char"/>
        </w:rPr>
        <w:t>YBus</w:t>
      </w:r>
      <w:r>
        <w:rPr>
          <w:rFonts w:ascii="Times New Roman" w:hAnsi="Times New Roman" w:cs="Times New Roman"/>
          <w:sz w:val="24"/>
          <w:szCs w:val="24"/>
        </w:rPr>
        <w:t>”. If the mode is “</w:t>
      </w:r>
      <w:r w:rsidRPr="00190D19">
        <w:rPr>
          <w:rStyle w:val="Heading1Char"/>
        </w:rPr>
        <w:t>YBus</w:t>
      </w:r>
      <w:r>
        <w:rPr>
          <w:rFonts w:ascii="Times New Roman" w:hAnsi="Times New Roman" w:cs="Times New Roman"/>
          <w:sz w:val="24"/>
          <w:szCs w:val="24"/>
        </w:rPr>
        <w:t>”, the function returns a single complex value. If the mode is “</w:t>
      </w:r>
      <w:r w:rsidRPr="00190D19">
        <w:rPr>
          <w:rStyle w:val="Heading1Char"/>
        </w:rPr>
        <w:t>Jacobian</w:t>
      </w:r>
      <w:r>
        <w:rPr>
          <w:rFonts w:ascii="Times New Roman" w:hAnsi="Times New Roman" w:cs="Times New Roman"/>
          <w:sz w:val="24"/>
          <w:szCs w:val="24"/>
        </w:rPr>
        <w:t>”, the function checks first to see if the bus is a reference bus or not. If the bus is not a reference bus, then the function returns a 2×2 block corresponding to the contributions to the Jacobian matrix coming from a bus element. If the bus is a reference bus, the function returns a 2×2 identity matrix. This is a result of the fact that the variables associated with a reference bus are fixed. In fact, the variables contributed by the reference bus could be eliminated from the matrix entirely by returning false if the mode is “</w:t>
      </w:r>
      <w:r w:rsidRPr="00190D19">
        <w:rPr>
          <w:rStyle w:val="Heading1Char"/>
        </w:rPr>
        <w:t>Jacobian</w:t>
      </w:r>
      <w:r>
        <w:rPr>
          <w:rFonts w:ascii="Times New Roman" w:hAnsi="Times New Roman" w:cs="Times New Roman"/>
          <w:sz w:val="24"/>
          <w:szCs w:val="24"/>
        </w:rPr>
        <w:t>” and the bus is a reference bus for both the matrix size and matrix values routines. This would also require some adjustments to the off-diagonal routines as well.</w:t>
      </w:r>
      <w:r w:rsidR="00040B2F">
        <w:rPr>
          <w:rFonts w:ascii="Times New Roman" w:hAnsi="Times New Roman" w:cs="Times New Roman"/>
          <w:sz w:val="24"/>
          <w:szCs w:val="24"/>
        </w:rPr>
        <w:t xml:space="preserve"> The</w:t>
      </w:r>
      <w:r w:rsidR="00190D19">
        <w:rPr>
          <w:rFonts w:ascii="Times New Roman" w:hAnsi="Times New Roman" w:cs="Times New Roman"/>
          <w:sz w:val="24"/>
          <w:szCs w:val="24"/>
        </w:rPr>
        <w:t>re is an additional condition for the case where</w:t>
      </w:r>
      <w:r w:rsidR="00040B2F">
        <w:rPr>
          <w:rFonts w:ascii="Times New Roman" w:hAnsi="Times New Roman" w:cs="Times New Roman"/>
          <w:sz w:val="24"/>
          <w:szCs w:val="24"/>
        </w:rPr>
        <w:t xml:space="preserve"> the bus is a “PV” bus. In this case one of the independent variables is eliminated by setting the off-diagonal elements of the block to zero and the second diagonal element equal to 1.</w:t>
      </w:r>
    </w:p>
    <w:p w14:paraId="0F609F9B" w14:textId="595D55E2" w:rsidR="002F1F5E" w:rsidRDefault="002F1F5E" w:rsidP="00771670">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matrixForwardSize</w:t>
      </w:r>
      <w:r>
        <w:rPr>
          <w:rFonts w:ascii="Times New Roman" w:hAnsi="Times New Roman" w:cs="Times New Roman"/>
          <w:sz w:val="24"/>
          <w:szCs w:val="24"/>
        </w:rPr>
        <w:t xml:space="preserve"> and </w:t>
      </w:r>
      <w:r w:rsidRPr="00FA31E8">
        <w:rPr>
          <w:rStyle w:val="Heading1Char"/>
        </w:rPr>
        <w:t>matrixForwardValues</w:t>
      </w:r>
      <w:r>
        <w:rPr>
          <w:rFonts w:ascii="Times New Roman" w:hAnsi="Times New Roman" w:cs="Times New Roman"/>
          <w:sz w:val="24"/>
          <w:szCs w:val="24"/>
        </w:rPr>
        <w:t xml:space="preserve"> routines, as well as the corresponding Reverse routines, are implemented in the </w:t>
      </w:r>
      <w:r w:rsidRPr="00FA31E8">
        <w:rPr>
          <w:rStyle w:val="Heading1Char"/>
        </w:rPr>
        <w:t>PFBranch</w:t>
      </w:r>
      <w:r>
        <w:rPr>
          <w:rFonts w:ascii="Times New Roman" w:hAnsi="Times New Roman" w:cs="Times New Roman"/>
          <w:sz w:val="24"/>
          <w:szCs w:val="24"/>
        </w:rPr>
        <w:t xml:space="preserve"> class. These functions determine the off-diagonal blocks of the Jacobian and Y-matrix. The </w:t>
      </w:r>
      <w:r w:rsidRPr="00FA31E8">
        <w:rPr>
          <w:rStyle w:val="Heading1Char"/>
        </w:rPr>
        <w:t>matrixForwardSize</w:t>
      </w:r>
      <w:r>
        <w:rPr>
          <w:rFonts w:ascii="Times New Roman" w:hAnsi="Times New Roman" w:cs="Times New Roman"/>
          <w:sz w:val="24"/>
          <w:szCs w:val="24"/>
        </w:rPr>
        <w:t xml:space="preserve"> routine is given by</w:t>
      </w:r>
    </w:p>
    <w:p w14:paraId="6D17C928" w14:textId="77777777" w:rsidR="002F1F5E" w:rsidRDefault="002F1F5E" w:rsidP="002F1F5E">
      <w:pPr>
        <w:pStyle w:val="RedBoldCode"/>
      </w:pPr>
      <w:r w:rsidRPr="002F1F5E">
        <w:t>bool gridpack::powerflow::PFBranch</w:t>
      </w:r>
      <w:r>
        <w:t>::matrixForwardSize(int *isize,</w:t>
      </w:r>
    </w:p>
    <w:p w14:paraId="04984755" w14:textId="6EB5CD69" w:rsidR="002F1F5E" w:rsidRPr="002F1F5E" w:rsidRDefault="002F1F5E" w:rsidP="002F1F5E">
      <w:pPr>
        <w:pStyle w:val="RedBoldCode"/>
      </w:pPr>
      <w:r>
        <w:t xml:space="preserve">     </w:t>
      </w:r>
      <w:r w:rsidRPr="002F1F5E">
        <w:t>int *jsize) const</w:t>
      </w:r>
    </w:p>
    <w:p w14:paraId="60F52E81" w14:textId="77777777" w:rsidR="002F1F5E" w:rsidRPr="002F1F5E" w:rsidRDefault="002F1F5E" w:rsidP="002F1F5E">
      <w:pPr>
        <w:pStyle w:val="RedBoldCode"/>
      </w:pPr>
      <w:r w:rsidRPr="002F1F5E">
        <w:t>{</w:t>
      </w:r>
    </w:p>
    <w:p w14:paraId="3905E9E9" w14:textId="77777777" w:rsidR="002F1F5E" w:rsidRPr="002F1F5E" w:rsidRDefault="002F1F5E" w:rsidP="002F1F5E">
      <w:pPr>
        <w:pStyle w:val="RedBoldCode"/>
      </w:pPr>
      <w:r w:rsidRPr="002F1F5E">
        <w:t xml:space="preserve">  if (p_mode == Jacobian) {</w:t>
      </w:r>
    </w:p>
    <w:p w14:paraId="32EB661D" w14:textId="77777777" w:rsidR="002F1F5E" w:rsidRPr="002F1F5E" w:rsidRDefault="002F1F5E" w:rsidP="002F1F5E">
      <w:pPr>
        <w:pStyle w:val="RedBoldCode"/>
      </w:pPr>
      <w:r w:rsidRPr="002F1F5E">
        <w:t xml:space="preserve">    gridpack::powerflow::PFBus *bus1</w:t>
      </w:r>
    </w:p>
    <w:p w14:paraId="0BB9318B" w14:textId="77777777" w:rsidR="002F1F5E" w:rsidRPr="002F1F5E" w:rsidRDefault="002F1F5E" w:rsidP="002F1F5E">
      <w:pPr>
        <w:pStyle w:val="RedBoldCode"/>
      </w:pPr>
      <w:r w:rsidRPr="002F1F5E">
        <w:t xml:space="preserve">      = dynamic_cast&lt;gridpack::powerflow::PFBus*&gt;(getBus1().get());</w:t>
      </w:r>
    </w:p>
    <w:p w14:paraId="5AAE4E27" w14:textId="77777777" w:rsidR="002F1F5E" w:rsidRPr="002F1F5E" w:rsidRDefault="002F1F5E" w:rsidP="002F1F5E">
      <w:pPr>
        <w:pStyle w:val="RedBoldCode"/>
      </w:pPr>
      <w:r w:rsidRPr="002F1F5E">
        <w:t xml:space="preserve">    gridpack::powerflow::PFBus *bus2</w:t>
      </w:r>
    </w:p>
    <w:p w14:paraId="6BF911E5" w14:textId="77777777" w:rsidR="002F1F5E" w:rsidRPr="002F1F5E" w:rsidRDefault="002F1F5E" w:rsidP="002F1F5E">
      <w:pPr>
        <w:pStyle w:val="RedBoldCode"/>
      </w:pPr>
      <w:r w:rsidRPr="002F1F5E">
        <w:t xml:space="preserve">      = dynamic_cast&lt;gridpack::powerflow::PFBus*&gt;(getBus2().get());</w:t>
      </w:r>
    </w:p>
    <w:p w14:paraId="4D307554" w14:textId="77777777" w:rsidR="002F1F5E" w:rsidRPr="002F1F5E" w:rsidRDefault="002F1F5E" w:rsidP="002F1F5E">
      <w:pPr>
        <w:pStyle w:val="RedBoldCode"/>
      </w:pPr>
      <w:r w:rsidRPr="002F1F5E">
        <w:t xml:space="preserve">    bool ok = !bus1-&gt;getReferenceBus();</w:t>
      </w:r>
    </w:p>
    <w:p w14:paraId="5711EA03" w14:textId="77777777" w:rsidR="002F1F5E" w:rsidRPr="002F1F5E" w:rsidRDefault="002F1F5E" w:rsidP="002F1F5E">
      <w:pPr>
        <w:pStyle w:val="RedBoldCode"/>
      </w:pPr>
      <w:r w:rsidRPr="002F1F5E">
        <w:t xml:space="preserve">    ok = ok &amp;&amp; !bus2-&gt;getReferenceBus();</w:t>
      </w:r>
    </w:p>
    <w:p w14:paraId="654B4E67" w14:textId="77777777" w:rsidR="002F1F5E" w:rsidRPr="002F1F5E" w:rsidRDefault="002F1F5E" w:rsidP="002F1F5E">
      <w:pPr>
        <w:pStyle w:val="RedBoldCode"/>
      </w:pPr>
      <w:r w:rsidRPr="002F1F5E">
        <w:t xml:space="preserve">    if (ok) {</w:t>
      </w:r>
    </w:p>
    <w:p w14:paraId="150BB30A" w14:textId="77777777" w:rsidR="002F1F5E" w:rsidRPr="002F1F5E" w:rsidRDefault="002F1F5E" w:rsidP="002F1F5E">
      <w:pPr>
        <w:pStyle w:val="RedBoldCode"/>
      </w:pPr>
      <w:r w:rsidRPr="002F1F5E">
        <w:t xml:space="preserve">      *isize = 2;</w:t>
      </w:r>
    </w:p>
    <w:p w14:paraId="7CE05681" w14:textId="77777777" w:rsidR="002F1F5E" w:rsidRPr="002F1F5E" w:rsidRDefault="002F1F5E" w:rsidP="002F1F5E">
      <w:pPr>
        <w:pStyle w:val="RedBoldCode"/>
      </w:pPr>
      <w:r w:rsidRPr="002F1F5E">
        <w:t xml:space="preserve">      *jsize = 2;</w:t>
      </w:r>
    </w:p>
    <w:p w14:paraId="456384D4" w14:textId="77777777" w:rsidR="002F1F5E" w:rsidRPr="002F1F5E" w:rsidRDefault="002F1F5E" w:rsidP="002F1F5E">
      <w:pPr>
        <w:pStyle w:val="RedBoldCode"/>
      </w:pPr>
      <w:r w:rsidRPr="002F1F5E">
        <w:t xml:space="preserve">      return true;</w:t>
      </w:r>
    </w:p>
    <w:p w14:paraId="15EB9D7F" w14:textId="77777777" w:rsidR="002F1F5E" w:rsidRPr="002F1F5E" w:rsidRDefault="002F1F5E" w:rsidP="002F1F5E">
      <w:pPr>
        <w:pStyle w:val="RedBoldCode"/>
      </w:pPr>
      <w:r w:rsidRPr="002F1F5E">
        <w:t xml:space="preserve">    } else {</w:t>
      </w:r>
    </w:p>
    <w:p w14:paraId="4C72C56F" w14:textId="7FBC90C8" w:rsidR="002F1F5E" w:rsidRPr="002F1F5E" w:rsidRDefault="002F1F5E" w:rsidP="002F1F5E">
      <w:pPr>
        <w:pStyle w:val="RedBoldCode"/>
      </w:pPr>
      <w:r>
        <w:t xml:space="preserve">      return false</w:t>
      </w:r>
      <w:r w:rsidRPr="002F1F5E">
        <w:t>;</w:t>
      </w:r>
    </w:p>
    <w:p w14:paraId="6A0D2357" w14:textId="77777777" w:rsidR="002F1F5E" w:rsidRPr="002F1F5E" w:rsidRDefault="002F1F5E" w:rsidP="002F1F5E">
      <w:pPr>
        <w:pStyle w:val="RedBoldCode"/>
      </w:pPr>
      <w:r w:rsidRPr="002F1F5E">
        <w:t xml:space="preserve">    }</w:t>
      </w:r>
    </w:p>
    <w:p w14:paraId="1511AFA7" w14:textId="77777777" w:rsidR="002F1F5E" w:rsidRPr="002F1F5E" w:rsidRDefault="002F1F5E" w:rsidP="002F1F5E">
      <w:pPr>
        <w:pStyle w:val="RedBoldCode"/>
      </w:pPr>
      <w:r w:rsidRPr="002F1F5E">
        <w:t xml:space="preserve">  } else if (p_mode == YBus) {</w:t>
      </w:r>
    </w:p>
    <w:p w14:paraId="628C547C" w14:textId="77777777" w:rsidR="002F1F5E" w:rsidRPr="002F1F5E" w:rsidRDefault="002F1F5E" w:rsidP="002F1F5E">
      <w:pPr>
        <w:pStyle w:val="RedBoldCode"/>
      </w:pPr>
      <w:r w:rsidRPr="002F1F5E">
        <w:t xml:space="preserve">    *isize = 1;</w:t>
      </w:r>
    </w:p>
    <w:p w14:paraId="3C920971" w14:textId="77777777" w:rsidR="002F1F5E" w:rsidRPr="002F1F5E" w:rsidRDefault="002F1F5E" w:rsidP="002F1F5E">
      <w:pPr>
        <w:pStyle w:val="RedBoldCode"/>
      </w:pPr>
      <w:r w:rsidRPr="002F1F5E">
        <w:t xml:space="preserve">    *jsize = 1;</w:t>
      </w:r>
    </w:p>
    <w:p w14:paraId="4980F936" w14:textId="77777777" w:rsidR="002F1F5E" w:rsidRPr="002F1F5E" w:rsidRDefault="002F1F5E" w:rsidP="002F1F5E">
      <w:pPr>
        <w:pStyle w:val="RedBoldCode"/>
      </w:pPr>
      <w:r w:rsidRPr="002F1F5E">
        <w:t xml:space="preserve">    return true;</w:t>
      </w:r>
    </w:p>
    <w:p w14:paraId="73E55931" w14:textId="77777777" w:rsidR="002F1F5E" w:rsidRPr="002F1F5E" w:rsidRDefault="002F1F5E" w:rsidP="002F1F5E">
      <w:pPr>
        <w:pStyle w:val="RedBoldCode"/>
      </w:pPr>
      <w:r w:rsidRPr="002F1F5E">
        <w:lastRenderedPageBreak/>
        <w:t xml:space="preserve">  }</w:t>
      </w:r>
    </w:p>
    <w:p w14:paraId="08D7C997" w14:textId="409B9F11" w:rsidR="002F1F5E" w:rsidRDefault="002F1F5E" w:rsidP="002F1F5E">
      <w:pPr>
        <w:pStyle w:val="RedBoldCode"/>
      </w:pPr>
      <w:r w:rsidRPr="002F1F5E">
        <w:t>}</w:t>
      </w:r>
    </w:p>
    <w:p w14:paraId="2D32292B" w14:textId="36E6F172" w:rsidR="002F1F5E" w:rsidRDefault="002F1F5E" w:rsidP="002F1F5E">
      <w:pPr>
        <w:rPr>
          <w:rFonts w:ascii="Times New Roman" w:hAnsi="Times New Roman" w:cs="Times New Roman"/>
          <w:sz w:val="24"/>
          <w:szCs w:val="24"/>
        </w:rPr>
      </w:pPr>
      <w:r>
        <w:rPr>
          <w:rFonts w:ascii="Times New Roman" w:hAnsi="Times New Roman" w:cs="Times New Roman"/>
          <w:sz w:val="24"/>
          <w:szCs w:val="24"/>
        </w:rPr>
        <w:t>If the mode is “</w:t>
      </w:r>
      <w:r w:rsidRPr="00FA31E8">
        <w:rPr>
          <w:rStyle w:val="Heading1Char"/>
        </w:rPr>
        <w:t>YBus</w:t>
      </w:r>
      <w:r>
        <w:rPr>
          <w:rFonts w:ascii="Times New Roman" w:hAnsi="Times New Roman" w:cs="Times New Roman"/>
          <w:sz w:val="24"/>
          <w:szCs w:val="24"/>
        </w:rPr>
        <w:t xml:space="preserve">”, the size function returns a 1×1 block for the off-diagonal matrix block. </w:t>
      </w:r>
      <w:r w:rsidR="00040B2F">
        <w:rPr>
          <w:rFonts w:ascii="Times New Roman" w:hAnsi="Times New Roman" w:cs="Times New Roman"/>
          <w:sz w:val="24"/>
          <w:szCs w:val="24"/>
        </w:rPr>
        <w:t xml:space="preserve">For the Jacobian, the function first checks to see if either end of the branch is a reference bus by evaluating the Boolean variable “ok”. If neither end is the reference bus then the function returns a 2×2 block, if one end is the reference bus then the function returns false. The false value indicates that this branch does not contribute to the matrix. For this system, the </w:t>
      </w:r>
      <w:r w:rsidR="00040B2F" w:rsidRPr="00FA31E8">
        <w:rPr>
          <w:rStyle w:val="Heading1Char"/>
        </w:rPr>
        <w:t>matrixReverseSize</w:t>
      </w:r>
      <w:r w:rsidR="00040B2F">
        <w:rPr>
          <w:rFonts w:ascii="Times New Roman" w:hAnsi="Times New Roman" w:cs="Times New Roman"/>
          <w:sz w:val="24"/>
          <w:szCs w:val="24"/>
        </w:rPr>
        <w:t xml:space="preserve"> function is the same, but if the off-diagonal contributions were not square blocks, then the dimensions of the blocks would need to be switched.</w:t>
      </w:r>
    </w:p>
    <w:p w14:paraId="78AF0A4F" w14:textId="0A85205F" w:rsidR="00040B2F" w:rsidRDefault="00040B2F" w:rsidP="002F1F5E">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matrixForwardValues</w:t>
      </w:r>
      <w:r>
        <w:rPr>
          <w:rFonts w:ascii="Times New Roman" w:hAnsi="Times New Roman" w:cs="Times New Roman"/>
          <w:sz w:val="24"/>
          <w:szCs w:val="24"/>
        </w:rPr>
        <w:t xml:space="preserve"> function is</w:t>
      </w:r>
    </w:p>
    <w:p w14:paraId="7B74ACAE" w14:textId="77777777" w:rsidR="00040B2F" w:rsidRDefault="00040B2F" w:rsidP="00040B2F">
      <w:pPr>
        <w:pStyle w:val="RedBoldCode"/>
      </w:pPr>
      <w:r w:rsidRPr="00040B2F">
        <w:t>bool gridpack::powerflow::PFBranch::matrixForwardValues(</w:t>
      </w:r>
    </w:p>
    <w:p w14:paraId="18400E6B" w14:textId="29E2F0D4" w:rsidR="00040B2F" w:rsidRPr="00040B2F" w:rsidRDefault="00040B2F" w:rsidP="00040B2F">
      <w:pPr>
        <w:pStyle w:val="RedBoldCode"/>
      </w:pPr>
      <w:r>
        <w:t xml:space="preserve">   </w:t>
      </w:r>
      <w:r w:rsidRPr="00040B2F">
        <w:t>ComplexType *values)</w:t>
      </w:r>
    </w:p>
    <w:p w14:paraId="6C75ECCB" w14:textId="77777777" w:rsidR="00040B2F" w:rsidRPr="00040B2F" w:rsidRDefault="00040B2F" w:rsidP="00040B2F">
      <w:pPr>
        <w:pStyle w:val="RedBoldCode"/>
      </w:pPr>
      <w:r w:rsidRPr="00040B2F">
        <w:t>{</w:t>
      </w:r>
    </w:p>
    <w:p w14:paraId="030A245B" w14:textId="77777777" w:rsidR="00040B2F" w:rsidRPr="00040B2F" w:rsidRDefault="00040B2F" w:rsidP="00040B2F">
      <w:pPr>
        <w:pStyle w:val="RedBoldCode"/>
      </w:pPr>
      <w:r w:rsidRPr="00040B2F">
        <w:t xml:space="preserve">  if (p_mode == Jacobian) {</w:t>
      </w:r>
    </w:p>
    <w:p w14:paraId="37216D3C" w14:textId="77777777" w:rsidR="00040B2F" w:rsidRPr="00040B2F" w:rsidRDefault="00040B2F" w:rsidP="00040B2F">
      <w:pPr>
        <w:pStyle w:val="RedBoldCode"/>
      </w:pPr>
      <w:r w:rsidRPr="00040B2F">
        <w:t xml:space="preserve">    gridpack::powerflow::PFBus *bus1</w:t>
      </w:r>
    </w:p>
    <w:p w14:paraId="186856CA" w14:textId="77777777" w:rsidR="00040B2F" w:rsidRPr="00040B2F" w:rsidRDefault="00040B2F" w:rsidP="00040B2F">
      <w:pPr>
        <w:pStyle w:val="RedBoldCode"/>
      </w:pPr>
      <w:r w:rsidRPr="00040B2F">
        <w:t xml:space="preserve">      = dynamic_cast&lt;gridpack::powerflow::PFBus*&gt;(getBus1().get());</w:t>
      </w:r>
    </w:p>
    <w:p w14:paraId="75D65281" w14:textId="77777777" w:rsidR="00040B2F" w:rsidRPr="00040B2F" w:rsidRDefault="00040B2F" w:rsidP="00040B2F">
      <w:pPr>
        <w:pStyle w:val="RedBoldCode"/>
      </w:pPr>
      <w:r w:rsidRPr="00040B2F">
        <w:t xml:space="preserve">    gridpack::powerflow::PFBus *bus2</w:t>
      </w:r>
    </w:p>
    <w:p w14:paraId="3A2817E0" w14:textId="77777777" w:rsidR="00040B2F" w:rsidRPr="00040B2F" w:rsidRDefault="00040B2F" w:rsidP="00040B2F">
      <w:pPr>
        <w:pStyle w:val="RedBoldCode"/>
      </w:pPr>
      <w:r w:rsidRPr="00040B2F">
        <w:t xml:space="preserve">      = dynamic_cast&lt;gridpack::powerflow::PFBus*&gt;(getBus2().get());</w:t>
      </w:r>
    </w:p>
    <w:p w14:paraId="2F28AD57" w14:textId="77777777" w:rsidR="00040B2F" w:rsidRPr="00040B2F" w:rsidRDefault="00040B2F" w:rsidP="00040B2F">
      <w:pPr>
        <w:pStyle w:val="RedBoldCode"/>
      </w:pPr>
      <w:r w:rsidRPr="00040B2F">
        <w:t xml:space="preserve">    bool ok = !bus1-&gt;getReferenceBus();</w:t>
      </w:r>
    </w:p>
    <w:p w14:paraId="468EA897" w14:textId="77777777" w:rsidR="00040B2F" w:rsidRPr="00040B2F" w:rsidRDefault="00040B2F" w:rsidP="00040B2F">
      <w:pPr>
        <w:pStyle w:val="RedBoldCode"/>
      </w:pPr>
      <w:r w:rsidRPr="00040B2F">
        <w:t xml:space="preserve">    ok = ok &amp;&amp; !bus2-&gt;getReferenceBus();</w:t>
      </w:r>
    </w:p>
    <w:p w14:paraId="49310F5B" w14:textId="174A500D" w:rsidR="00040B2F" w:rsidRPr="00040B2F" w:rsidRDefault="00925E89" w:rsidP="00040B2F">
      <w:pPr>
        <w:pStyle w:val="RedBoldCode"/>
      </w:pPr>
      <w:r>
        <w:t xml:space="preserve">    if (ok) {</w:t>
      </w:r>
    </w:p>
    <w:p w14:paraId="7A26F417" w14:textId="77777777" w:rsidR="00040B2F" w:rsidRPr="00040B2F" w:rsidRDefault="00040B2F" w:rsidP="00040B2F">
      <w:pPr>
        <w:pStyle w:val="RedBoldCode"/>
      </w:pPr>
      <w:r w:rsidRPr="00040B2F">
        <w:t xml:space="preserve">      double cs = cos(p_theta);</w:t>
      </w:r>
    </w:p>
    <w:p w14:paraId="436F14FC" w14:textId="77777777" w:rsidR="00040B2F" w:rsidRPr="00040B2F" w:rsidRDefault="00040B2F" w:rsidP="00040B2F">
      <w:pPr>
        <w:pStyle w:val="RedBoldCode"/>
      </w:pPr>
      <w:r w:rsidRPr="00040B2F">
        <w:t xml:space="preserve">      double sn = sin(p_theta);</w:t>
      </w:r>
    </w:p>
    <w:p w14:paraId="1784E057" w14:textId="77777777" w:rsidR="00040B2F" w:rsidRPr="00040B2F" w:rsidRDefault="00040B2F" w:rsidP="00040B2F">
      <w:pPr>
        <w:pStyle w:val="RedBoldCode"/>
      </w:pPr>
      <w:r w:rsidRPr="00040B2F">
        <w:t xml:space="preserve">      values[0] = (p_ybusr_frwd*sn - p_ybusi_frwd*cs);</w:t>
      </w:r>
    </w:p>
    <w:p w14:paraId="5F9F2672" w14:textId="77777777" w:rsidR="00040B2F" w:rsidRPr="00040B2F" w:rsidRDefault="00040B2F" w:rsidP="00040B2F">
      <w:pPr>
        <w:pStyle w:val="RedBoldCode"/>
      </w:pPr>
      <w:r w:rsidRPr="00040B2F">
        <w:t xml:space="preserve">      values[1] = (p_ybusr_frwd*cs + p_ybusi_frwd*sn);</w:t>
      </w:r>
    </w:p>
    <w:p w14:paraId="7792D022" w14:textId="77777777" w:rsidR="00040B2F" w:rsidRPr="00040B2F" w:rsidRDefault="00040B2F" w:rsidP="00040B2F">
      <w:pPr>
        <w:pStyle w:val="RedBoldCode"/>
      </w:pPr>
      <w:r w:rsidRPr="00040B2F">
        <w:t xml:space="preserve">      values[2] = (p_ybusr_frwd*cs + p_ybusi_frwd*sn);</w:t>
      </w:r>
    </w:p>
    <w:p w14:paraId="564797B2" w14:textId="77777777" w:rsidR="00040B2F" w:rsidRPr="00040B2F" w:rsidRDefault="00040B2F" w:rsidP="00040B2F">
      <w:pPr>
        <w:pStyle w:val="RedBoldCode"/>
      </w:pPr>
      <w:r w:rsidRPr="00040B2F">
        <w:t xml:space="preserve">      values[3] = (p_ybusr_frwd*sn - p_ybusi_frwd*cs);</w:t>
      </w:r>
    </w:p>
    <w:p w14:paraId="13935E5C" w14:textId="77777777" w:rsidR="00040B2F" w:rsidRPr="00040B2F" w:rsidRDefault="00040B2F" w:rsidP="00040B2F">
      <w:pPr>
        <w:pStyle w:val="RedBoldCode"/>
      </w:pPr>
      <w:r w:rsidRPr="00040B2F">
        <w:t xml:space="preserve">      values[0] *= ((bus1-&gt;getVoltage())*(bus2-&gt;getVoltage()));</w:t>
      </w:r>
    </w:p>
    <w:p w14:paraId="1797A8F8" w14:textId="77777777" w:rsidR="00040B2F" w:rsidRPr="00040B2F" w:rsidRDefault="00040B2F" w:rsidP="00040B2F">
      <w:pPr>
        <w:pStyle w:val="RedBoldCode"/>
      </w:pPr>
      <w:r w:rsidRPr="00040B2F">
        <w:t xml:space="preserve">      values[1] *= -((bus1-&gt;getVoltage())*(bus2-&gt;getVoltage()));</w:t>
      </w:r>
    </w:p>
    <w:p w14:paraId="3039F8C1" w14:textId="77777777" w:rsidR="00040B2F" w:rsidRPr="00040B2F" w:rsidRDefault="00040B2F" w:rsidP="00040B2F">
      <w:pPr>
        <w:pStyle w:val="RedBoldCode"/>
      </w:pPr>
      <w:r w:rsidRPr="00040B2F">
        <w:t xml:space="preserve">      values[2] *= bus1-&gt;getVoltage();</w:t>
      </w:r>
    </w:p>
    <w:p w14:paraId="5A1E7A84" w14:textId="5490A4BD" w:rsidR="00040B2F" w:rsidRPr="00040B2F" w:rsidRDefault="00040B2F" w:rsidP="00040B2F">
      <w:pPr>
        <w:pStyle w:val="RedBoldCode"/>
      </w:pPr>
      <w:r w:rsidRPr="00040B2F">
        <w:t xml:space="preserve">      v</w:t>
      </w:r>
      <w:r>
        <w:t>alues[3] *= bus1-&gt;getVoltage();</w:t>
      </w:r>
    </w:p>
    <w:p w14:paraId="5E4EFB5C" w14:textId="77777777" w:rsidR="00040B2F" w:rsidRPr="00040B2F" w:rsidRDefault="00040B2F" w:rsidP="00040B2F">
      <w:pPr>
        <w:pStyle w:val="RedBoldCode"/>
      </w:pPr>
      <w:r w:rsidRPr="00040B2F">
        <w:t xml:space="preserve">      bool bus1PV = bus1-&gt;isPV();</w:t>
      </w:r>
    </w:p>
    <w:p w14:paraId="170DD75C" w14:textId="77777777" w:rsidR="00040B2F" w:rsidRPr="00040B2F" w:rsidRDefault="00040B2F" w:rsidP="00040B2F">
      <w:pPr>
        <w:pStyle w:val="RedBoldCode"/>
      </w:pPr>
      <w:r w:rsidRPr="00040B2F">
        <w:t xml:space="preserve">      bool bus2PV = bus2-&gt;isPV();</w:t>
      </w:r>
    </w:p>
    <w:p w14:paraId="090B9D39" w14:textId="77777777" w:rsidR="00040B2F" w:rsidRPr="00040B2F" w:rsidRDefault="00040B2F" w:rsidP="00040B2F">
      <w:pPr>
        <w:pStyle w:val="RedBoldCode"/>
      </w:pPr>
      <w:r w:rsidRPr="00040B2F">
        <w:t xml:space="preserve">      if (bus1PV &amp; bus2PV) {</w:t>
      </w:r>
    </w:p>
    <w:p w14:paraId="1D9B3B0C" w14:textId="77777777" w:rsidR="00040B2F" w:rsidRPr="00040B2F" w:rsidRDefault="00040B2F" w:rsidP="00040B2F">
      <w:pPr>
        <w:pStyle w:val="RedBoldCode"/>
      </w:pPr>
      <w:r w:rsidRPr="00040B2F">
        <w:t xml:space="preserve">        values[1] = 0.0;</w:t>
      </w:r>
    </w:p>
    <w:p w14:paraId="6734FCB2" w14:textId="77777777" w:rsidR="00040B2F" w:rsidRPr="00040B2F" w:rsidRDefault="00040B2F" w:rsidP="00040B2F">
      <w:pPr>
        <w:pStyle w:val="RedBoldCode"/>
      </w:pPr>
      <w:r w:rsidRPr="00040B2F">
        <w:t xml:space="preserve">        values[2] = 0.0;</w:t>
      </w:r>
    </w:p>
    <w:p w14:paraId="76CF217C" w14:textId="77777777" w:rsidR="00040B2F" w:rsidRPr="00040B2F" w:rsidRDefault="00040B2F" w:rsidP="00040B2F">
      <w:pPr>
        <w:pStyle w:val="RedBoldCode"/>
      </w:pPr>
      <w:r w:rsidRPr="00040B2F">
        <w:t xml:space="preserve">        values[3] = 0.0;</w:t>
      </w:r>
    </w:p>
    <w:p w14:paraId="034496AD" w14:textId="77777777" w:rsidR="00040B2F" w:rsidRPr="00040B2F" w:rsidRDefault="00040B2F" w:rsidP="00040B2F">
      <w:pPr>
        <w:pStyle w:val="RedBoldCode"/>
      </w:pPr>
      <w:r w:rsidRPr="00040B2F">
        <w:t xml:space="preserve">      } else if (bus1PV) {</w:t>
      </w:r>
    </w:p>
    <w:p w14:paraId="79550B4A" w14:textId="77777777" w:rsidR="00040B2F" w:rsidRPr="00040B2F" w:rsidRDefault="00040B2F" w:rsidP="00040B2F">
      <w:pPr>
        <w:pStyle w:val="RedBoldCode"/>
      </w:pPr>
      <w:r w:rsidRPr="00040B2F">
        <w:lastRenderedPageBreak/>
        <w:t xml:space="preserve">        values[1] = 0.0;</w:t>
      </w:r>
    </w:p>
    <w:p w14:paraId="4E9F08AD" w14:textId="77777777" w:rsidR="00040B2F" w:rsidRPr="00040B2F" w:rsidRDefault="00040B2F" w:rsidP="00040B2F">
      <w:pPr>
        <w:pStyle w:val="RedBoldCode"/>
      </w:pPr>
      <w:r w:rsidRPr="00040B2F">
        <w:t xml:space="preserve">        values[3] = 0.0;</w:t>
      </w:r>
    </w:p>
    <w:p w14:paraId="461CA9BE" w14:textId="77777777" w:rsidR="00040B2F" w:rsidRPr="00040B2F" w:rsidRDefault="00040B2F" w:rsidP="00040B2F">
      <w:pPr>
        <w:pStyle w:val="RedBoldCode"/>
      </w:pPr>
      <w:r w:rsidRPr="00040B2F">
        <w:t xml:space="preserve">      } else if (bus2PV) {</w:t>
      </w:r>
    </w:p>
    <w:p w14:paraId="54A8B025" w14:textId="77777777" w:rsidR="00040B2F" w:rsidRPr="00040B2F" w:rsidRDefault="00040B2F" w:rsidP="00040B2F">
      <w:pPr>
        <w:pStyle w:val="RedBoldCode"/>
      </w:pPr>
      <w:r w:rsidRPr="00040B2F">
        <w:t xml:space="preserve">        values[2] = 0.0;</w:t>
      </w:r>
    </w:p>
    <w:p w14:paraId="667A5847" w14:textId="77777777" w:rsidR="00040B2F" w:rsidRPr="00040B2F" w:rsidRDefault="00040B2F" w:rsidP="00040B2F">
      <w:pPr>
        <w:pStyle w:val="RedBoldCode"/>
      </w:pPr>
      <w:r w:rsidRPr="00040B2F">
        <w:t xml:space="preserve">        values[3] = 0.0;</w:t>
      </w:r>
    </w:p>
    <w:p w14:paraId="7E9977A7" w14:textId="77777777" w:rsidR="00040B2F" w:rsidRPr="00040B2F" w:rsidRDefault="00040B2F" w:rsidP="00040B2F">
      <w:pPr>
        <w:pStyle w:val="RedBoldCode"/>
      </w:pPr>
      <w:r w:rsidRPr="00040B2F">
        <w:t xml:space="preserve">      }</w:t>
      </w:r>
    </w:p>
    <w:p w14:paraId="60903608" w14:textId="77777777" w:rsidR="00040B2F" w:rsidRPr="00040B2F" w:rsidRDefault="00040B2F" w:rsidP="00040B2F">
      <w:pPr>
        <w:pStyle w:val="RedBoldCode"/>
      </w:pPr>
      <w:r w:rsidRPr="00040B2F">
        <w:t xml:space="preserve">      return true;</w:t>
      </w:r>
    </w:p>
    <w:p w14:paraId="1775AE32" w14:textId="77777777" w:rsidR="00040B2F" w:rsidRPr="00040B2F" w:rsidRDefault="00040B2F" w:rsidP="00040B2F">
      <w:pPr>
        <w:pStyle w:val="RedBoldCode"/>
      </w:pPr>
      <w:r w:rsidRPr="00040B2F">
        <w:t xml:space="preserve">    } else {</w:t>
      </w:r>
    </w:p>
    <w:p w14:paraId="18A86D1D" w14:textId="77777777" w:rsidR="00040B2F" w:rsidRPr="00040B2F" w:rsidRDefault="00040B2F" w:rsidP="00040B2F">
      <w:pPr>
        <w:pStyle w:val="RedBoldCode"/>
      </w:pPr>
      <w:r w:rsidRPr="00040B2F">
        <w:t xml:space="preserve">      return false;</w:t>
      </w:r>
    </w:p>
    <w:p w14:paraId="106EA6D0" w14:textId="77777777" w:rsidR="00040B2F" w:rsidRPr="00040B2F" w:rsidRDefault="00040B2F" w:rsidP="00040B2F">
      <w:pPr>
        <w:pStyle w:val="RedBoldCode"/>
      </w:pPr>
      <w:r w:rsidRPr="00040B2F">
        <w:t xml:space="preserve">    }</w:t>
      </w:r>
    </w:p>
    <w:p w14:paraId="000232A9" w14:textId="77777777" w:rsidR="00040B2F" w:rsidRPr="00040B2F" w:rsidRDefault="00040B2F" w:rsidP="00040B2F">
      <w:pPr>
        <w:pStyle w:val="RedBoldCode"/>
      </w:pPr>
      <w:r w:rsidRPr="00040B2F">
        <w:t xml:space="preserve">  } else if (p_mode == YBus) {</w:t>
      </w:r>
    </w:p>
    <w:p w14:paraId="17D0B521" w14:textId="77777777" w:rsidR="00040B2F" w:rsidRPr="00040B2F" w:rsidRDefault="00040B2F" w:rsidP="00040B2F">
      <w:pPr>
        <w:pStyle w:val="RedBoldCode"/>
      </w:pPr>
      <w:r w:rsidRPr="00040B2F">
        <w:t xml:space="preserve">    values[0] = gridpack::ComplexType(p_ybusr_frwd,p_ybusi_frwd);</w:t>
      </w:r>
    </w:p>
    <w:p w14:paraId="3CC17F1E" w14:textId="77777777" w:rsidR="00040B2F" w:rsidRPr="00040B2F" w:rsidRDefault="00040B2F" w:rsidP="00040B2F">
      <w:pPr>
        <w:pStyle w:val="RedBoldCode"/>
      </w:pPr>
      <w:r w:rsidRPr="00040B2F">
        <w:t xml:space="preserve">    return true;</w:t>
      </w:r>
    </w:p>
    <w:p w14:paraId="66366A5A" w14:textId="77777777" w:rsidR="00040B2F" w:rsidRPr="00040B2F" w:rsidRDefault="00040B2F" w:rsidP="00040B2F">
      <w:pPr>
        <w:pStyle w:val="RedBoldCode"/>
      </w:pPr>
      <w:r w:rsidRPr="00040B2F">
        <w:t xml:space="preserve">  }</w:t>
      </w:r>
    </w:p>
    <w:p w14:paraId="1B9A5394" w14:textId="509AF156" w:rsidR="00040B2F" w:rsidRPr="00040B2F" w:rsidRDefault="00040B2F" w:rsidP="00040B2F">
      <w:pPr>
        <w:pStyle w:val="RedBoldCode"/>
      </w:pPr>
      <w:r w:rsidRPr="00040B2F">
        <w:t>}</w:t>
      </w:r>
    </w:p>
    <w:p w14:paraId="632946A2" w14:textId="5C0AE471" w:rsidR="00040B2F" w:rsidRDefault="00925E89" w:rsidP="00040B2F">
      <w:pPr>
        <w:rPr>
          <w:rFonts w:ascii="Times New Roman" w:hAnsi="Times New Roman" w:cs="Times New Roman"/>
          <w:sz w:val="24"/>
          <w:szCs w:val="24"/>
        </w:rPr>
      </w:pPr>
      <w:r>
        <w:rPr>
          <w:rFonts w:ascii="Times New Roman" w:hAnsi="Times New Roman" w:cs="Times New Roman"/>
          <w:sz w:val="24"/>
          <w:szCs w:val="24"/>
        </w:rPr>
        <w:t>For the “</w:t>
      </w:r>
      <w:r w:rsidRPr="00FA31E8">
        <w:rPr>
          <w:rStyle w:val="Heading1Char"/>
        </w:rPr>
        <w:t>YBus</w:t>
      </w:r>
      <w:r>
        <w:rPr>
          <w:rFonts w:ascii="Times New Roman" w:hAnsi="Times New Roman" w:cs="Times New Roman"/>
          <w:sz w:val="24"/>
          <w:szCs w:val="24"/>
        </w:rPr>
        <w:t>” mode, the function simply returns the complex contribution to the Y-matrix. For the “</w:t>
      </w:r>
      <w:r w:rsidRPr="00FA31E8">
        <w:rPr>
          <w:rStyle w:val="Heading1Char"/>
        </w:rPr>
        <w:t>Jacobian</w:t>
      </w:r>
      <w:r>
        <w:rPr>
          <w:rFonts w:ascii="Times New Roman" w:hAnsi="Times New Roman" w:cs="Times New Roman"/>
          <w:sz w:val="24"/>
          <w:szCs w:val="24"/>
        </w:rPr>
        <w:t>”</w:t>
      </w:r>
      <w:r w:rsidR="007B1444">
        <w:rPr>
          <w:rFonts w:ascii="Times New Roman" w:hAnsi="Times New Roman" w:cs="Times New Roman"/>
          <w:sz w:val="24"/>
          <w:szCs w:val="24"/>
        </w:rPr>
        <w:t xml:space="preserve"> mode, the function first determines if either end of the branch is connected to the reference bus. If it is</w:t>
      </w:r>
      <w:r w:rsidR="00FA31E8">
        <w:rPr>
          <w:rFonts w:ascii="Times New Roman" w:hAnsi="Times New Roman" w:cs="Times New Roman"/>
          <w:sz w:val="24"/>
          <w:szCs w:val="24"/>
        </w:rPr>
        <w:t>,</w:t>
      </w:r>
      <w:r w:rsidR="007B1444">
        <w:rPr>
          <w:rFonts w:ascii="Times New Roman" w:hAnsi="Times New Roman" w:cs="Times New Roman"/>
          <w:sz w:val="24"/>
          <w:szCs w:val="24"/>
        </w:rPr>
        <w:t xml:space="preserve"> the</w:t>
      </w:r>
      <w:r w:rsidR="00FA31E8">
        <w:rPr>
          <w:rFonts w:ascii="Times New Roman" w:hAnsi="Times New Roman" w:cs="Times New Roman"/>
          <w:sz w:val="24"/>
          <w:szCs w:val="24"/>
        </w:rPr>
        <w:t>n</w:t>
      </w:r>
      <w:r w:rsidR="007B1444">
        <w:rPr>
          <w:rFonts w:ascii="Times New Roman" w:hAnsi="Times New Roman" w:cs="Times New Roman"/>
          <w:sz w:val="24"/>
          <w:szCs w:val="24"/>
        </w:rPr>
        <w:t xml:space="preserve"> function returns false and there is no contribution to the Jacobian. If neither end of the branch is the reference bus then the function evaluates the 4 elements of the 2×2 contribution to the Jacobian com</w:t>
      </w:r>
      <w:r w:rsidR="00FA31E8">
        <w:rPr>
          <w:rFonts w:ascii="Times New Roman" w:hAnsi="Times New Roman" w:cs="Times New Roman"/>
          <w:sz w:val="24"/>
          <w:szCs w:val="24"/>
        </w:rPr>
        <w:t>ing from the branch. T</w:t>
      </w:r>
      <w:r w:rsidR="007B1444">
        <w:rPr>
          <w:rFonts w:ascii="Times New Roman" w:hAnsi="Times New Roman" w:cs="Times New Roman"/>
          <w:sz w:val="24"/>
          <w:szCs w:val="24"/>
        </w:rPr>
        <w:t>o do this, the branch needs to get the current values of the voltages on the b</w:t>
      </w:r>
      <w:r w:rsidR="00FA31E8">
        <w:rPr>
          <w:rFonts w:ascii="Times New Roman" w:hAnsi="Times New Roman" w:cs="Times New Roman"/>
          <w:sz w:val="24"/>
          <w:szCs w:val="24"/>
        </w:rPr>
        <w:t>uses at either end</w:t>
      </w:r>
      <w:r w:rsidR="007B1444">
        <w:rPr>
          <w:rFonts w:ascii="Times New Roman" w:hAnsi="Times New Roman" w:cs="Times New Roman"/>
          <w:sz w:val="24"/>
          <w:szCs w:val="24"/>
        </w:rPr>
        <w:t xml:space="preserve">. It can do this by using the </w:t>
      </w:r>
      <w:r w:rsidR="007B1444" w:rsidRPr="00FA31E8">
        <w:rPr>
          <w:rStyle w:val="Heading1Char"/>
        </w:rPr>
        <w:t>getVoltage</w:t>
      </w:r>
      <w:r w:rsidR="007B1444">
        <w:rPr>
          <w:rFonts w:ascii="Times New Roman" w:hAnsi="Times New Roman" w:cs="Times New Roman"/>
          <w:sz w:val="24"/>
          <w:szCs w:val="24"/>
        </w:rPr>
        <w:t xml:space="preserve"> accessor functions that have been defined in the </w:t>
      </w:r>
      <w:r w:rsidR="007B1444" w:rsidRPr="00FA31E8">
        <w:rPr>
          <w:rStyle w:val="Heading1Char"/>
        </w:rPr>
        <w:t>PFBus</w:t>
      </w:r>
      <w:r w:rsidR="007B1444">
        <w:rPr>
          <w:rFonts w:ascii="Times New Roman" w:hAnsi="Times New Roman" w:cs="Times New Roman"/>
          <w:sz w:val="24"/>
          <w:szCs w:val="24"/>
        </w:rPr>
        <w:t xml:space="preserve"> class. Finally, if one end or the other of the branch is a PV bus, then some variables need to be eliminated from the equations. This can be done by setting some of the values in the 2×2 block equal to zero.</w:t>
      </w:r>
    </w:p>
    <w:p w14:paraId="3D9BC658" w14:textId="6E076617" w:rsidR="007042CC" w:rsidRDefault="007042CC"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matrixReverseValues</w:t>
      </w:r>
      <w:r>
        <w:rPr>
          <w:rFonts w:ascii="Times New Roman" w:hAnsi="Times New Roman" w:cs="Times New Roman"/>
          <w:sz w:val="24"/>
          <w:szCs w:val="24"/>
        </w:rPr>
        <w:t xml:space="preserve"> function is similar to the </w:t>
      </w:r>
      <w:r w:rsidRPr="00FA31E8">
        <w:rPr>
          <w:rStyle w:val="Heading1Char"/>
        </w:rPr>
        <w:t>matrixForwardValues</w:t>
      </w:r>
      <w:r>
        <w:rPr>
          <w:rFonts w:ascii="Times New Roman" w:hAnsi="Times New Roman" w:cs="Times New Roman"/>
          <w:sz w:val="24"/>
          <w:szCs w:val="24"/>
        </w:rPr>
        <w:t xml:space="preserve"> functions with a few key differences. 1) the variables </w:t>
      </w:r>
      <w:r w:rsidRPr="00FA31E8">
        <w:rPr>
          <w:rStyle w:val="Heading1Char"/>
        </w:rPr>
        <w:t>p_ybusr_rvrs</w:t>
      </w:r>
      <w:r>
        <w:rPr>
          <w:rFonts w:ascii="Times New Roman" w:hAnsi="Times New Roman" w:cs="Times New Roman"/>
          <w:sz w:val="24"/>
          <w:szCs w:val="24"/>
        </w:rPr>
        <w:t xml:space="preserve"> and </w:t>
      </w:r>
      <w:r w:rsidRPr="00FA31E8">
        <w:rPr>
          <w:rStyle w:val="Heading1Char"/>
        </w:rPr>
        <w:t>p_ybusi_rvrs</w:t>
      </w:r>
      <w:r>
        <w:rPr>
          <w:rFonts w:ascii="Times New Roman" w:hAnsi="Times New Roman" w:cs="Times New Roman"/>
          <w:sz w:val="24"/>
          <w:szCs w:val="24"/>
        </w:rPr>
        <w:t xml:space="preserve"> are used instead of </w:t>
      </w:r>
      <w:r w:rsidRPr="00FA31E8">
        <w:rPr>
          <w:rStyle w:val="Heading1Char"/>
        </w:rPr>
        <w:t>p_ybusr_frwd</w:t>
      </w:r>
      <w:r>
        <w:rPr>
          <w:rFonts w:ascii="Times New Roman" w:hAnsi="Times New Roman" w:cs="Times New Roman"/>
          <w:sz w:val="24"/>
          <w:szCs w:val="24"/>
        </w:rPr>
        <w:t xml:space="preserve"> and </w:t>
      </w:r>
      <w:r w:rsidRPr="00FA31E8">
        <w:rPr>
          <w:rStyle w:val="Heading1Char"/>
        </w:rPr>
        <w:t>p_ybusi_frwd</w:t>
      </w:r>
      <w:r>
        <w:rPr>
          <w:rFonts w:ascii="Times New Roman" w:hAnsi="Times New Roman" w:cs="Times New Roman"/>
          <w:sz w:val="24"/>
          <w:szCs w:val="24"/>
        </w:rPr>
        <w:t xml:space="preserve"> 2) instead of using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the function uses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since </w:t>
      </w:r>
      <w:r w:rsidRPr="00FA31E8">
        <w:rPr>
          <w:rStyle w:val="Heading1Char"/>
        </w:rPr>
        <w:t>p_theta</w:t>
      </w:r>
      <w:r>
        <w:rPr>
          <w:rFonts w:ascii="Times New Roman" w:hAnsi="Times New Roman" w:cs="Times New Roman"/>
          <w:sz w:val="24"/>
          <w:szCs w:val="24"/>
        </w:rPr>
        <w:t xml:space="preserve"> is defined as difference in phase angle on bus 1 minus the difference in phase angle on bus 2 and 3) the values that are set to zero in the conditions for PV buses are transposed. The PV conditions are the same</w:t>
      </w:r>
      <w:r w:rsidR="00FA31E8">
        <w:rPr>
          <w:rFonts w:ascii="Times New Roman" w:hAnsi="Times New Roman" w:cs="Times New Roman"/>
          <w:sz w:val="24"/>
          <w:szCs w:val="24"/>
        </w:rPr>
        <w:t xml:space="preserve"> as the forward case</w:t>
      </w:r>
      <w:r>
        <w:rPr>
          <w:rFonts w:ascii="Times New Roman" w:hAnsi="Times New Roman" w:cs="Times New Roman"/>
          <w:sz w:val="24"/>
          <w:szCs w:val="24"/>
        </w:rPr>
        <w:t xml:space="preserve"> if both bus 1 and bus 2 are PV buses, if only bus 1 is a PV bus then values[2] and values[3] are zero and if only bus2 is a PV bus then values[1] and values[3] are zero.</w:t>
      </w:r>
    </w:p>
    <w:p w14:paraId="7E1A3B68" w14:textId="1EB6C919" w:rsidR="003D140E" w:rsidRDefault="003D140E" w:rsidP="00040B2F">
      <w:pPr>
        <w:rPr>
          <w:rFonts w:ascii="Times New Roman" w:hAnsi="Times New Roman" w:cs="Times New Roman"/>
          <w:sz w:val="24"/>
          <w:szCs w:val="24"/>
        </w:rPr>
      </w:pPr>
      <w:r>
        <w:rPr>
          <w:rFonts w:ascii="Times New Roman" w:hAnsi="Times New Roman" w:cs="Times New Roman"/>
          <w:sz w:val="24"/>
          <w:szCs w:val="24"/>
        </w:rPr>
        <w:t xml:space="preserve">The functions for setting up vectors are similar to the corresponding matrix functions, although they are a bit simpler. The vector part of the </w:t>
      </w:r>
      <w:r w:rsidRPr="00BF6CB2">
        <w:rPr>
          <w:rStyle w:val="Heading1Char"/>
        </w:rPr>
        <w:t>MatVecInterface</w:t>
      </w:r>
      <w:r>
        <w:rPr>
          <w:rFonts w:ascii="Times New Roman" w:hAnsi="Times New Roman" w:cs="Times New Roman"/>
          <w:sz w:val="24"/>
          <w:szCs w:val="24"/>
        </w:rPr>
        <w:t xml:space="preserve"> contains one function that does not have a counterpart in the set of matrix functions and that is the </w:t>
      </w:r>
      <w:r w:rsidRPr="00BF6CB2">
        <w:rPr>
          <w:rStyle w:val="Heading1Char"/>
        </w:rPr>
        <w:t>setValues</w:t>
      </w:r>
      <w:r>
        <w:rPr>
          <w:rFonts w:ascii="Times New Roman" w:hAnsi="Times New Roman" w:cs="Times New Roman"/>
          <w:sz w:val="24"/>
          <w:szCs w:val="24"/>
        </w:rPr>
        <w:t xml:space="preserve"> function. This function can be used to push values in a vector object back into the buses that were used to generate the vector. For the Newton-Raphson iterations used to solve the powerflow equations, it </w:t>
      </w:r>
      <w:r>
        <w:rPr>
          <w:rFonts w:ascii="Times New Roman" w:hAnsi="Times New Roman" w:cs="Times New Roman"/>
          <w:sz w:val="24"/>
          <w:szCs w:val="24"/>
        </w:rPr>
        <w:lastRenderedPageBreak/>
        <w:t>is necessary at each iteration to push the current solution back into the buses so they can be used to evaluate new Jacobian and right hand side vectors. The solution vector contains the current</w:t>
      </w:r>
      <w:r w:rsidR="00973EED">
        <w:rPr>
          <w:rFonts w:ascii="Times New Roman" w:hAnsi="Times New Roman" w:cs="Times New Roman"/>
          <w:sz w:val="24"/>
          <w:szCs w:val="24"/>
        </w:rPr>
        <w:t xml:space="preserve"> increments to the voltage and phase angle. These</w:t>
      </w:r>
      <w:r w:rsidR="00BF6CB2">
        <w:rPr>
          <w:rFonts w:ascii="Times New Roman" w:hAnsi="Times New Roman" w:cs="Times New Roman"/>
          <w:sz w:val="24"/>
          <w:szCs w:val="24"/>
        </w:rPr>
        <w:t xml:space="preserve"> are</w:t>
      </w:r>
      <w:r w:rsidR="00973EED">
        <w:rPr>
          <w:rFonts w:ascii="Times New Roman" w:hAnsi="Times New Roman" w:cs="Times New Roman"/>
          <w:sz w:val="24"/>
          <w:szCs w:val="24"/>
        </w:rPr>
        <w:t xml:space="preserve"> written back to the buses using the function</w:t>
      </w:r>
    </w:p>
    <w:p w14:paraId="48B688DF" w14:textId="77777777" w:rsidR="00973EED" w:rsidRDefault="00973EED" w:rsidP="00973EED">
      <w:pPr>
        <w:pStyle w:val="RedBoldCode"/>
      </w:pPr>
      <w:r w:rsidRPr="00973EED">
        <w:t>void gridpack::powerflow::PFBus::setValues(</w:t>
      </w:r>
    </w:p>
    <w:p w14:paraId="476760D7" w14:textId="2B76913D" w:rsidR="00973EED" w:rsidRPr="00973EED" w:rsidRDefault="00973EED" w:rsidP="00973EED">
      <w:pPr>
        <w:pStyle w:val="RedBoldCode"/>
      </w:pPr>
      <w:r>
        <w:t xml:space="preserve">    </w:t>
      </w:r>
      <w:r w:rsidRPr="00973EED">
        <w:t>gridpack::ComplexType *values)</w:t>
      </w:r>
    </w:p>
    <w:p w14:paraId="46ADEF18" w14:textId="5610F768" w:rsidR="00973EED" w:rsidRPr="00973EED" w:rsidRDefault="00973EED" w:rsidP="00973EED">
      <w:pPr>
        <w:pStyle w:val="RedBoldCode"/>
      </w:pPr>
      <w:r>
        <w:t>{</w:t>
      </w:r>
    </w:p>
    <w:p w14:paraId="19BA3DFE" w14:textId="77777777" w:rsidR="00973EED" w:rsidRPr="00973EED" w:rsidRDefault="00973EED" w:rsidP="00973EED">
      <w:pPr>
        <w:pStyle w:val="RedBoldCode"/>
      </w:pPr>
      <w:r w:rsidRPr="00973EED">
        <w:t xml:space="preserve">  p_a -= real(values[0]);</w:t>
      </w:r>
    </w:p>
    <w:p w14:paraId="18E8FDB0" w14:textId="77777777" w:rsidR="00973EED" w:rsidRPr="00973EED" w:rsidRDefault="00973EED" w:rsidP="00973EED">
      <w:pPr>
        <w:pStyle w:val="RedBoldCode"/>
      </w:pPr>
      <w:r w:rsidRPr="00973EED">
        <w:t xml:space="preserve">  p_v -= real(values[1]);</w:t>
      </w:r>
    </w:p>
    <w:p w14:paraId="3D58F632" w14:textId="77777777" w:rsidR="00973EED" w:rsidRPr="00973EED" w:rsidRDefault="00973EED" w:rsidP="00973EED">
      <w:pPr>
        <w:pStyle w:val="RedBoldCode"/>
      </w:pPr>
      <w:r w:rsidRPr="00973EED">
        <w:t xml:space="preserve">  *p_vAng_ptr = p_a;</w:t>
      </w:r>
    </w:p>
    <w:p w14:paraId="18E9AAEB" w14:textId="77777777" w:rsidR="00973EED" w:rsidRPr="00973EED" w:rsidRDefault="00973EED" w:rsidP="00973EED">
      <w:pPr>
        <w:pStyle w:val="RedBoldCode"/>
      </w:pPr>
      <w:r w:rsidRPr="00973EED">
        <w:t xml:space="preserve">  *p_vMag_ptr = p_v;</w:t>
      </w:r>
    </w:p>
    <w:p w14:paraId="5B8911EA" w14:textId="0FA3339D" w:rsidR="00973EED" w:rsidRDefault="00973EED" w:rsidP="00973EED">
      <w:pPr>
        <w:pStyle w:val="RedBoldCode"/>
      </w:pPr>
      <w:r w:rsidRPr="00973EED">
        <w:t>}</w:t>
      </w:r>
    </w:p>
    <w:p w14:paraId="310C877D" w14:textId="27A3674B" w:rsidR="00973EED" w:rsidRDefault="00973EED" w:rsidP="00040B2F">
      <w:pPr>
        <w:rPr>
          <w:rFonts w:ascii="Times New Roman" w:hAnsi="Times New Roman" w:cs="Times New Roman"/>
          <w:sz w:val="24"/>
          <w:szCs w:val="24"/>
        </w:rPr>
      </w:pPr>
      <w:r>
        <w:rPr>
          <w:rFonts w:ascii="Times New Roman" w:hAnsi="Times New Roman" w:cs="Times New Roman"/>
          <w:sz w:val="24"/>
          <w:szCs w:val="24"/>
        </w:rPr>
        <w:t xml:space="preserve">This function is paired with a mapper that is used to create a vector with the same pattern of contributions. If for example, the matrix equation Ax = b is being solved, then the mapper used to create the right hand side vector b should be used to push results back onto the buses using the </w:t>
      </w:r>
      <w:r w:rsidRPr="00BF6CB2">
        <w:rPr>
          <w:rStyle w:val="Heading1Char"/>
        </w:rPr>
        <w:t>mapToBus</w:t>
      </w:r>
      <w:r>
        <w:rPr>
          <w:rFonts w:ascii="Times New Roman" w:hAnsi="Times New Roman" w:cs="Times New Roman"/>
          <w:sz w:val="24"/>
          <w:szCs w:val="24"/>
        </w:rPr>
        <w:t xml:space="preserve"> method. The </w:t>
      </w:r>
      <w:r w:rsidRPr="00BF6CB2">
        <w:rPr>
          <w:rStyle w:val="Heading1Char"/>
        </w:rPr>
        <w:t>setValues</w:t>
      </w:r>
      <w:r>
        <w:rPr>
          <w:rFonts w:ascii="Times New Roman" w:hAnsi="Times New Roman" w:cs="Times New Roman"/>
          <w:sz w:val="24"/>
          <w:szCs w:val="24"/>
        </w:rPr>
        <w:t xml:space="preserve"> method above takes the contributions from the solution vector and uses then to decrement the internal variables </w:t>
      </w:r>
      <w:r w:rsidRPr="00BF6CB2">
        <w:rPr>
          <w:rStyle w:val="Heading1Char"/>
        </w:rPr>
        <w:t>p_a</w:t>
      </w:r>
      <w:r>
        <w:rPr>
          <w:rFonts w:ascii="Times New Roman" w:hAnsi="Times New Roman" w:cs="Times New Roman"/>
          <w:sz w:val="24"/>
          <w:szCs w:val="24"/>
        </w:rPr>
        <w:t xml:space="preserve"> (voltage angle) and </w:t>
      </w:r>
      <w:r w:rsidRPr="00BF6CB2">
        <w:rPr>
          <w:rStyle w:val="Heading1Char"/>
        </w:rPr>
        <w:t>p_v</w:t>
      </w:r>
      <w:r>
        <w:rPr>
          <w:rFonts w:ascii="Times New Roman" w:hAnsi="Times New Roman" w:cs="Times New Roman"/>
          <w:sz w:val="24"/>
          <w:szCs w:val="24"/>
        </w:rPr>
        <w:t xml:space="preserve"> (voltage magnitude). The new values of </w:t>
      </w:r>
      <w:r w:rsidRPr="00BF6CB2">
        <w:rPr>
          <w:rStyle w:val="Heading1Char"/>
        </w:rPr>
        <w:t>p_a</w:t>
      </w:r>
      <w:r>
        <w:rPr>
          <w:rFonts w:ascii="Times New Roman" w:hAnsi="Times New Roman" w:cs="Times New Roman"/>
          <w:sz w:val="24"/>
          <w:szCs w:val="24"/>
        </w:rPr>
        <w:t xml:space="preserve"> and </w:t>
      </w:r>
      <w:r w:rsidRPr="00BF6CB2">
        <w:rPr>
          <w:rStyle w:val="Heading1Char"/>
        </w:rPr>
        <w:t>p_v</w:t>
      </w:r>
      <w:r>
        <w:rPr>
          <w:rFonts w:ascii="Times New Roman" w:hAnsi="Times New Roman" w:cs="Times New Roman"/>
          <w:sz w:val="24"/>
          <w:szCs w:val="24"/>
        </w:rPr>
        <w:t xml:space="preserve"> are then assigned to the buffers </w:t>
      </w:r>
      <w:r w:rsidRPr="00BF6CB2">
        <w:rPr>
          <w:rStyle w:val="Heading1Char"/>
        </w:rPr>
        <w:t>p_vAng_ptr</w:t>
      </w:r>
      <w:r>
        <w:rPr>
          <w:rFonts w:ascii="Times New Roman" w:hAnsi="Times New Roman" w:cs="Times New Roman"/>
          <w:sz w:val="24"/>
          <w:szCs w:val="24"/>
        </w:rPr>
        <w:t xml:space="preserve"> and </w:t>
      </w:r>
      <w:r w:rsidRPr="00BF6CB2">
        <w:rPr>
          <w:rStyle w:val="Heading1Char"/>
        </w:rPr>
        <w:t>p_vMag_ptr</w:t>
      </w:r>
      <w:r>
        <w:rPr>
          <w:rFonts w:ascii="Times New Roman" w:hAnsi="Times New Roman" w:cs="Times New Roman"/>
          <w:sz w:val="24"/>
          <w:szCs w:val="24"/>
        </w:rPr>
        <w:t xml:space="preserve"> so that they can be exchanged with other buses. This is discussed below.</w:t>
      </w:r>
    </w:p>
    <w:p w14:paraId="5F5A5608" w14:textId="0276EF99" w:rsidR="00973EED"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two routines that need to be created in the </w:t>
      </w:r>
      <w:r w:rsidRPr="00BF6CB2">
        <w:rPr>
          <w:rStyle w:val="Heading1Char"/>
        </w:rPr>
        <w:t>PFBus</w:t>
      </w:r>
      <w:r>
        <w:rPr>
          <w:rFonts w:ascii="Times New Roman" w:hAnsi="Times New Roman" w:cs="Times New Roman"/>
          <w:sz w:val="24"/>
          <w:szCs w:val="24"/>
        </w:rPr>
        <w:t xml:space="preserve"> class to copy data to ghost buses are both simple. There is no need to create corresponding routines in the </w:t>
      </w:r>
      <w:r w:rsidRPr="00BF6CB2">
        <w:rPr>
          <w:rStyle w:val="Heading1Char"/>
        </w:rPr>
        <w:t>PFBranch</w:t>
      </w:r>
      <w:r>
        <w:rPr>
          <w:rFonts w:ascii="Times New Roman" w:hAnsi="Times New Roman" w:cs="Times New Roman"/>
          <w:sz w:val="24"/>
          <w:szCs w:val="24"/>
        </w:rPr>
        <w:t xml:space="preserve"> class since branches do not need to exchange data. Two values need to be exchanged between buses, the current voltage angle and the current voltage magnitude. This requires a buffer that is the size of two doubles so the </w:t>
      </w:r>
      <w:r w:rsidRPr="00BF6CB2">
        <w:rPr>
          <w:rStyle w:val="Heading1Char"/>
        </w:rPr>
        <w:t>getXCBufSize</w:t>
      </w:r>
      <w:r>
        <w:rPr>
          <w:rFonts w:ascii="Times New Roman" w:hAnsi="Times New Roman" w:cs="Times New Roman"/>
          <w:sz w:val="24"/>
          <w:szCs w:val="24"/>
        </w:rPr>
        <w:t xml:space="preserve"> function is written as</w:t>
      </w:r>
    </w:p>
    <w:p w14:paraId="13A68552" w14:textId="77777777" w:rsidR="00C22C77" w:rsidRPr="00C22C77" w:rsidRDefault="00C22C77" w:rsidP="00C22C77">
      <w:pPr>
        <w:pStyle w:val="RedBoldCode"/>
      </w:pPr>
      <w:r w:rsidRPr="00C22C77">
        <w:t>int gridpack::powerflow::PFBus::getXCBufSize(void)</w:t>
      </w:r>
    </w:p>
    <w:p w14:paraId="76556437" w14:textId="77777777" w:rsidR="00C22C77" w:rsidRPr="00C22C77" w:rsidRDefault="00C22C77" w:rsidP="00C22C77">
      <w:pPr>
        <w:pStyle w:val="RedBoldCode"/>
      </w:pPr>
      <w:r w:rsidRPr="00C22C77">
        <w:t>{</w:t>
      </w:r>
    </w:p>
    <w:p w14:paraId="44F2927C" w14:textId="77777777" w:rsidR="00C22C77" w:rsidRPr="00C22C77" w:rsidRDefault="00C22C77" w:rsidP="00C22C77">
      <w:pPr>
        <w:pStyle w:val="RedBoldCode"/>
      </w:pPr>
      <w:r w:rsidRPr="00C22C77">
        <w:t xml:space="preserve">  return 2*sizeof(double);</w:t>
      </w:r>
    </w:p>
    <w:p w14:paraId="2B3A9BC7" w14:textId="28EA664E" w:rsidR="00C22C77" w:rsidRDefault="00C22C77" w:rsidP="00C22C77">
      <w:pPr>
        <w:pStyle w:val="RedBoldCode"/>
      </w:pPr>
      <w:r w:rsidRPr="00C22C77">
        <w:t>}</w:t>
      </w:r>
    </w:p>
    <w:p w14:paraId="27D26CF1" w14:textId="68B9B4C5" w:rsidR="00C22C77"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BF6CB2">
        <w:rPr>
          <w:rStyle w:val="Heading1Char"/>
        </w:rPr>
        <w:t>setXCB</w:t>
      </w:r>
      <w:r w:rsidR="002B5D16" w:rsidRPr="00BF6CB2">
        <w:rPr>
          <w:rStyle w:val="Heading1Char"/>
        </w:rPr>
        <w:t>uf</w:t>
      </w:r>
      <w:r w:rsidR="002B5D16">
        <w:rPr>
          <w:rFonts w:ascii="Times New Roman" w:hAnsi="Times New Roman" w:cs="Times New Roman"/>
          <w:sz w:val="24"/>
          <w:szCs w:val="24"/>
        </w:rPr>
        <w:t xml:space="preserve"> assigns the buffer created in</w:t>
      </w:r>
      <w:r>
        <w:rPr>
          <w:rFonts w:ascii="Times New Roman" w:hAnsi="Times New Roman" w:cs="Times New Roman"/>
          <w:sz w:val="24"/>
          <w:szCs w:val="24"/>
        </w:rPr>
        <w:t xml:space="preserve"> the</w:t>
      </w:r>
      <w:r w:rsidR="00BA540E">
        <w:rPr>
          <w:rFonts w:ascii="Times New Roman" w:hAnsi="Times New Roman" w:cs="Times New Roman"/>
          <w:sz w:val="24"/>
          <w:szCs w:val="24"/>
        </w:rPr>
        <w:t xml:space="preserve"> base</w:t>
      </w:r>
      <w:r>
        <w:rPr>
          <w:rFonts w:ascii="Times New Roman" w:hAnsi="Times New Roman" w:cs="Times New Roman"/>
          <w:sz w:val="24"/>
          <w:szCs w:val="24"/>
        </w:rPr>
        <w:t xml:space="preserve"> </w:t>
      </w:r>
      <w:r w:rsidR="002B5D16">
        <w:rPr>
          <w:rFonts w:ascii="Times New Roman" w:hAnsi="Times New Roman" w:cs="Times New Roman"/>
          <w:sz w:val="24"/>
          <w:szCs w:val="24"/>
        </w:rPr>
        <w:t xml:space="preserve">factory </w:t>
      </w:r>
      <w:r w:rsidR="002B5D16" w:rsidRPr="00BF6CB2">
        <w:rPr>
          <w:rStyle w:val="Heading1Char"/>
        </w:rPr>
        <w:t>setExchange</w:t>
      </w:r>
      <w:r>
        <w:rPr>
          <w:rFonts w:ascii="Times New Roman" w:hAnsi="Times New Roman" w:cs="Times New Roman"/>
          <w:sz w:val="24"/>
          <w:szCs w:val="24"/>
        </w:rPr>
        <w:t xml:space="preserve"> function to internal variables used within the </w:t>
      </w:r>
      <w:r w:rsidRPr="00BF6CB2">
        <w:rPr>
          <w:rStyle w:val="Heading1Char"/>
        </w:rPr>
        <w:t>PFBus</w:t>
      </w:r>
      <w:r>
        <w:rPr>
          <w:rFonts w:ascii="Times New Roman" w:hAnsi="Times New Roman" w:cs="Times New Roman"/>
          <w:sz w:val="24"/>
          <w:szCs w:val="24"/>
        </w:rPr>
        <w:t xml:space="preserve"> component. It has the form</w:t>
      </w:r>
    </w:p>
    <w:p w14:paraId="5C68CFE1" w14:textId="77777777" w:rsidR="00C22C77" w:rsidRPr="00C22C77" w:rsidRDefault="00C22C77" w:rsidP="00C22C77">
      <w:pPr>
        <w:pStyle w:val="RedBoldCode"/>
      </w:pPr>
      <w:r w:rsidRPr="00C22C77">
        <w:t>void gridpack::powerflow::PFBus::setXCBuf(void *buf)</w:t>
      </w:r>
    </w:p>
    <w:p w14:paraId="3BFBC075" w14:textId="77777777" w:rsidR="00C22C77" w:rsidRPr="00C22C77" w:rsidRDefault="00C22C77" w:rsidP="00C22C77">
      <w:pPr>
        <w:pStyle w:val="RedBoldCode"/>
      </w:pPr>
      <w:r w:rsidRPr="00C22C77">
        <w:t>{</w:t>
      </w:r>
    </w:p>
    <w:p w14:paraId="44131A8D" w14:textId="77777777" w:rsidR="00C22C77" w:rsidRPr="00C22C77" w:rsidRDefault="00C22C77" w:rsidP="00C22C77">
      <w:pPr>
        <w:pStyle w:val="RedBoldCode"/>
      </w:pPr>
      <w:r w:rsidRPr="00C22C77">
        <w:t xml:space="preserve">  p_vAng_ptr = static_cast&lt;double*&gt;(buf);</w:t>
      </w:r>
    </w:p>
    <w:p w14:paraId="6C6D422A" w14:textId="28C53CBD" w:rsidR="00C22C77" w:rsidRPr="00C22C77" w:rsidRDefault="00C22C77" w:rsidP="00C22C77">
      <w:pPr>
        <w:pStyle w:val="RedBoldCode"/>
      </w:pPr>
      <w:r>
        <w:t xml:space="preserve">  p_vMag_ptr = p_vAng_ptr+1;</w:t>
      </w:r>
    </w:p>
    <w:p w14:paraId="36903234" w14:textId="77777777" w:rsidR="00C22C77" w:rsidRPr="00C22C77" w:rsidRDefault="00C22C77" w:rsidP="00C22C77">
      <w:pPr>
        <w:pStyle w:val="RedBoldCode"/>
      </w:pPr>
      <w:r w:rsidRPr="00C22C77">
        <w:t xml:space="preserve">  *p_vAng_ptr = p_a;</w:t>
      </w:r>
    </w:p>
    <w:p w14:paraId="54E2D2C6" w14:textId="77777777" w:rsidR="00C22C77" w:rsidRPr="00C22C77" w:rsidRDefault="00C22C77" w:rsidP="00C22C77">
      <w:pPr>
        <w:pStyle w:val="RedBoldCode"/>
      </w:pPr>
      <w:r w:rsidRPr="00C22C77">
        <w:t xml:space="preserve">  *p_vMag_ptr = p_v;</w:t>
      </w:r>
    </w:p>
    <w:p w14:paraId="43638E36" w14:textId="1CBCE6A0" w:rsidR="00C22C77" w:rsidRDefault="00C22C77" w:rsidP="00C22C77">
      <w:pPr>
        <w:pStyle w:val="RedBoldCode"/>
      </w:pPr>
      <w:r w:rsidRPr="00C22C77">
        <w:t>}</w:t>
      </w:r>
    </w:p>
    <w:p w14:paraId="31B7F667" w14:textId="185DC590" w:rsidR="00C22C77" w:rsidRDefault="002B5D16" w:rsidP="00040B2F">
      <w:pPr>
        <w:rPr>
          <w:rFonts w:ascii="Times New Roman" w:hAnsi="Times New Roman" w:cs="Times New Roman"/>
          <w:sz w:val="24"/>
          <w:szCs w:val="24"/>
        </w:rPr>
      </w:pPr>
      <w:r>
        <w:rPr>
          <w:rFonts w:ascii="Times New Roman" w:hAnsi="Times New Roman" w:cs="Times New Roman"/>
          <w:sz w:val="24"/>
          <w:szCs w:val="24"/>
        </w:rPr>
        <w:lastRenderedPageBreak/>
        <w:t xml:space="preserve">The buffer created in </w:t>
      </w:r>
      <w:r w:rsidR="00BA540E">
        <w:rPr>
          <w:rFonts w:ascii="Times New Roman" w:hAnsi="Times New Roman" w:cs="Times New Roman"/>
          <w:sz w:val="24"/>
          <w:szCs w:val="24"/>
        </w:rPr>
        <w:t xml:space="preserve">the </w:t>
      </w:r>
      <w:r w:rsidRPr="00BF6CB2">
        <w:rPr>
          <w:rStyle w:val="Heading1Char"/>
        </w:rPr>
        <w:t>setExchange</w:t>
      </w:r>
      <w:r w:rsidR="00C22C77">
        <w:rPr>
          <w:rFonts w:ascii="Times New Roman" w:hAnsi="Times New Roman" w:cs="Times New Roman"/>
          <w:sz w:val="24"/>
          <w:szCs w:val="24"/>
        </w:rPr>
        <w:t xml:space="preserve"> routine is split between the two internal pointers </w:t>
      </w:r>
      <w:r w:rsidR="00C22C77" w:rsidRPr="00BF6CB2">
        <w:rPr>
          <w:rStyle w:val="Heading1Char"/>
        </w:rPr>
        <w:t>p_vAng_ptr</w:t>
      </w:r>
      <w:r w:rsidR="00C22C77">
        <w:rPr>
          <w:rFonts w:ascii="Times New Roman" w:hAnsi="Times New Roman" w:cs="Times New Roman"/>
          <w:sz w:val="24"/>
          <w:szCs w:val="24"/>
        </w:rPr>
        <w:t xml:space="preserve"> and </w:t>
      </w:r>
      <w:r w:rsidR="00C22C77" w:rsidRPr="00BF6CB2">
        <w:rPr>
          <w:rStyle w:val="Heading1Char"/>
        </w:rPr>
        <w:t>p_vMag_ptr</w:t>
      </w:r>
      <w:r w:rsidR="00C22C77">
        <w:rPr>
          <w:rFonts w:ascii="Times New Roman" w:hAnsi="Times New Roman" w:cs="Times New Roman"/>
          <w:sz w:val="24"/>
          <w:szCs w:val="24"/>
        </w:rPr>
        <w:t xml:space="preserve">. These are then initialized to the current values of </w:t>
      </w:r>
      <w:r w:rsidR="00C22C77" w:rsidRPr="00BF6CB2">
        <w:rPr>
          <w:rStyle w:val="Heading1Char"/>
        </w:rPr>
        <w:t>p_a</w:t>
      </w:r>
      <w:r w:rsidR="00C22C77">
        <w:rPr>
          <w:rFonts w:ascii="Times New Roman" w:hAnsi="Times New Roman" w:cs="Times New Roman"/>
          <w:sz w:val="24"/>
          <w:szCs w:val="24"/>
        </w:rPr>
        <w:t xml:space="preserve"> and </w:t>
      </w:r>
      <w:r w:rsidR="00C22C77" w:rsidRPr="00BF6CB2">
        <w:rPr>
          <w:rStyle w:val="Heading1Char"/>
        </w:rPr>
        <w:t>p_v</w:t>
      </w:r>
      <w:r w:rsidR="00C22C77">
        <w:rPr>
          <w:rFonts w:ascii="Times New Roman" w:hAnsi="Times New Roman" w:cs="Times New Roman"/>
          <w:sz w:val="24"/>
          <w:szCs w:val="24"/>
        </w:rPr>
        <w:t xml:space="preserve">. Whenever the </w:t>
      </w:r>
      <w:r w:rsidR="00C22C77" w:rsidRPr="00BF6CB2">
        <w:rPr>
          <w:rStyle w:val="Heading1Char"/>
        </w:rPr>
        <w:t>updateBuses</w:t>
      </w:r>
      <w:r w:rsidR="00BA540E">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is called the pointers on ghost buses are refreshed with the current values of these variables from the processes that</w:t>
      </w:r>
      <w:r w:rsidR="00BA540E">
        <w:rPr>
          <w:rFonts w:ascii="Times New Roman" w:hAnsi="Times New Roman" w:cs="Times New Roman"/>
          <w:sz w:val="24"/>
          <w:szCs w:val="24"/>
        </w:rPr>
        <w:t xml:space="preserve"> own the corresponding</w:t>
      </w:r>
      <w:r w:rsidR="00C22C77">
        <w:rPr>
          <w:rFonts w:ascii="Times New Roman" w:hAnsi="Times New Roman" w:cs="Times New Roman"/>
          <w:sz w:val="24"/>
          <w:szCs w:val="24"/>
        </w:rPr>
        <w:t xml:space="preserve"> buses. Note that both the </w:t>
      </w:r>
      <w:r w:rsidR="00C22C77" w:rsidRPr="00BF6CB2">
        <w:rPr>
          <w:rStyle w:val="Heading1Char"/>
        </w:rPr>
        <w:t>getXCBufSize</w:t>
      </w:r>
      <w:r w:rsidR="00C22C77">
        <w:rPr>
          <w:rFonts w:ascii="Times New Roman" w:hAnsi="Times New Roman" w:cs="Times New Roman"/>
          <w:sz w:val="24"/>
          <w:szCs w:val="24"/>
        </w:rPr>
        <w:t xml:space="preserve"> and the </w:t>
      </w:r>
      <w:r w:rsidR="00C22C77" w:rsidRPr="00BF6CB2">
        <w:rPr>
          <w:rStyle w:val="Heading1Char"/>
        </w:rPr>
        <w:t>setXCBuf</w:t>
      </w:r>
      <w:r w:rsidR="00C22C77">
        <w:rPr>
          <w:rFonts w:ascii="Times New Roman" w:hAnsi="Times New Roman" w:cs="Times New Roman"/>
          <w:sz w:val="24"/>
          <w:szCs w:val="24"/>
        </w:rPr>
        <w:t xml:space="preserve"> routines are </w:t>
      </w:r>
      <w:r>
        <w:rPr>
          <w:rFonts w:ascii="Times New Roman" w:hAnsi="Times New Roman" w:cs="Times New Roman"/>
          <w:sz w:val="24"/>
          <w:szCs w:val="24"/>
        </w:rPr>
        <w:t xml:space="preserve">only called during the </w:t>
      </w:r>
      <w:r w:rsidRPr="00BF6CB2">
        <w:rPr>
          <w:rStyle w:val="Heading1Char"/>
        </w:rPr>
        <w:t>setExchange</w:t>
      </w:r>
      <w:r>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They are not called </w:t>
      </w:r>
      <w:r>
        <w:rPr>
          <w:rFonts w:ascii="Times New Roman" w:hAnsi="Times New Roman" w:cs="Times New Roman"/>
          <w:sz w:val="24"/>
          <w:szCs w:val="24"/>
        </w:rPr>
        <w:t>during the actually bus updates.</w:t>
      </w:r>
    </w:p>
    <w:p w14:paraId="138B8354" w14:textId="23058749" w:rsidR="003D140E" w:rsidRDefault="003D140E" w:rsidP="00040B2F">
      <w:pPr>
        <w:rPr>
          <w:rFonts w:ascii="Times New Roman" w:hAnsi="Times New Roman" w:cs="Times New Roman"/>
          <w:sz w:val="24"/>
          <w:szCs w:val="24"/>
        </w:rPr>
      </w:pPr>
      <w:r>
        <w:rPr>
          <w:rFonts w:ascii="Times New Roman" w:hAnsi="Times New Roman" w:cs="Times New Roman"/>
          <w:sz w:val="24"/>
          <w:szCs w:val="24"/>
        </w:rPr>
        <w:t xml:space="preserve">One final function in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 that is worth taking a brief look at is the set mode function. This function is used to set the internal </w:t>
      </w:r>
      <w:r w:rsidRPr="00BF6CB2">
        <w:rPr>
          <w:rStyle w:val="Heading1Char"/>
        </w:rPr>
        <w:t>p_mode</w:t>
      </w:r>
      <w:r>
        <w:rPr>
          <w:rFonts w:ascii="Times New Roman" w:hAnsi="Times New Roman" w:cs="Times New Roman"/>
          <w:sz w:val="24"/>
          <w:szCs w:val="24"/>
        </w:rPr>
        <w:t xml:space="preserve"> variable that is defined in both classes. The </w:t>
      </w:r>
      <w:r w:rsidRPr="00BF6CB2">
        <w:rPr>
          <w:rStyle w:val="Heading1Char"/>
        </w:rPr>
        <w:t>PFMode</w:t>
      </w:r>
      <w:r>
        <w:rPr>
          <w:rFonts w:ascii="Times New Roman" w:hAnsi="Times New Roman" w:cs="Times New Roman"/>
          <w:sz w:val="24"/>
          <w:szCs w:val="24"/>
        </w:rPr>
        <w:t xml:space="preserve"> enumeration, which contains both the “</w:t>
      </w:r>
      <w:r w:rsidRPr="00BF6CB2">
        <w:rPr>
          <w:rStyle w:val="Heading1Char"/>
        </w:rPr>
        <w:t>YBus</w:t>
      </w:r>
      <w:r>
        <w:rPr>
          <w:rFonts w:ascii="Times New Roman" w:hAnsi="Times New Roman" w:cs="Times New Roman"/>
          <w:sz w:val="24"/>
          <w:szCs w:val="24"/>
        </w:rPr>
        <w:t>” and “</w:t>
      </w:r>
      <w:r w:rsidRPr="00BF6CB2">
        <w:rPr>
          <w:rStyle w:val="Heading1Char"/>
        </w:rPr>
        <w:t>Jacobian</w:t>
      </w:r>
      <w:r>
        <w:rPr>
          <w:rFonts w:ascii="Times New Roman" w:hAnsi="Times New Roman" w:cs="Times New Roman"/>
          <w:sz w:val="24"/>
          <w:szCs w:val="24"/>
        </w:rPr>
        <w:t>” modes</w:t>
      </w:r>
      <w:r w:rsidR="00BA540E">
        <w:rPr>
          <w:rFonts w:ascii="Times New Roman" w:hAnsi="Times New Roman" w:cs="Times New Roman"/>
          <w:sz w:val="24"/>
          <w:szCs w:val="24"/>
        </w:rPr>
        <w:t>,</w:t>
      </w:r>
      <w:r>
        <w:rPr>
          <w:rFonts w:ascii="Times New Roman" w:hAnsi="Times New Roman" w:cs="Times New Roman"/>
          <w:sz w:val="24"/>
          <w:szCs w:val="24"/>
        </w:rPr>
        <w:t xml:space="preserve"> is defined within the gridpack::powerflow namespace. </w:t>
      </w:r>
      <w:r w:rsidR="006C28F0">
        <w:rPr>
          <w:rFonts w:ascii="Times New Roman" w:hAnsi="Times New Roman" w:cs="Times New Roman"/>
          <w:sz w:val="24"/>
          <w:szCs w:val="24"/>
        </w:rPr>
        <w:t xml:space="preserve">The </w:t>
      </w:r>
      <w:r w:rsidR="006C28F0" w:rsidRPr="00BF6CB2">
        <w:rPr>
          <w:rStyle w:val="Heading1Char"/>
        </w:rPr>
        <w:t>setMode</w:t>
      </w:r>
      <w:r w:rsidR="006C28F0">
        <w:rPr>
          <w:rFonts w:ascii="Times New Roman" w:hAnsi="Times New Roman" w:cs="Times New Roman"/>
          <w:sz w:val="24"/>
          <w:szCs w:val="24"/>
        </w:rPr>
        <w:t xml:space="preserve"> function for both buses and branches has the form</w:t>
      </w:r>
    </w:p>
    <w:p w14:paraId="0DF1F4DC" w14:textId="77777777" w:rsidR="006C28F0" w:rsidRPr="006C28F0" w:rsidRDefault="006C28F0" w:rsidP="006C28F0">
      <w:pPr>
        <w:pStyle w:val="RedBoldCode"/>
      </w:pPr>
      <w:r w:rsidRPr="006C28F0">
        <w:t>void gridpack::powerflow::PFBus::setMode(int mode)</w:t>
      </w:r>
    </w:p>
    <w:p w14:paraId="164B66A1" w14:textId="77777777" w:rsidR="006C28F0" w:rsidRPr="006C28F0" w:rsidRDefault="006C28F0" w:rsidP="006C28F0">
      <w:pPr>
        <w:pStyle w:val="RedBoldCode"/>
      </w:pPr>
      <w:r w:rsidRPr="006C28F0">
        <w:t>{</w:t>
      </w:r>
    </w:p>
    <w:p w14:paraId="65ACE5A2" w14:textId="77777777" w:rsidR="006C28F0" w:rsidRPr="006C28F0" w:rsidRDefault="006C28F0" w:rsidP="006C28F0">
      <w:pPr>
        <w:pStyle w:val="RedBoldCode"/>
      </w:pPr>
      <w:r w:rsidRPr="006C28F0">
        <w:t xml:space="preserve">  p_mode = mode;</w:t>
      </w:r>
    </w:p>
    <w:p w14:paraId="3BCC2DCB" w14:textId="34F26C11" w:rsidR="006C28F0" w:rsidRDefault="006C28F0" w:rsidP="006C28F0">
      <w:pPr>
        <w:pStyle w:val="RedBoldCode"/>
      </w:pPr>
      <w:r w:rsidRPr="006C28F0">
        <w:t>}</w:t>
      </w:r>
    </w:p>
    <w:p w14:paraId="53289773" w14:textId="2B8BA833" w:rsidR="006C28F0" w:rsidRDefault="006C28F0" w:rsidP="006C28F0">
      <w:pPr>
        <w:rPr>
          <w:rFonts w:ascii="Times New Roman" w:hAnsi="Times New Roman" w:cs="Times New Roman"/>
          <w:sz w:val="24"/>
          <w:szCs w:val="24"/>
        </w:rPr>
      </w:pPr>
      <w:r>
        <w:rPr>
          <w:rFonts w:ascii="Times New Roman" w:hAnsi="Times New Roman" w:cs="Times New Roman"/>
          <w:sz w:val="24"/>
          <w:szCs w:val="24"/>
        </w:rPr>
        <w:t xml:space="preserve">This function is triggered on all buses and branches if the base factory </w:t>
      </w:r>
      <w:r w:rsidRPr="00BF6CB2">
        <w:rPr>
          <w:rStyle w:val="Heading1Char"/>
        </w:rPr>
        <w:t>setMode</w:t>
      </w:r>
      <w:r>
        <w:rPr>
          <w:rFonts w:ascii="Times New Roman" w:hAnsi="Times New Roman" w:cs="Times New Roman"/>
          <w:sz w:val="24"/>
          <w:szCs w:val="24"/>
        </w:rPr>
        <w:t xml:space="preserve"> method is called.</w:t>
      </w:r>
    </w:p>
    <w:p w14:paraId="2CBC9D37" w14:textId="5DD2E536" w:rsidR="00786B17" w:rsidRDefault="00786B17" w:rsidP="006C28F0">
      <w:pPr>
        <w:rPr>
          <w:rFonts w:ascii="Times New Roman" w:hAnsi="Times New Roman" w:cs="Times New Roman"/>
          <w:sz w:val="24"/>
          <w:szCs w:val="24"/>
        </w:rPr>
      </w:pPr>
      <w:r>
        <w:rPr>
          <w:rFonts w:ascii="Times New Roman" w:hAnsi="Times New Roman" w:cs="Times New Roman"/>
          <w:sz w:val="24"/>
          <w:szCs w:val="24"/>
        </w:rPr>
        <w:t xml:space="preserve">Once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classes have been defined, it is possible to declare a </w:t>
      </w:r>
      <w:r w:rsidRPr="00BF6CB2">
        <w:rPr>
          <w:rStyle w:val="Heading1Char"/>
        </w:rPr>
        <w:t>PFNetwork</w:t>
      </w:r>
      <w:r>
        <w:rPr>
          <w:rFonts w:ascii="Times New Roman" w:hAnsi="Times New Roman" w:cs="Times New Roman"/>
          <w:sz w:val="24"/>
          <w:szCs w:val="24"/>
        </w:rPr>
        <w:t xml:space="preserve"> as a </w:t>
      </w:r>
      <w:r w:rsidRPr="00BF6CB2">
        <w:rPr>
          <w:rStyle w:val="Heading1Char"/>
        </w:rPr>
        <w:t>typdef</w:t>
      </w:r>
      <w:r>
        <w:rPr>
          <w:rFonts w:ascii="Times New Roman" w:hAnsi="Times New Roman" w:cs="Times New Roman"/>
          <w:sz w:val="24"/>
          <w:szCs w:val="24"/>
        </w:rPr>
        <w:t>. This can be d</w:t>
      </w:r>
      <w:r w:rsidR="00AC7BB6">
        <w:rPr>
          <w:rFonts w:ascii="Times New Roman" w:hAnsi="Times New Roman" w:cs="Times New Roman"/>
          <w:sz w:val="24"/>
          <w:szCs w:val="24"/>
        </w:rPr>
        <w:t>one using the line</w:t>
      </w:r>
    </w:p>
    <w:p w14:paraId="0A5E2A39" w14:textId="0FEEC3B0" w:rsidR="00786B17" w:rsidRDefault="00AC7BB6" w:rsidP="00AC7BB6">
      <w:pPr>
        <w:pStyle w:val="RedBoldCode"/>
      </w:pPr>
      <w:r w:rsidRPr="00AC7BB6">
        <w:t>typedef network::BaseNetwork&lt;PFBus, PFBranch &gt; PFNetwork;</w:t>
      </w:r>
    </w:p>
    <w:p w14:paraId="2860F336" w14:textId="77777777" w:rsidR="00963ADF" w:rsidRDefault="00AC7BB6" w:rsidP="006C28F0">
      <w:pPr>
        <w:rPr>
          <w:rFonts w:ascii="Times New Roman" w:hAnsi="Times New Roman" w:cs="Times New Roman"/>
          <w:sz w:val="24"/>
          <w:szCs w:val="24"/>
        </w:rPr>
      </w:pPr>
      <w:r>
        <w:rPr>
          <w:rFonts w:ascii="Times New Roman" w:hAnsi="Times New Roman" w:cs="Times New Roman"/>
          <w:sz w:val="24"/>
          <w:szCs w:val="24"/>
        </w:rPr>
        <w:t>i</w:t>
      </w:r>
      <w:r w:rsidR="00786B17">
        <w:rPr>
          <w:rFonts w:ascii="Times New Roman" w:hAnsi="Times New Roman" w:cs="Times New Roman"/>
          <w:sz w:val="24"/>
          <w:szCs w:val="24"/>
        </w:rPr>
        <w:t xml:space="preserve">n the header file declaring the </w:t>
      </w:r>
      <w:r w:rsidR="00786B17" w:rsidRPr="00963ADF">
        <w:rPr>
          <w:rStyle w:val="Heading1Char"/>
        </w:rPr>
        <w:t>PFBus</w:t>
      </w:r>
      <w:r w:rsidR="00786B17">
        <w:rPr>
          <w:rFonts w:ascii="Times New Roman" w:hAnsi="Times New Roman" w:cs="Times New Roman"/>
          <w:sz w:val="24"/>
          <w:szCs w:val="24"/>
        </w:rPr>
        <w:t xml:space="preserve"> and </w:t>
      </w:r>
      <w:r w:rsidR="00786B17" w:rsidRPr="00963ADF">
        <w:rPr>
          <w:rStyle w:val="Heading1Char"/>
        </w:rPr>
        <w:t>PFBranch</w:t>
      </w:r>
      <w:r w:rsidR="00786B17">
        <w:rPr>
          <w:rFonts w:ascii="Times New Roman" w:hAnsi="Times New Roman" w:cs="Times New Roman"/>
          <w:sz w:val="24"/>
          <w:szCs w:val="24"/>
        </w:rPr>
        <w:t xml:space="preserve"> classes. This </w:t>
      </w:r>
      <w:r w:rsidR="00963ADF">
        <w:rPr>
          <w:rFonts w:ascii="Times New Roman" w:hAnsi="Times New Roman" w:cs="Times New Roman"/>
          <w:sz w:val="24"/>
          <w:szCs w:val="24"/>
        </w:rPr>
        <w:t>type can then be used</w:t>
      </w:r>
      <w:r w:rsidR="00786B17">
        <w:rPr>
          <w:rFonts w:ascii="Times New Roman" w:hAnsi="Times New Roman" w:cs="Times New Roman"/>
          <w:sz w:val="24"/>
          <w:szCs w:val="24"/>
        </w:rPr>
        <w:t xml:space="preserve"> in other powe</w:t>
      </w:r>
      <w:r w:rsidR="00963ADF">
        <w:rPr>
          <w:rFonts w:ascii="Times New Roman" w:hAnsi="Times New Roman" w:cs="Times New Roman"/>
          <w:sz w:val="24"/>
          <w:szCs w:val="24"/>
        </w:rPr>
        <w:t>rflow files that need to create</w:t>
      </w:r>
      <w:r w:rsidR="00786B17">
        <w:rPr>
          <w:rFonts w:ascii="Times New Roman" w:hAnsi="Times New Roman" w:cs="Times New Roman"/>
          <w:sz w:val="24"/>
          <w:szCs w:val="24"/>
        </w:rPr>
        <w:t xml:space="preserve"> objects from templated</w:t>
      </w:r>
      <w:r w:rsidR="00963ADF">
        <w:rPr>
          <w:rFonts w:ascii="Times New Roman" w:hAnsi="Times New Roman" w:cs="Times New Roman"/>
          <w:sz w:val="24"/>
          <w:szCs w:val="24"/>
        </w:rPr>
        <w:t xml:space="preserve"> classes.</w:t>
      </w:r>
    </w:p>
    <w:p w14:paraId="69231048" w14:textId="3971D51B" w:rsidR="00AC7BB6" w:rsidRDefault="00963ADF" w:rsidP="006C28F0">
      <w:pPr>
        <w:rPr>
          <w:rFonts w:ascii="Times New Roman" w:hAnsi="Times New Roman" w:cs="Times New Roman"/>
          <w:sz w:val="24"/>
          <w:szCs w:val="24"/>
        </w:rPr>
      </w:pPr>
      <w:r>
        <w:rPr>
          <w:rFonts w:ascii="Times New Roman" w:hAnsi="Times New Roman" w:cs="Times New Roman"/>
          <w:sz w:val="24"/>
          <w:szCs w:val="24"/>
        </w:rPr>
        <w:t>The discussion above</w:t>
      </w:r>
      <w:r w:rsidR="006C28F0">
        <w:rPr>
          <w:rFonts w:ascii="Times New Roman" w:hAnsi="Times New Roman" w:cs="Times New Roman"/>
          <w:sz w:val="24"/>
          <w:szCs w:val="24"/>
        </w:rPr>
        <w:t xml:space="preserve"> summarizes many of the important functions in the </w:t>
      </w:r>
      <w:r w:rsidR="006C28F0" w:rsidRPr="00963ADF">
        <w:rPr>
          <w:rStyle w:val="Heading1Char"/>
        </w:rPr>
        <w:t>PFBus</w:t>
      </w:r>
      <w:r w:rsidR="006C28F0">
        <w:rPr>
          <w:rFonts w:ascii="Times New Roman" w:hAnsi="Times New Roman" w:cs="Times New Roman"/>
          <w:sz w:val="24"/>
          <w:szCs w:val="24"/>
        </w:rPr>
        <w:t xml:space="preserve"> and </w:t>
      </w:r>
      <w:r w:rsidR="006C28F0" w:rsidRPr="00963ADF">
        <w:rPr>
          <w:rStyle w:val="Heading1Char"/>
        </w:rPr>
        <w:t>PFBranch</w:t>
      </w:r>
      <w:r w:rsidR="006C28F0">
        <w:rPr>
          <w:rFonts w:ascii="Times New Roman" w:hAnsi="Times New Roman" w:cs="Times New Roman"/>
          <w:sz w:val="24"/>
          <w:szCs w:val="24"/>
        </w:rPr>
        <w:t xml:space="preserve"> class</w:t>
      </w:r>
      <w:r w:rsidR="00AC7BB6">
        <w:rPr>
          <w:rFonts w:ascii="Times New Roman" w:hAnsi="Times New Roman" w:cs="Times New Roman"/>
          <w:sz w:val="24"/>
          <w:szCs w:val="24"/>
        </w:rPr>
        <w:t>es. A</w:t>
      </w:r>
      <w:r w:rsidR="006C28F0">
        <w:rPr>
          <w:rFonts w:ascii="Times New Roman" w:hAnsi="Times New Roman" w:cs="Times New Roman"/>
          <w:sz w:val="24"/>
          <w:szCs w:val="24"/>
        </w:rPr>
        <w:t>dditional functions are included in these classes that are not discussed here, but the basic principle</w:t>
      </w:r>
      <w:r>
        <w:rPr>
          <w:rFonts w:ascii="Times New Roman" w:hAnsi="Times New Roman" w:cs="Times New Roman"/>
          <w:sz w:val="24"/>
          <w:szCs w:val="24"/>
        </w:rPr>
        <w:t>s involved in implementing the remaining functions</w:t>
      </w:r>
      <w:r w:rsidR="006C28F0">
        <w:rPr>
          <w:rFonts w:ascii="Times New Roman" w:hAnsi="Times New Roman" w:cs="Times New Roman"/>
          <w:sz w:val="24"/>
          <w:szCs w:val="24"/>
        </w:rPr>
        <w:t xml:space="preserve"> have been covered.</w:t>
      </w:r>
      <w:r w:rsidR="00180747">
        <w:rPr>
          <w:rFonts w:ascii="Times New Roman" w:hAnsi="Times New Roman" w:cs="Times New Roman"/>
          <w:sz w:val="24"/>
          <w:szCs w:val="24"/>
        </w:rPr>
        <w:t xml:space="preserve"> </w:t>
      </w:r>
    </w:p>
    <w:p w14:paraId="27C075E2" w14:textId="003C71CB" w:rsidR="006C28F0" w:rsidRDefault="00963ADF" w:rsidP="006C28F0">
      <w:pPr>
        <w:rPr>
          <w:rFonts w:ascii="Times New Roman" w:hAnsi="Times New Roman" w:cs="Times New Roman"/>
          <w:sz w:val="24"/>
          <w:szCs w:val="24"/>
        </w:rPr>
      </w:pPr>
      <w:r>
        <w:rPr>
          <w:rFonts w:ascii="Times New Roman" w:hAnsi="Times New Roman" w:cs="Times New Roman"/>
          <w:sz w:val="24"/>
          <w:szCs w:val="24"/>
        </w:rPr>
        <w:t>The first part of creating a new application is writing the network component classes. The second part is to implementing</w:t>
      </w:r>
      <w:r w:rsidR="00180747">
        <w:rPr>
          <w:rFonts w:ascii="Times New Roman" w:hAnsi="Times New Roman" w:cs="Times New Roman"/>
          <w:sz w:val="24"/>
          <w:szCs w:val="24"/>
        </w:rPr>
        <w:t xml:space="preserve"> the application-specific factory. For the powerflow application, this is the </w:t>
      </w:r>
      <w:r w:rsidR="00180747" w:rsidRPr="00963ADF">
        <w:rPr>
          <w:rStyle w:val="Heading1Char"/>
        </w:rPr>
        <w:t>PFFactory</w:t>
      </w:r>
      <w:r w:rsidR="00180747">
        <w:rPr>
          <w:rFonts w:ascii="Times New Roman" w:hAnsi="Times New Roman" w:cs="Times New Roman"/>
          <w:sz w:val="24"/>
          <w:szCs w:val="24"/>
        </w:rPr>
        <w:t xml:space="preserve"> class, which inherits from the </w:t>
      </w:r>
      <w:r w:rsidR="00180747" w:rsidRPr="00963ADF">
        <w:rPr>
          <w:rStyle w:val="Heading1Char"/>
        </w:rPr>
        <w:t>BaseFactory</w:t>
      </w:r>
      <w:r w:rsidR="00180747">
        <w:rPr>
          <w:rFonts w:ascii="Times New Roman" w:hAnsi="Times New Roman" w:cs="Times New Roman"/>
          <w:sz w:val="24"/>
          <w:szCs w:val="24"/>
        </w:rPr>
        <w:t xml:space="preserve"> class. Most of the important functionality in the </w:t>
      </w:r>
      <w:r w:rsidR="00180747" w:rsidRPr="00963ADF">
        <w:rPr>
          <w:rStyle w:val="Heading1Char"/>
        </w:rPr>
        <w:t>PFFactory</w:t>
      </w:r>
      <w:r w:rsidR="00180747">
        <w:rPr>
          <w:rFonts w:ascii="Times New Roman" w:hAnsi="Times New Roman" w:cs="Times New Roman"/>
          <w:sz w:val="24"/>
          <w:szCs w:val="24"/>
        </w:rPr>
        <w:t xml:space="preserve"> is derived from the </w:t>
      </w:r>
      <w:r w:rsidR="00180747" w:rsidRPr="00963ADF">
        <w:rPr>
          <w:rStyle w:val="Heading1Char"/>
        </w:rPr>
        <w:t>BaseFactory</w:t>
      </w:r>
      <w:r w:rsidR="00180747">
        <w:rPr>
          <w:rFonts w:ascii="Times New Roman" w:hAnsi="Times New Roman" w:cs="Times New Roman"/>
          <w:sz w:val="24"/>
          <w:szCs w:val="24"/>
        </w:rPr>
        <w:t xml:space="preserve"> class and is used without modification, but several application-specific functions have been added to </w:t>
      </w:r>
      <w:r w:rsidR="00180747" w:rsidRPr="00963ADF">
        <w:rPr>
          <w:rStyle w:val="Heading1Char"/>
        </w:rPr>
        <w:t>PFFactory</w:t>
      </w:r>
      <w:r w:rsidR="00180747">
        <w:rPr>
          <w:rFonts w:ascii="Times New Roman" w:hAnsi="Times New Roman" w:cs="Times New Roman"/>
          <w:sz w:val="24"/>
          <w:szCs w:val="24"/>
        </w:rPr>
        <w:t xml:space="preserve"> that are used to set internal parameters in the network components. As an example, consider the </w:t>
      </w:r>
      <w:r w:rsidR="00180747" w:rsidRPr="00963ADF">
        <w:rPr>
          <w:rStyle w:val="Heading1Char"/>
        </w:rPr>
        <w:t>setYBus</w:t>
      </w:r>
      <w:r w:rsidR="00180747">
        <w:rPr>
          <w:rFonts w:ascii="Times New Roman" w:hAnsi="Times New Roman" w:cs="Times New Roman"/>
          <w:sz w:val="24"/>
          <w:szCs w:val="24"/>
        </w:rPr>
        <w:t xml:space="preserve"> function</w:t>
      </w:r>
    </w:p>
    <w:p w14:paraId="2468E9A6" w14:textId="77777777" w:rsidR="00180747" w:rsidRPr="00180747" w:rsidRDefault="00180747" w:rsidP="00DC5C70">
      <w:pPr>
        <w:pStyle w:val="RedBoldCode"/>
      </w:pPr>
      <w:r w:rsidRPr="00180747">
        <w:lastRenderedPageBreak/>
        <w:t>void gridpack::powerflow::PFFactory::setYBus(void)</w:t>
      </w:r>
    </w:p>
    <w:p w14:paraId="67D8539A" w14:textId="77777777" w:rsidR="00180747" w:rsidRPr="00180747" w:rsidRDefault="00180747" w:rsidP="00DC5C70">
      <w:pPr>
        <w:pStyle w:val="RedBoldCode"/>
      </w:pPr>
      <w:r w:rsidRPr="00180747">
        <w:t>{</w:t>
      </w:r>
    </w:p>
    <w:p w14:paraId="710C3407" w14:textId="77777777" w:rsidR="00180747" w:rsidRPr="00180747" w:rsidRDefault="00180747" w:rsidP="00DC5C70">
      <w:pPr>
        <w:pStyle w:val="RedBoldCode"/>
      </w:pPr>
      <w:r w:rsidRPr="00180747">
        <w:t xml:space="preserve">  int numBus = p_network-&gt;numBuses();</w:t>
      </w:r>
    </w:p>
    <w:p w14:paraId="7C34DEC2" w14:textId="77777777" w:rsidR="00180747" w:rsidRPr="00180747" w:rsidRDefault="00180747" w:rsidP="00DC5C70">
      <w:pPr>
        <w:pStyle w:val="RedBoldCode"/>
      </w:pPr>
      <w:r w:rsidRPr="00180747">
        <w:t xml:space="preserve">  int numBranch = p_network-&gt;numBranches();</w:t>
      </w:r>
    </w:p>
    <w:p w14:paraId="5776406D" w14:textId="09CC200F" w:rsidR="00180747" w:rsidRPr="00180747" w:rsidRDefault="00DC5C70" w:rsidP="00DC5C70">
      <w:pPr>
        <w:pStyle w:val="RedBoldCode"/>
      </w:pPr>
      <w:r>
        <w:t xml:space="preserve">  int i;</w:t>
      </w:r>
    </w:p>
    <w:p w14:paraId="6E92852A" w14:textId="77777777" w:rsidR="00180747" w:rsidRPr="00180747" w:rsidRDefault="00180747" w:rsidP="00DC5C70">
      <w:pPr>
        <w:pStyle w:val="RedBoldCode"/>
      </w:pPr>
      <w:r w:rsidRPr="00180747">
        <w:t xml:space="preserve">  for (i=0; i&lt;numBus; i++) {</w:t>
      </w:r>
    </w:p>
    <w:p w14:paraId="060B87DC" w14:textId="77777777" w:rsidR="00180747" w:rsidRPr="00180747" w:rsidRDefault="00180747" w:rsidP="00DC5C70">
      <w:pPr>
        <w:pStyle w:val="RedBoldCode"/>
      </w:pPr>
      <w:r w:rsidRPr="00180747">
        <w:t xml:space="preserve">    dynamic_cast&lt;PFBus*&gt;(p_network-&gt;getBus(i).get())-&gt;setYBus();</w:t>
      </w:r>
    </w:p>
    <w:p w14:paraId="78EB5224" w14:textId="7E09CE45" w:rsidR="00180747" w:rsidRPr="00180747" w:rsidRDefault="00DC5C70" w:rsidP="00DC5C70">
      <w:pPr>
        <w:pStyle w:val="RedBoldCode"/>
      </w:pPr>
      <w:r>
        <w:t xml:space="preserve">  }</w:t>
      </w:r>
    </w:p>
    <w:p w14:paraId="76BB2A8F" w14:textId="77777777" w:rsidR="00180747" w:rsidRPr="00180747" w:rsidRDefault="00180747" w:rsidP="00DC5C70">
      <w:pPr>
        <w:pStyle w:val="RedBoldCode"/>
      </w:pPr>
      <w:r w:rsidRPr="00180747">
        <w:t xml:space="preserve">  for (i=0; i&lt;numBranch; i++) {</w:t>
      </w:r>
    </w:p>
    <w:p w14:paraId="055C96FB" w14:textId="77777777" w:rsidR="00180747" w:rsidRPr="00180747" w:rsidRDefault="00180747" w:rsidP="00DC5C70">
      <w:pPr>
        <w:pStyle w:val="RedBoldCode"/>
      </w:pPr>
      <w:r w:rsidRPr="00180747">
        <w:t xml:space="preserve">    dynamic_cast&lt;PFBranch*&gt;(p_network-&gt;getBranch(i).get())-&gt;setYBus();</w:t>
      </w:r>
    </w:p>
    <w:p w14:paraId="4C18C55E" w14:textId="77777777" w:rsidR="00180747" w:rsidRPr="00180747" w:rsidRDefault="00180747" w:rsidP="00DC5C70">
      <w:pPr>
        <w:pStyle w:val="RedBoldCode"/>
      </w:pPr>
      <w:r w:rsidRPr="00180747">
        <w:t xml:space="preserve">  }</w:t>
      </w:r>
    </w:p>
    <w:p w14:paraId="67398A9E" w14:textId="6D588B1A" w:rsidR="00180747" w:rsidRDefault="00180747" w:rsidP="00DC5C70">
      <w:pPr>
        <w:pStyle w:val="RedBoldCode"/>
      </w:pPr>
      <w:r w:rsidRPr="00180747">
        <w:t>}</w:t>
      </w:r>
    </w:p>
    <w:p w14:paraId="6BA1BA37" w14:textId="5715272A" w:rsidR="00AC7BB6" w:rsidRDefault="00DC5C70" w:rsidP="006C28F0">
      <w:pPr>
        <w:rPr>
          <w:rFonts w:ascii="Times New Roman" w:hAnsi="Times New Roman" w:cs="Times New Roman"/>
          <w:sz w:val="24"/>
          <w:szCs w:val="24"/>
        </w:rPr>
      </w:pPr>
      <w:r>
        <w:rPr>
          <w:rFonts w:ascii="Times New Roman" w:hAnsi="Times New Roman" w:cs="Times New Roman"/>
          <w:sz w:val="24"/>
          <w:szCs w:val="24"/>
        </w:rPr>
        <w:t>This function loops over all buses and branches and invokes the</w:t>
      </w:r>
      <w:r w:rsidR="006D25ED">
        <w:rPr>
          <w:rFonts w:ascii="Times New Roman" w:hAnsi="Times New Roman" w:cs="Times New Roman"/>
          <w:sz w:val="24"/>
          <w:szCs w:val="24"/>
        </w:rPr>
        <w:t xml:space="preserve"> </w:t>
      </w:r>
      <w:r w:rsidR="006D25ED" w:rsidRPr="006D25ED">
        <w:rPr>
          <w:rStyle w:val="Heading1Char"/>
        </w:rPr>
        <w:t>setYBus</w:t>
      </w:r>
      <w:r w:rsidR="006D25ED">
        <w:rPr>
          <w:rFonts w:ascii="Times New Roman" w:hAnsi="Times New Roman" w:cs="Times New Roman"/>
          <w:sz w:val="24"/>
          <w:szCs w:val="24"/>
        </w:rPr>
        <w:t xml:space="preserve"> method in the individual</w:t>
      </w:r>
      <w:r>
        <w:rPr>
          <w:rFonts w:ascii="Times New Roman" w:hAnsi="Times New Roman" w:cs="Times New Roman"/>
          <w:sz w:val="24"/>
          <w:szCs w:val="24"/>
        </w:rPr>
        <w:t xml:space="preserve"> </w:t>
      </w:r>
      <w:r w:rsidRPr="00963ADF">
        <w:rPr>
          <w:rStyle w:val="Heading1Char"/>
        </w:rPr>
        <w:t>PFBus</w:t>
      </w:r>
      <w:r>
        <w:rPr>
          <w:rFonts w:ascii="Times New Roman" w:hAnsi="Times New Roman" w:cs="Times New Roman"/>
          <w:sz w:val="24"/>
          <w:szCs w:val="24"/>
        </w:rPr>
        <w:t xml:space="preserve"> and </w:t>
      </w:r>
      <w:r w:rsidRPr="00963ADF">
        <w:rPr>
          <w:rStyle w:val="Heading1Char"/>
        </w:rPr>
        <w:t>PFBranch</w:t>
      </w:r>
      <w:r w:rsidR="006D25ED">
        <w:rPr>
          <w:rFonts w:ascii="Times New Roman" w:hAnsi="Times New Roman" w:cs="Times New Roman"/>
          <w:sz w:val="24"/>
          <w:szCs w:val="24"/>
        </w:rPr>
        <w:t xml:space="preserve"> objects</w:t>
      </w:r>
      <w:r>
        <w:rPr>
          <w:rFonts w:ascii="Times New Roman" w:hAnsi="Times New Roman" w:cs="Times New Roman"/>
          <w:sz w:val="24"/>
          <w:szCs w:val="24"/>
        </w:rPr>
        <w:t>. The first two lines</w:t>
      </w:r>
      <w:r w:rsidR="006D25ED">
        <w:rPr>
          <w:rFonts w:ascii="Times New Roman" w:hAnsi="Times New Roman" w:cs="Times New Roman"/>
          <w:sz w:val="24"/>
          <w:szCs w:val="24"/>
        </w:rPr>
        <w:t xml:space="preserve"> in the factory </w:t>
      </w:r>
      <w:r w:rsidR="006D25ED" w:rsidRPr="006D25ED">
        <w:rPr>
          <w:rStyle w:val="Heading1Char"/>
        </w:rPr>
        <w:t>setYBus</w:t>
      </w:r>
      <w:r w:rsidR="006D25ED">
        <w:rPr>
          <w:rFonts w:ascii="Times New Roman" w:hAnsi="Times New Roman" w:cs="Times New Roman"/>
          <w:sz w:val="24"/>
          <w:szCs w:val="24"/>
        </w:rPr>
        <w:t xml:space="preserve"> method</w:t>
      </w:r>
      <w:r>
        <w:rPr>
          <w:rFonts w:ascii="Times New Roman" w:hAnsi="Times New Roman" w:cs="Times New Roman"/>
          <w:sz w:val="24"/>
          <w:szCs w:val="24"/>
        </w:rPr>
        <w:t xml:space="preserve"> grab the total number of buses and branches on the process. A loop over all buses on the process is initiated and a pointer to the bus object is obtained via the </w:t>
      </w:r>
      <w:r w:rsidRPr="006D25ED">
        <w:rPr>
          <w:rStyle w:val="Heading1Char"/>
        </w:rPr>
        <w:t>getBus</w:t>
      </w:r>
      <w:r>
        <w:rPr>
          <w:rFonts w:ascii="Times New Roman" w:hAnsi="Times New Roman" w:cs="Times New Roman"/>
          <w:sz w:val="24"/>
          <w:szCs w:val="24"/>
        </w:rPr>
        <w:t xml:space="preserve"> bus method in the </w:t>
      </w:r>
      <w:r w:rsidRPr="006D25ED">
        <w:rPr>
          <w:rStyle w:val="Heading1Char"/>
        </w:rPr>
        <w:t>BaseNetwork</w:t>
      </w:r>
      <w:r>
        <w:rPr>
          <w:rFonts w:ascii="Times New Roman" w:hAnsi="Times New Roman" w:cs="Times New Roman"/>
          <w:sz w:val="24"/>
          <w:szCs w:val="24"/>
        </w:rPr>
        <w:t xml:space="preserve"> class. This pointer is returned as a </w:t>
      </w:r>
      <w:r w:rsidRPr="006D25ED">
        <w:rPr>
          <w:rStyle w:val="Heading1Char"/>
        </w:rPr>
        <w:t>BaseComponent</w:t>
      </w:r>
      <w:r>
        <w:rPr>
          <w:rFonts w:ascii="Times New Roman" w:hAnsi="Times New Roman" w:cs="Times New Roman"/>
          <w:sz w:val="24"/>
          <w:szCs w:val="24"/>
        </w:rPr>
        <w:t xml:space="preserve"> object, which doesn’t have a </w:t>
      </w:r>
      <w:r w:rsidRPr="006D25ED">
        <w:rPr>
          <w:rStyle w:val="Heading1Char"/>
        </w:rPr>
        <w:t>setYBus</w:t>
      </w:r>
      <w:r>
        <w:rPr>
          <w:rFonts w:ascii="Times New Roman" w:hAnsi="Times New Roman" w:cs="Times New Roman"/>
          <w:sz w:val="24"/>
          <w:szCs w:val="24"/>
        </w:rPr>
        <w:t xml:space="preserve"> method so it must then be converted to a </w:t>
      </w:r>
      <w:r w:rsidRPr="006D25ED">
        <w:rPr>
          <w:rStyle w:val="Heading1Char"/>
        </w:rPr>
        <w:t>PFBus</w:t>
      </w:r>
      <w:r>
        <w:rPr>
          <w:rFonts w:ascii="Times New Roman" w:hAnsi="Times New Roman" w:cs="Times New Roman"/>
          <w:sz w:val="24"/>
          <w:szCs w:val="24"/>
        </w:rPr>
        <w:t xml:space="preserve"> pointer which can then invoke </w:t>
      </w:r>
      <w:r w:rsidRPr="006D25ED">
        <w:rPr>
          <w:rStyle w:val="Heading1Char"/>
        </w:rPr>
        <w:t>setYBus</w:t>
      </w:r>
      <w:r>
        <w:rPr>
          <w:rFonts w:ascii="Times New Roman" w:hAnsi="Times New Roman" w:cs="Times New Roman"/>
          <w:sz w:val="24"/>
          <w:szCs w:val="24"/>
        </w:rPr>
        <w:t>. The same set of steps is</w:t>
      </w:r>
      <w:r w:rsidR="00B719BE">
        <w:rPr>
          <w:rFonts w:ascii="Times New Roman" w:hAnsi="Times New Roman" w:cs="Times New Roman"/>
          <w:sz w:val="24"/>
          <w:szCs w:val="24"/>
        </w:rPr>
        <w:t xml:space="preserve"> then repeated for the branches. </w:t>
      </w:r>
      <w:r w:rsidR="00AC7BB6">
        <w:rPr>
          <w:rFonts w:ascii="Times New Roman" w:hAnsi="Times New Roman" w:cs="Times New Roman"/>
          <w:sz w:val="24"/>
          <w:szCs w:val="24"/>
        </w:rPr>
        <w:t xml:space="preserve">The </w:t>
      </w:r>
      <w:r w:rsidR="00B719BE">
        <w:rPr>
          <w:rFonts w:ascii="Times New Roman" w:hAnsi="Times New Roman" w:cs="Times New Roman"/>
          <w:sz w:val="24"/>
          <w:szCs w:val="24"/>
        </w:rPr>
        <w:t>factory can be used to create other methods that invoke functions on buses and/or branches.</w:t>
      </w:r>
      <w:r w:rsidR="006D25ED">
        <w:rPr>
          <w:rFonts w:ascii="Times New Roman" w:hAnsi="Times New Roman" w:cs="Times New Roman"/>
          <w:sz w:val="24"/>
          <w:szCs w:val="24"/>
        </w:rPr>
        <w:t xml:space="preserve"> Most of these functions follow the same general form as the </w:t>
      </w:r>
      <w:r w:rsidR="006D25ED" w:rsidRPr="006D25ED">
        <w:rPr>
          <w:rStyle w:val="Heading1Char"/>
        </w:rPr>
        <w:t>setYBus</w:t>
      </w:r>
      <w:r w:rsidR="006D25ED">
        <w:rPr>
          <w:rFonts w:ascii="Times New Roman" w:hAnsi="Times New Roman" w:cs="Times New Roman"/>
          <w:sz w:val="24"/>
          <w:szCs w:val="24"/>
        </w:rPr>
        <w:t xml:space="preserve"> method just described.</w:t>
      </w:r>
    </w:p>
    <w:p w14:paraId="3B9EC964" w14:textId="0D66EB21" w:rsidR="00B719BE" w:rsidRDefault="00B719BE" w:rsidP="006C28F0">
      <w:pPr>
        <w:rPr>
          <w:rFonts w:ascii="Times New Roman" w:hAnsi="Times New Roman" w:cs="Times New Roman"/>
          <w:sz w:val="24"/>
          <w:szCs w:val="24"/>
        </w:rPr>
      </w:pPr>
      <w:r>
        <w:rPr>
          <w:rFonts w:ascii="Times New Roman" w:hAnsi="Times New Roman" w:cs="Times New Roman"/>
          <w:sz w:val="24"/>
          <w:szCs w:val="24"/>
        </w:rPr>
        <w:t>The last part of building an application is creating the top level application driver that actually instantiates all the objects used in the application and controls the program flow. Running the code is broken up into two parts. The first is creating a main program and the second is creating the application driver. The main routine is primari</w:t>
      </w:r>
      <w:r w:rsidR="006D25ED">
        <w:rPr>
          <w:rFonts w:ascii="Times New Roman" w:hAnsi="Times New Roman" w:cs="Times New Roman"/>
          <w:sz w:val="24"/>
          <w:szCs w:val="24"/>
        </w:rPr>
        <w:t>ly responsible for initializing</w:t>
      </w:r>
      <w:r>
        <w:rPr>
          <w:rFonts w:ascii="Times New Roman" w:hAnsi="Times New Roman" w:cs="Times New Roman"/>
          <w:sz w:val="24"/>
          <w:szCs w:val="24"/>
        </w:rPr>
        <w:t xml:space="preserve"> the communication libraries and creating the application object, the application object then controls the application itself. The main program for the powerflow application is</w:t>
      </w:r>
    </w:p>
    <w:p w14:paraId="45FC8D88" w14:textId="77777777" w:rsidR="00030815" w:rsidRPr="00030815" w:rsidRDefault="00030815" w:rsidP="00030815">
      <w:pPr>
        <w:pStyle w:val="RedBoldCode"/>
      </w:pPr>
      <w:r w:rsidRPr="00030815">
        <w:t>main(int argc, char **argv)</w:t>
      </w:r>
    </w:p>
    <w:p w14:paraId="04CE7DEA" w14:textId="77777777" w:rsidR="00030815" w:rsidRPr="00030815" w:rsidRDefault="00030815" w:rsidP="00030815">
      <w:pPr>
        <w:pStyle w:val="RedBoldCode"/>
      </w:pPr>
      <w:r w:rsidRPr="00030815">
        <w:t>{</w:t>
      </w:r>
    </w:p>
    <w:p w14:paraId="0F3CB13D" w14:textId="77777777" w:rsidR="00030815" w:rsidRPr="00030815" w:rsidRDefault="00030815" w:rsidP="00030815">
      <w:pPr>
        <w:pStyle w:val="RedBoldCode"/>
      </w:pPr>
      <w:r w:rsidRPr="00030815">
        <w:t xml:space="preserve">  int ierr = MPI_Init(&amp;argc, &amp;argv);</w:t>
      </w:r>
    </w:p>
    <w:p w14:paraId="6CEECA68" w14:textId="7730E3C3" w:rsidR="00030815" w:rsidRPr="00030815" w:rsidRDefault="00030815" w:rsidP="00030815">
      <w:pPr>
        <w:pStyle w:val="RedBoldCode"/>
      </w:pPr>
      <w:r>
        <w:t xml:space="preserve">  gridpack::math::Initialize();</w:t>
      </w:r>
    </w:p>
    <w:p w14:paraId="1FD7E48B" w14:textId="77777777" w:rsidR="00030815" w:rsidRPr="00030815" w:rsidRDefault="00030815" w:rsidP="00030815">
      <w:pPr>
        <w:pStyle w:val="RedBoldCode"/>
      </w:pPr>
      <w:r w:rsidRPr="00030815">
        <w:t xml:space="preserve">  GA_Initialize();</w:t>
      </w:r>
    </w:p>
    <w:p w14:paraId="386761D1" w14:textId="77777777" w:rsidR="00030815" w:rsidRPr="00030815" w:rsidRDefault="00030815" w:rsidP="00030815">
      <w:pPr>
        <w:pStyle w:val="RedBoldCode"/>
      </w:pPr>
      <w:r w:rsidRPr="00030815">
        <w:t xml:space="preserve">  int stack = 200000, heap = 200000;</w:t>
      </w:r>
    </w:p>
    <w:p w14:paraId="7120670A" w14:textId="77777777" w:rsidR="00030815" w:rsidRPr="00030815" w:rsidRDefault="00030815" w:rsidP="00030815">
      <w:pPr>
        <w:pStyle w:val="RedBoldCode"/>
      </w:pPr>
      <w:r w:rsidRPr="00030815">
        <w:t xml:space="preserve">  MA_init(C_DBL, stack, heap);</w:t>
      </w:r>
    </w:p>
    <w:p w14:paraId="031DDBDA" w14:textId="77777777" w:rsidR="00030815" w:rsidRPr="00030815" w:rsidRDefault="00030815" w:rsidP="00030815">
      <w:pPr>
        <w:pStyle w:val="RedBoldCode"/>
      </w:pPr>
    </w:p>
    <w:p w14:paraId="2B87FF5B" w14:textId="77777777" w:rsidR="00030815" w:rsidRPr="00030815" w:rsidRDefault="00030815" w:rsidP="00030815">
      <w:pPr>
        <w:pStyle w:val="RedBoldCode"/>
      </w:pPr>
      <w:r w:rsidRPr="00030815">
        <w:t xml:space="preserve">  gridpack::powerflow::PFApp app;</w:t>
      </w:r>
    </w:p>
    <w:p w14:paraId="1B5C12A4" w14:textId="77777777" w:rsidR="00030815" w:rsidRPr="00030815" w:rsidRDefault="00030815" w:rsidP="00030815">
      <w:pPr>
        <w:pStyle w:val="RedBoldCode"/>
      </w:pPr>
      <w:r w:rsidRPr="00030815">
        <w:t xml:space="preserve">  app.execute();</w:t>
      </w:r>
    </w:p>
    <w:p w14:paraId="3643DA1F" w14:textId="77777777" w:rsidR="00030815" w:rsidRPr="00030815" w:rsidRDefault="00030815" w:rsidP="00030815">
      <w:pPr>
        <w:pStyle w:val="RedBoldCode"/>
      </w:pPr>
    </w:p>
    <w:p w14:paraId="6413A81C" w14:textId="77777777" w:rsidR="00030815" w:rsidRPr="00030815" w:rsidRDefault="00030815" w:rsidP="00030815">
      <w:pPr>
        <w:pStyle w:val="RedBoldCode"/>
      </w:pPr>
      <w:r w:rsidRPr="00030815">
        <w:lastRenderedPageBreak/>
        <w:t xml:space="preserve">  GA_Terminate();</w:t>
      </w:r>
    </w:p>
    <w:p w14:paraId="519468C6" w14:textId="77777777" w:rsidR="00030815" w:rsidRPr="00030815" w:rsidRDefault="00030815" w:rsidP="00030815">
      <w:pPr>
        <w:pStyle w:val="RedBoldCode"/>
      </w:pPr>
      <w:r w:rsidRPr="00030815">
        <w:t xml:space="preserve">  gridpack::math::Finalize();</w:t>
      </w:r>
    </w:p>
    <w:p w14:paraId="0362A54E" w14:textId="77777777" w:rsidR="00030815" w:rsidRPr="00030815" w:rsidRDefault="00030815" w:rsidP="00030815">
      <w:pPr>
        <w:pStyle w:val="RedBoldCode"/>
      </w:pPr>
      <w:r w:rsidRPr="00030815">
        <w:t xml:space="preserve">  ierr = MPI_Finalize();</w:t>
      </w:r>
    </w:p>
    <w:p w14:paraId="07F74C8C" w14:textId="7A6C613F" w:rsidR="00B719BE" w:rsidRDefault="00030815" w:rsidP="00030815">
      <w:pPr>
        <w:pStyle w:val="RedBoldCode"/>
      </w:pPr>
      <w:r w:rsidRPr="00030815">
        <w:t>}</w:t>
      </w:r>
    </w:p>
    <w:p w14:paraId="2ADBABC5" w14:textId="405706A4"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first block of code in this program initializes the MPI and GA communication libraries and allocates internal memory used by GA. It also initializes the math libraries, which, in turn, calls the initialization routines of whatever library the math module is built on. The code then instantiates a powerflow application object and call</w:t>
      </w:r>
      <w:r w:rsidR="006D25ED">
        <w:rPr>
          <w:rFonts w:ascii="Times New Roman" w:hAnsi="Times New Roman" w:cs="Times New Roman"/>
          <w:sz w:val="24"/>
          <w:szCs w:val="24"/>
        </w:rPr>
        <w:t>s</w:t>
      </w:r>
      <w:r>
        <w:rPr>
          <w:rFonts w:ascii="Times New Roman" w:hAnsi="Times New Roman" w:cs="Times New Roman"/>
          <w:sz w:val="24"/>
          <w:szCs w:val="24"/>
        </w:rPr>
        <w:t xml:space="preserve"> the execute method for this object. The remainder of the powerflow application is contained in the </w:t>
      </w:r>
      <w:r w:rsidRPr="006D25ED">
        <w:rPr>
          <w:rStyle w:val="Heading1Char"/>
        </w:rPr>
        <w:t>PFApp::execute</w:t>
      </w:r>
      <w:r>
        <w:rPr>
          <w:rFonts w:ascii="Times New Roman" w:hAnsi="Times New Roman" w:cs="Times New Roman"/>
          <w:sz w:val="24"/>
          <w:szCs w:val="24"/>
        </w:rPr>
        <w:t xml:space="preserve"> method. Finally, when the application has finished running, the main program cleans up the communication and math libraries.</w:t>
      </w:r>
    </w:p>
    <w:p w14:paraId="18D5D529" w14:textId="3B6EA8D7"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powerflow execute method is where the top level control of the application is embedded. The execute method starts off with the code</w:t>
      </w:r>
    </w:p>
    <w:p w14:paraId="22EA4A0A" w14:textId="77777777" w:rsidR="00030815" w:rsidRPr="00030815" w:rsidRDefault="00030815" w:rsidP="00030815">
      <w:pPr>
        <w:pStyle w:val="RedBoldCode"/>
      </w:pPr>
      <w:r w:rsidRPr="00030815">
        <w:t xml:space="preserve">  gridpack::parallel::Communicator world;</w:t>
      </w:r>
    </w:p>
    <w:p w14:paraId="11271DCE" w14:textId="77777777" w:rsidR="00030815" w:rsidRPr="00030815" w:rsidRDefault="00030815" w:rsidP="00030815">
      <w:pPr>
        <w:pStyle w:val="RedBoldCode"/>
      </w:pPr>
      <w:r w:rsidRPr="00030815">
        <w:t xml:space="preserve">  boost::shared_ptr&lt;PFNetwork&gt; network(new PFNetwork(world));</w:t>
      </w:r>
    </w:p>
    <w:p w14:paraId="6BE5C72C" w14:textId="73728B4C" w:rsidR="00030815" w:rsidRPr="00030815" w:rsidRDefault="00030815" w:rsidP="00030815">
      <w:pPr>
        <w:pStyle w:val="RedBoldCode"/>
      </w:pPr>
    </w:p>
    <w:p w14:paraId="0C56D434" w14:textId="77777777" w:rsidR="00030815" w:rsidRDefault="00030815" w:rsidP="00030815">
      <w:pPr>
        <w:pStyle w:val="RedBoldCode"/>
      </w:pPr>
      <w:r w:rsidRPr="00030815">
        <w:t xml:space="preserve">  gridpack::utility::Configuration *config</w:t>
      </w:r>
    </w:p>
    <w:p w14:paraId="6916DCAA" w14:textId="750D8981" w:rsidR="00030815" w:rsidRPr="00030815" w:rsidRDefault="00030815" w:rsidP="00030815">
      <w:pPr>
        <w:pStyle w:val="RedBoldCode"/>
      </w:pPr>
      <w:r>
        <w:t xml:space="preserve">     </w:t>
      </w:r>
      <w:r w:rsidRPr="00030815">
        <w:t xml:space="preserve"> = gridpack::utility::Configuration::configuration();</w:t>
      </w:r>
    </w:p>
    <w:p w14:paraId="2D1C655D" w14:textId="77777777" w:rsidR="00030815" w:rsidRPr="00030815" w:rsidRDefault="00030815" w:rsidP="00030815">
      <w:pPr>
        <w:pStyle w:val="RedBoldCode"/>
      </w:pPr>
      <w:r w:rsidRPr="00030815">
        <w:t xml:space="preserve">  config-&gt;open("input.xml",world);</w:t>
      </w:r>
    </w:p>
    <w:p w14:paraId="35696113" w14:textId="77777777" w:rsidR="00030815" w:rsidRPr="00030815" w:rsidRDefault="00030815" w:rsidP="00030815">
      <w:pPr>
        <w:pStyle w:val="RedBoldCode"/>
      </w:pPr>
      <w:r w:rsidRPr="00030815">
        <w:t xml:space="preserve">  gridpack::utility::Configuration::Cursor *cursor;</w:t>
      </w:r>
    </w:p>
    <w:p w14:paraId="26BDE9E6" w14:textId="77777777" w:rsidR="00030815" w:rsidRPr="00030815" w:rsidRDefault="00030815" w:rsidP="00030815">
      <w:pPr>
        <w:pStyle w:val="RedBoldCode"/>
      </w:pPr>
      <w:r w:rsidRPr="00030815">
        <w:t xml:space="preserve">  cursor = config-&gt;getCursor("Configuration.Powerflow");</w:t>
      </w:r>
    </w:p>
    <w:p w14:paraId="5EC2E7C8" w14:textId="77777777" w:rsidR="00030815" w:rsidRPr="00030815" w:rsidRDefault="00030815" w:rsidP="00030815">
      <w:pPr>
        <w:pStyle w:val="RedBoldCode"/>
      </w:pPr>
      <w:r w:rsidRPr="00030815">
        <w:t xml:space="preserve">  std::string filename = cursor-&gt;get("networkConfiguration",</w:t>
      </w:r>
    </w:p>
    <w:p w14:paraId="4E98DC08" w14:textId="3B6A90BE" w:rsidR="00030815" w:rsidRPr="00030815" w:rsidRDefault="00030815" w:rsidP="00030815">
      <w:pPr>
        <w:pStyle w:val="RedBoldCode"/>
      </w:pPr>
      <w:r w:rsidRPr="00030815">
        <w:t xml:space="preserve">      "No network configuration specified");</w:t>
      </w:r>
    </w:p>
    <w:p w14:paraId="6287BEBC" w14:textId="77777777" w:rsidR="00030815" w:rsidRPr="00030815" w:rsidRDefault="00030815" w:rsidP="00030815">
      <w:pPr>
        <w:pStyle w:val="RedBoldCode"/>
      </w:pPr>
      <w:r w:rsidRPr="00030815">
        <w:t xml:space="preserve">  gridpack::parser::PTI23_parser&lt;PFNetwork&gt; parser(network);</w:t>
      </w:r>
    </w:p>
    <w:p w14:paraId="0CAD29A9" w14:textId="77777777" w:rsidR="00030815" w:rsidRPr="00030815" w:rsidRDefault="00030815" w:rsidP="00030815">
      <w:pPr>
        <w:pStyle w:val="RedBoldCode"/>
      </w:pPr>
      <w:r w:rsidRPr="00030815">
        <w:t xml:space="preserve">  parser.parse(filename.c_str());</w:t>
      </w:r>
    </w:p>
    <w:p w14:paraId="260F774D" w14:textId="023F95E7" w:rsidR="00030815" w:rsidRPr="00030815" w:rsidRDefault="00030815" w:rsidP="00030815">
      <w:pPr>
        <w:pStyle w:val="RedBoldCode"/>
      </w:pPr>
      <w:r w:rsidRPr="00030815">
        <w:t xml:space="preserve">  </w:t>
      </w:r>
    </w:p>
    <w:p w14:paraId="2E80E0EC" w14:textId="77777777" w:rsidR="00030815" w:rsidRPr="00030815" w:rsidRDefault="00030815" w:rsidP="00030815">
      <w:pPr>
        <w:pStyle w:val="RedBoldCode"/>
      </w:pPr>
      <w:r w:rsidRPr="00030815">
        <w:t xml:space="preserve">  network-&gt;partition();</w:t>
      </w:r>
    </w:p>
    <w:p w14:paraId="67954B4B" w14:textId="5590C1E9"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first two lines create a communicator for this application</w:t>
      </w:r>
      <w:r w:rsidR="00764F1C">
        <w:rPr>
          <w:rFonts w:ascii="Times New Roman" w:hAnsi="Times New Roman" w:cs="Times New Roman"/>
          <w:sz w:val="24"/>
          <w:szCs w:val="24"/>
        </w:rPr>
        <w:t xml:space="preserve"> and use it to instantiate a </w:t>
      </w:r>
      <w:r w:rsidR="00764F1C" w:rsidRPr="006D25ED">
        <w:rPr>
          <w:rStyle w:val="Heading1Char"/>
        </w:rPr>
        <w:t>PFNetwork</w:t>
      </w:r>
      <w:r w:rsidR="00764F1C">
        <w:rPr>
          <w:rFonts w:ascii="Times New Roman" w:hAnsi="Times New Roman" w:cs="Times New Roman"/>
          <w:sz w:val="24"/>
          <w:szCs w:val="24"/>
        </w:rPr>
        <w:t xml:space="preserve"> object (note that this is really a </w:t>
      </w:r>
      <w:r w:rsidR="00764F1C" w:rsidRPr="006D25ED">
        <w:rPr>
          <w:rStyle w:val="Heading1Char"/>
        </w:rPr>
        <w:t>BaseNetwork</w:t>
      </w:r>
      <w:r w:rsidR="00764F1C">
        <w:rPr>
          <w:rFonts w:ascii="Times New Roman" w:hAnsi="Times New Roman" w:cs="Times New Roman"/>
          <w:sz w:val="24"/>
          <w:szCs w:val="24"/>
        </w:rPr>
        <w:t xml:space="preserve"> template that is instantiated using the </w:t>
      </w:r>
      <w:r w:rsidR="00764F1C" w:rsidRPr="006D25ED">
        <w:rPr>
          <w:rStyle w:val="Heading1Char"/>
        </w:rPr>
        <w:t>PFBus</w:t>
      </w:r>
      <w:r w:rsidR="00764F1C">
        <w:rPr>
          <w:rFonts w:ascii="Times New Roman" w:hAnsi="Times New Roman" w:cs="Times New Roman"/>
          <w:sz w:val="24"/>
          <w:szCs w:val="24"/>
        </w:rPr>
        <w:t xml:space="preserve"> and </w:t>
      </w:r>
      <w:r w:rsidR="00764F1C" w:rsidRPr="006D25ED">
        <w:rPr>
          <w:rStyle w:val="Heading1Char"/>
        </w:rPr>
        <w:t>PFBranch</w:t>
      </w:r>
      <w:r w:rsidR="00764F1C">
        <w:rPr>
          <w:rFonts w:ascii="Times New Roman" w:hAnsi="Times New Roman" w:cs="Times New Roman"/>
          <w:sz w:val="24"/>
          <w:szCs w:val="24"/>
        </w:rPr>
        <w:t xml:space="preserve"> classes). The network object exists but has no buses or branches on it. The next few lines get an instance of the configuration object and use this to open the </w:t>
      </w:r>
      <w:r w:rsidR="00764F1C" w:rsidRPr="006D25ED">
        <w:rPr>
          <w:rStyle w:val="Heading1Char"/>
        </w:rPr>
        <w:t>input.xml</w:t>
      </w:r>
      <w:r w:rsidR="00764F1C">
        <w:rPr>
          <w:rFonts w:ascii="Times New Roman" w:hAnsi="Times New Roman" w:cs="Times New Roman"/>
          <w:sz w:val="24"/>
          <w:szCs w:val="24"/>
        </w:rPr>
        <w:t xml:space="preserve"> file. This filename has been hardwired into this implementation but it could be passed in as a runtime argument, if desired. The code then creates a </w:t>
      </w:r>
      <w:r w:rsidR="00764F1C" w:rsidRPr="006D25ED">
        <w:rPr>
          <w:rStyle w:val="Heading1Char"/>
        </w:rPr>
        <w:t>Cursor</w:t>
      </w:r>
      <w:r w:rsidR="00764F1C">
        <w:rPr>
          <w:rFonts w:ascii="Times New Roman" w:hAnsi="Times New Roman" w:cs="Times New Roman"/>
          <w:sz w:val="24"/>
          <w:szCs w:val="24"/>
        </w:rPr>
        <w:t xml:space="preserve"> object and initializes this to point into the </w:t>
      </w:r>
      <w:r w:rsidR="00764F1C" w:rsidRPr="006D25ED">
        <w:rPr>
          <w:rStyle w:val="Heading1Char"/>
        </w:rPr>
        <w:t>Configuration.Powerflow</w:t>
      </w:r>
      <w:r w:rsidR="00764F1C">
        <w:rPr>
          <w:rFonts w:ascii="Times New Roman" w:hAnsi="Times New Roman" w:cs="Times New Roman"/>
          <w:sz w:val="24"/>
          <w:szCs w:val="24"/>
        </w:rPr>
        <w:t xml:space="preserve"> block of the </w:t>
      </w:r>
      <w:r w:rsidR="00764F1C" w:rsidRPr="006D25ED">
        <w:rPr>
          <w:rStyle w:val="Heading1Char"/>
        </w:rPr>
        <w:t>input.xml</w:t>
      </w:r>
      <w:r w:rsidR="00764F1C">
        <w:rPr>
          <w:rFonts w:ascii="Times New Roman" w:hAnsi="Times New Roman" w:cs="Times New Roman"/>
          <w:sz w:val="24"/>
          <w:szCs w:val="24"/>
        </w:rPr>
        <w:t xml:space="preserve"> file. The cursor can then be used to get the contents of the </w:t>
      </w:r>
      <w:r w:rsidR="00764F1C" w:rsidRPr="006D25ED">
        <w:rPr>
          <w:rStyle w:val="Heading1Char"/>
        </w:rPr>
        <w:t>networkConfiguration</w:t>
      </w:r>
      <w:r w:rsidR="00764F1C">
        <w:rPr>
          <w:rFonts w:ascii="Times New Roman" w:hAnsi="Times New Roman" w:cs="Times New Roman"/>
          <w:sz w:val="24"/>
          <w:szCs w:val="24"/>
        </w:rPr>
        <w:t xml:space="preserve"> block in </w:t>
      </w:r>
      <w:r w:rsidR="00764F1C" w:rsidRPr="006D25ED">
        <w:rPr>
          <w:rStyle w:val="Heading1Char"/>
        </w:rPr>
        <w:t>input.xml</w:t>
      </w:r>
      <w:r w:rsidR="00764F1C">
        <w:rPr>
          <w:rFonts w:ascii="Times New Roman" w:hAnsi="Times New Roman" w:cs="Times New Roman"/>
          <w:sz w:val="24"/>
          <w:szCs w:val="24"/>
        </w:rPr>
        <w:t xml:space="preserve">, which corresponds to the name of the network configuration file containing the powergrid network. After getting the file name, the code creates a </w:t>
      </w:r>
      <w:r w:rsidR="00764F1C" w:rsidRPr="006D25ED">
        <w:rPr>
          <w:rStyle w:val="Heading1Char"/>
        </w:rPr>
        <w:t>PTI23_parser</w:t>
      </w:r>
      <w:r w:rsidR="00764F1C">
        <w:rPr>
          <w:rFonts w:ascii="Times New Roman" w:hAnsi="Times New Roman" w:cs="Times New Roman"/>
          <w:sz w:val="24"/>
          <w:szCs w:val="24"/>
        </w:rPr>
        <w:t xml:space="preserve"> object and </w:t>
      </w:r>
      <w:r w:rsidR="00764F1C">
        <w:rPr>
          <w:rFonts w:ascii="Times New Roman" w:hAnsi="Times New Roman" w:cs="Times New Roman"/>
          <w:sz w:val="24"/>
          <w:szCs w:val="24"/>
        </w:rPr>
        <w:lastRenderedPageBreak/>
        <w:t>passes in the current network object as an argument. When the parse method is called, the parser reads in the file specified in filename and uses that to add buses and branches to the network object. At this point, the network has all the bus and branches from the configuration file, but no ghost buses or branches</w:t>
      </w:r>
      <w:r w:rsidR="00C404F2">
        <w:rPr>
          <w:rFonts w:ascii="Times New Roman" w:hAnsi="Times New Roman" w:cs="Times New Roman"/>
          <w:sz w:val="24"/>
          <w:szCs w:val="24"/>
        </w:rPr>
        <w:t xml:space="preserve"> exist and</w:t>
      </w:r>
      <w:r w:rsidR="00764F1C">
        <w:rPr>
          <w:rFonts w:ascii="Times New Roman" w:hAnsi="Times New Roman" w:cs="Times New Roman"/>
          <w:sz w:val="24"/>
          <w:szCs w:val="24"/>
        </w:rPr>
        <w:t xml:space="preserve"> buses and branches are not distributed in an optimal way. Call</w:t>
      </w:r>
      <w:r w:rsidR="00C404F2">
        <w:rPr>
          <w:rFonts w:ascii="Times New Roman" w:hAnsi="Times New Roman" w:cs="Times New Roman"/>
          <w:sz w:val="24"/>
          <w:szCs w:val="24"/>
        </w:rPr>
        <w:t xml:space="preserve">ing </w:t>
      </w:r>
      <w:r w:rsidR="00764F1C">
        <w:rPr>
          <w:rFonts w:ascii="Times New Roman" w:hAnsi="Times New Roman" w:cs="Times New Roman"/>
          <w:sz w:val="24"/>
          <w:szCs w:val="24"/>
        </w:rPr>
        <w:t>the partition method</w:t>
      </w:r>
      <w:r w:rsidR="00C404F2">
        <w:rPr>
          <w:rFonts w:ascii="Times New Roman" w:hAnsi="Times New Roman" w:cs="Times New Roman"/>
          <w:sz w:val="24"/>
          <w:szCs w:val="24"/>
        </w:rPr>
        <w:t xml:space="preserve"> on the network then distributes</w:t>
      </w:r>
      <w:r w:rsidR="00764F1C">
        <w:rPr>
          <w:rFonts w:ascii="Times New Roman" w:hAnsi="Times New Roman" w:cs="Times New Roman"/>
          <w:sz w:val="24"/>
          <w:szCs w:val="24"/>
        </w:rPr>
        <w:t xml:space="preserve"> the buses and branches and adds approp</w:t>
      </w:r>
      <w:r w:rsidR="00C404F2">
        <w:rPr>
          <w:rFonts w:ascii="Times New Roman" w:hAnsi="Times New Roman" w:cs="Times New Roman"/>
          <w:sz w:val="24"/>
          <w:szCs w:val="24"/>
        </w:rPr>
        <w:t>riate ghost buses and branches.</w:t>
      </w:r>
    </w:p>
    <w:p w14:paraId="7E0DDCA5" w14:textId="4191C9CF" w:rsidR="00C404F2" w:rsidRDefault="00C404F2" w:rsidP="00030815">
      <w:pPr>
        <w:rPr>
          <w:rFonts w:ascii="Times New Roman" w:hAnsi="Times New Roman" w:cs="Times New Roman"/>
          <w:sz w:val="24"/>
          <w:szCs w:val="24"/>
        </w:rPr>
      </w:pPr>
      <w:r>
        <w:rPr>
          <w:rFonts w:ascii="Times New Roman" w:hAnsi="Times New Roman" w:cs="Times New Roman"/>
          <w:sz w:val="24"/>
          <w:szCs w:val="24"/>
        </w:rPr>
        <w:t>The next set of calls initialize the network components and prepare the network for computation.</w:t>
      </w:r>
    </w:p>
    <w:p w14:paraId="28E26142" w14:textId="6295AD51" w:rsidR="00C404F2" w:rsidRPr="00C404F2" w:rsidRDefault="00C404F2" w:rsidP="00C404F2">
      <w:pPr>
        <w:pStyle w:val="RedBoldCode"/>
      </w:pPr>
      <w:r w:rsidRPr="00C404F2">
        <w:t xml:space="preserve">  gridpack::powerflow::PFFactory factory(network);</w:t>
      </w:r>
    </w:p>
    <w:p w14:paraId="68CA4448" w14:textId="77777777" w:rsidR="00C404F2" w:rsidRPr="00C404F2" w:rsidRDefault="00C404F2" w:rsidP="00C404F2">
      <w:pPr>
        <w:pStyle w:val="RedBoldCode"/>
      </w:pPr>
      <w:r w:rsidRPr="00C404F2">
        <w:t xml:space="preserve">  factory.load();</w:t>
      </w:r>
    </w:p>
    <w:p w14:paraId="5068507C" w14:textId="77777777" w:rsidR="00C404F2" w:rsidRPr="00C404F2" w:rsidRDefault="00C404F2" w:rsidP="00C404F2">
      <w:pPr>
        <w:pStyle w:val="RedBoldCode"/>
      </w:pPr>
    </w:p>
    <w:p w14:paraId="10FD6650" w14:textId="77777777" w:rsidR="00C404F2" w:rsidRPr="00C404F2" w:rsidRDefault="00C404F2" w:rsidP="00C404F2">
      <w:pPr>
        <w:pStyle w:val="RedBoldCode"/>
      </w:pPr>
      <w:r w:rsidRPr="00C404F2">
        <w:t xml:space="preserve">  factory.setComponents();</w:t>
      </w:r>
    </w:p>
    <w:p w14:paraId="7C1D2138" w14:textId="77777777" w:rsidR="00C404F2" w:rsidRPr="00C404F2" w:rsidRDefault="00C404F2" w:rsidP="00C404F2">
      <w:pPr>
        <w:pStyle w:val="RedBoldCode"/>
      </w:pPr>
      <w:r w:rsidRPr="00C404F2">
        <w:t xml:space="preserve">  factory.setExchange();</w:t>
      </w:r>
    </w:p>
    <w:p w14:paraId="2313B719" w14:textId="2326E63A" w:rsidR="00C404F2" w:rsidRPr="00C404F2" w:rsidRDefault="00C404F2" w:rsidP="00C404F2">
      <w:pPr>
        <w:pStyle w:val="RedBoldCode"/>
      </w:pPr>
      <w:r w:rsidRPr="00C404F2">
        <w:t xml:space="preserve">  </w:t>
      </w:r>
    </w:p>
    <w:p w14:paraId="72732A59" w14:textId="265B04D5" w:rsidR="00C404F2" w:rsidRDefault="00C404F2" w:rsidP="00C404F2">
      <w:pPr>
        <w:pStyle w:val="RedBoldCode"/>
      </w:pPr>
      <w:r>
        <w:t xml:space="preserve">  network-&gt;initBusUpdate();</w:t>
      </w:r>
    </w:p>
    <w:p w14:paraId="359C2AB9" w14:textId="77777777" w:rsidR="003B20E1" w:rsidRDefault="003B20E1" w:rsidP="00C404F2">
      <w:pPr>
        <w:pStyle w:val="RedBoldCode"/>
      </w:pPr>
    </w:p>
    <w:p w14:paraId="70D13E46" w14:textId="294ACCB6" w:rsidR="003B20E1" w:rsidRPr="00C404F2" w:rsidRDefault="003B20E1" w:rsidP="00C404F2">
      <w:pPr>
        <w:pStyle w:val="RedBoldCode"/>
      </w:pPr>
      <w:r w:rsidRPr="003B20E1">
        <w:t xml:space="preserve">  factory.setYBus();</w:t>
      </w:r>
    </w:p>
    <w:p w14:paraId="7901BD4D" w14:textId="1D0DC6E2" w:rsidR="00C404F2" w:rsidRDefault="00C404F2" w:rsidP="00030815">
      <w:pPr>
        <w:rPr>
          <w:rFonts w:ascii="Times New Roman" w:hAnsi="Times New Roman" w:cs="Times New Roman"/>
          <w:sz w:val="24"/>
          <w:szCs w:val="24"/>
        </w:rPr>
      </w:pPr>
      <w:r>
        <w:rPr>
          <w:rFonts w:ascii="Times New Roman" w:hAnsi="Times New Roman" w:cs="Times New Roman"/>
          <w:sz w:val="24"/>
          <w:szCs w:val="24"/>
        </w:rPr>
        <w:t xml:space="preserve">The first call creates a </w:t>
      </w:r>
      <w:r w:rsidRPr="006D25ED">
        <w:rPr>
          <w:rStyle w:val="Heading1Char"/>
        </w:rPr>
        <w:t>PFFactory</w:t>
      </w:r>
      <w:r w:rsidR="006D25ED">
        <w:rPr>
          <w:rFonts w:ascii="Times New Roman" w:hAnsi="Times New Roman" w:cs="Times New Roman"/>
          <w:sz w:val="24"/>
          <w:szCs w:val="24"/>
        </w:rPr>
        <w:t xml:space="preserve"> object</w:t>
      </w:r>
      <w:r>
        <w:rPr>
          <w:rFonts w:ascii="Times New Roman" w:hAnsi="Times New Roman" w:cs="Times New Roman"/>
          <w:sz w:val="24"/>
          <w:szCs w:val="24"/>
        </w:rPr>
        <w:t xml:space="preserve"> and instantiates</w:t>
      </w:r>
      <w:r w:rsidR="006D25ED">
        <w:rPr>
          <w:rFonts w:ascii="Times New Roman" w:hAnsi="Times New Roman" w:cs="Times New Roman"/>
          <w:sz w:val="24"/>
          <w:szCs w:val="24"/>
        </w:rPr>
        <w:t xml:space="preserve"> it</w:t>
      </w:r>
      <w:r>
        <w:rPr>
          <w:rFonts w:ascii="Times New Roman" w:hAnsi="Times New Roman" w:cs="Times New Roman"/>
          <w:sz w:val="24"/>
          <w:szCs w:val="24"/>
        </w:rPr>
        <w:t xml:space="preserve"> with a reference to the current network. The next line calls the </w:t>
      </w:r>
      <w:r w:rsidRPr="006D25ED">
        <w:rPr>
          <w:rStyle w:val="Heading1Char"/>
        </w:rPr>
        <w:t>BaseFactory load</w:t>
      </w:r>
      <w:r>
        <w:rPr>
          <w:rFonts w:ascii="Times New Roman" w:hAnsi="Times New Roman" w:cs="Times New Roman"/>
          <w:sz w:val="24"/>
          <w:szCs w:val="24"/>
        </w:rPr>
        <w:t xml:space="preserve"> method which invokes the</w:t>
      </w:r>
      <w:r w:rsidR="006D25ED">
        <w:rPr>
          <w:rFonts w:ascii="Times New Roman" w:hAnsi="Times New Roman" w:cs="Times New Roman"/>
          <w:sz w:val="24"/>
          <w:szCs w:val="24"/>
        </w:rPr>
        <w:t xml:space="preserve"> component</w:t>
      </w:r>
      <w:r>
        <w:rPr>
          <w:rFonts w:ascii="Times New Roman" w:hAnsi="Times New Roman" w:cs="Times New Roman"/>
          <w:sz w:val="24"/>
          <w:szCs w:val="24"/>
        </w:rPr>
        <w:t xml:space="preserve"> </w:t>
      </w:r>
      <w:r w:rsidRPr="006D25ED">
        <w:rPr>
          <w:rStyle w:val="Heading1Char"/>
        </w:rPr>
        <w:t>load</w:t>
      </w:r>
      <w:r>
        <w:rPr>
          <w:rFonts w:ascii="Times New Roman" w:hAnsi="Times New Roman" w:cs="Times New Roman"/>
          <w:sz w:val="24"/>
          <w:szCs w:val="24"/>
        </w:rPr>
        <w:t xml:space="preserve"> method on all buses and branches. These use data from the </w:t>
      </w:r>
      <w:r w:rsidRPr="006D25ED">
        <w:rPr>
          <w:rStyle w:val="Heading1Char"/>
        </w:rPr>
        <w:t>DataCollection</w:t>
      </w:r>
      <w:r>
        <w:rPr>
          <w:rFonts w:ascii="Times New Roman" w:hAnsi="Times New Roman" w:cs="Times New Roman"/>
          <w:sz w:val="24"/>
          <w:szCs w:val="24"/>
        </w:rPr>
        <w:t xml:space="preserve"> objects to initialize the corresponding bus and branch objects. Note that when the partition function creates the ghost bus and branch objects, it copies the associated </w:t>
      </w:r>
      <w:r w:rsidRPr="006D25ED">
        <w:rPr>
          <w:rStyle w:val="Heading1Char"/>
        </w:rPr>
        <w:t>DataCollection</w:t>
      </w:r>
      <w:r>
        <w:rPr>
          <w:rFonts w:ascii="Times New Roman" w:hAnsi="Times New Roman" w:cs="Times New Roman"/>
          <w:sz w:val="24"/>
          <w:szCs w:val="24"/>
        </w:rPr>
        <w:t xml:space="preserve"> objects so these parameters are available to instantiate all objects in the network.</w:t>
      </w:r>
    </w:p>
    <w:p w14:paraId="74D6B19B" w14:textId="374B5E63" w:rsidR="00C404F2" w:rsidRDefault="00C404F2" w:rsidP="00030815">
      <w:pPr>
        <w:rPr>
          <w:rFonts w:ascii="Times New Roman" w:hAnsi="Times New Roman" w:cs="Times New Roman"/>
          <w:sz w:val="24"/>
          <w:szCs w:val="24"/>
        </w:rPr>
      </w:pPr>
      <w:r>
        <w:rPr>
          <w:rFonts w:ascii="Times New Roman" w:hAnsi="Times New Roman" w:cs="Times New Roman"/>
          <w:sz w:val="24"/>
          <w:szCs w:val="24"/>
        </w:rPr>
        <w:t xml:space="preserve">The next two methods are also implemented as </w:t>
      </w:r>
      <w:r w:rsidRPr="006D25ED">
        <w:rPr>
          <w:rStyle w:val="Heading1Char"/>
        </w:rPr>
        <w:t>BaseFactory</w:t>
      </w:r>
      <w:r>
        <w:rPr>
          <w:rFonts w:ascii="Times New Roman" w:hAnsi="Times New Roman" w:cs="Times New Roman"/>
          <w:sz w:val="24"/>
          <w:szCs w:val="24"/>
        </w:rPr>
        <w:t xml:space="preserve"> methods. The </w:t>
      </w:r>
      <w:r w:rsidRPr="006D25ED">
        <w:rPr>
          <w:rStyle w:val="Heading1Char"/>
        </w:rPr>
        <w:t>setComponents</w:t>
      </w:r>
      <w:r>
        <w:rPr>
          <w:rFonts w:ascii="Times New Roman" w:hAnsi="Times New Roman" w:cs="Times New Roman"/>
          <w:sz w:val="24"/>
          <w:szCs w:val="24"/>
        </w:rPr>
        <w:t xml:space="preserve"> method sets up pointers in the network components that point to neighboring branches and buses (in the case of buses) and terminal buses (in the case of branches). </w:t>
      </w:r>
      <w:r w:rsidR="002B22AF">
        <w:rPr>
          <w:rFonts w:ascii="Times New Roman" w:hAnsi="Times New Roman" w:cs="Times New Roman"/>
          <w:sz w:val="24"/>
          <w:szCs w:val="24"/>
        </w:rPr>
        <w:t xml:space="preserve">It is also responsible for setting up internal indices that are used by the mapper functions to create matrices and vectors. The </w:t>
      </w:r>
      <w:r w:rsidR="002B22AF" w:rsidRPr="006D25ED">
        <w:rPr>
          <w:rStyle w:val="Heading1Char"/>
        </w:rPr>
        <w:t>BaseFactory setExchange</w:t>
      </w:r>
      <w:r w:rsidR="002B22AF">
        <w:rPr>
          <w:rFonts w:ascii="Times New Roman" w:hAnsi="Times New Roman" w:cs="Times New Roman"/>
          <w:sz w:val="24"/>
          <w:szCs w:val="24"/>
        </w:rPr>
        <w:t xml:space="preserve"> method is responsible for setting up the buffers that are used to exchange data between</w:t>
      </w:r>
      <w:r w:rsidR="00916EA7">
        <w:rPr>
          <w:rFonts w:ascii="Times New Roman" w:hAnsi="Times New Roman" w:cs="Times New Roman"/>
          <w:sz w:val="24"/>
          <w:szCs w:val="24"/>
        </w:rPr>
        <w:t xml:space="preserve"> locally owned</w:t>
      </w:r>
      <w:r w:rsidR="002B22AF">
        <w:rPr>
          <w:rFonts w:ascii="Times New Roman" w:hAnsi="Times New Roman" w:cs="Times New Roman"/>
          <w:sz w:val="24"/>
          <w:szCs w:val="24"/>
        </w:rPr>
        <w:t xml:space="preserve"> buses and branches and their corresponding ghost images on other processors.</w:t>
      </w:r>
      <w:r w:rsidR="003B20E1">
        <w:rPr>
          <w:rFonts w:ascii="Times New Roman" w:hAnsi="Times New Roman" w:cs="Times New Roman"/>
          <w:sz w:val="24"/>
          <w:szCs w:val="24"/>
        </w:rPr>
        <w:t xml:space="preserve"> The final factory call to </w:t>
      </w:r>
      <w:r w:rsidR="003B20E1" w:rsidRPr="006D25ED">
        <w:rPr>
          <w:rStyle w:val="Heading1Char"/>
        </w:rPr>
        <w:t>setYBus</w:t>
      </w:r>
      <w:r w:rsidR="003B20E1">
        <w:rPr>
          <w:rFonts w:ascii="Times New Roman" w:hAnsi="Times New Roman" w:cs="Times New Roman"/>
          <w:sz w:val="24"/>
          <w:szCs w:val="24"/>
        </w:rPr>
        <w:t xml:space="preserve"> evaluates the Y-matrix contributions from all network components. The network is fully initialized at this point and ready for computation.</w:t>
      </w:r>
    </w:p>
    <w:p w14:paraId="431FD56C" w14:textId="1799BC02" w:rsidR="003B20E1" w:rsidRDefault="003B20E1" w:rsidP="00030815">
      <w:pPr>
        <w:rPr>
          <w:rFonts w:ascii="Times New Roman" w:hAnsi="Times New Roman" w:cs="Times New Roman"/>
          <w:sz w:val="24"/>
          <w:szCs w:val="24"/>
        </w:rPr>
      </w:pPr>
      <w:r>
        <w:rPr>
          <w:rFonts w:ascii="Times New Roman" w:hAnsi="Times New Roman" w:cs="Times New Roman"/>
          <w:sz w:val="24"/>
          <w:szCs w:val="24"/>
        </w:rPr>
        <w:t>The next set of calls create the Y-matrix and</w:t>
      </w:r>
      <w:r w:rsidR="009E24AC">
        <w:rPr>
          <w:rFonts w:ascii="Times New Roman" w:hAnsi="Times New Roman" w:cs="Times New Roman"/>
          <w:sz w:val="24"/>
          <w:szCs w:val="24"/>
        </w:rPr>
        <w:t xml:space="preserve"> the matrices used in the Newton-Raphson iteration loop.</w:t>
      </w:r>
    </w:p>
    <w:p w14:paraId="36375DC9" w14:textId="77777777" w:rsidR="009E24AC" w:rsidRPr="009E24AC" w:rsidRDefault="009E24AC" w:rsidP="009E24AC">
      <w:pPr>
        <w:pStyle w:val="RedBoldCode"/>
      </w:pPr>
      <w:r w:rsidRPr="009E24AC">
        <w:t xml:space="preserve">  factory.setMode(YBus);</w:t>
      </w:r>
    </w:p>
    <w:p w14:paraId="0515B3B3" w14:textId="77777777" w:rsidR="009E24AC" w:rsidRPr="009E24AC" w:rsidRDefault="009E24AC" w:rsidP="009E24AC">
      <w:pPr>
        <w:pStyle w:val="RedBoldCode"/>
      </w:pPr>
      <w:r w:rsidRPr="009E24AC">
        <w:t xml:space="preserve">  gridpack::mapper::FullMatrixMap&lt;PFNetwork&gt; mMap(network);</w:t>
      </w:r>
    </w:p>
    <w:p w14:paraId="0FA38F92" w14:textId="594B5848" w:rsidR="009E24AC" w:rsidRPr="009E24AC" w:rsidRDefault="009E24AC" w:rsidP="009E24AC">
      <w:pPr>
        <w:pStyle w:val="RedBoldCode"/>
      </w:pPr>
      <w:r w:rsidRPr="009E24AC">
        <w:t xml:space="preserve">  boost::shared_ptr&lt;gridpack::math::</w:t>
      </w:r>
      <w:r>
        <w:t>Matrix&gt; Y = mMap.mapToMatrix();</w:t>
      </w:r>
    </w:p>
    <w:p w14:paraId="57F4C67D" w14:textId="5609B094" w:rsidR="009E24AC" w:rsidRDefault="009E24AC" w:rsidP="009E24AC">
      <w:pPr>
        <w:pStyle w:val="RedBoldCode"/>
      </w:pPr>
    </w:p>
    <w:p w14:paraId="5F5B0240" w14:textId="4CC813ED" w:rsidR="009E24AC" w:rsidRPr="009E24AC" w:rsidRDefault="009E24AC" w:rsidP="009E24AC">
      <w:pPr>
        <w:pStyle w:val="RedBoldCode"/>
      </w:pPr>
      <w:r>
        <w:t xml:space="preserve">  factory.setSBus();</w:t>
      </w:r>
    </w:p>
    <w:p w14:paraId="0A57D40D" w14:textId="77777777" w:rsidR="009E24AC" w:rsidRPr="009E24AC" w:rsidRDefault="009E24AC" w:rsidP="009E24AC">
      <w:pPr>
        <w:pStyle w:val="RedBoldCode"/>
      </w:pPr>
      <w:r w:rsidRPr="009E24AC">
        <w:t xml:space="preserve">  factory.setMode(RHS);</w:t>
      </w:r>
    </w:p>
    <w:p w14:paraId="666E9A50" w14:textId="77777777" w:rsidR="009E24AC" w:rsidRPr="009E24AC" w:rsidRDefault="009E24AC" w:rsidP="009E24AC">
      <w:pPr>
        <w:pStyle w:val="RedBoldCode"/>
      </w:pPr>
      <w:r w:rsidRPr="009E24AC">
        <w:t xml:space="preserve">  gridpack::mapper::BusVectorMap&lt;PFNetwork&gt; vMap(network);</w:t>
      </w:r>
    </w:p>
    <w:p w14:paraId="71D56D1B" w14:textId="77777777" w:rsidR="009E24AC" w:rsidRPr="009E24AC" w:rsidRDefault="009E24AC" w:rsidP="009E24AC">
      <w:pPr>
        <w:pStyle w:val="RedBoldCode"/>
      </w:pPr>
      <w:r w:rsidRPr="009E24AC">
        <w:t xml:space="preserve">  boost::shared_ptr&lt;gridpack::math::Vector&gt; PQ = vMap.mapToVector();</w:t>
      </w:r>
    </w:p>
    <w:p w14:paraId="32B15619" w14:textId="77777777" w:rsidR="009E24AC" w:rsidRDefault="009E24AC" w:rsidP="009E24AC">
      <w:pPr>
        <w:pStyle w:val="RedBoldCode"/>
      </w:pPr>
    </w:p>
    <w:p w14:paraId="71AFBA9D" w14:textId="77777777" w:rsidR="009E24AC" w:rsidRPr="009E24AC" w:rsidRDefault="009E24AC" w:rsidP="009E24AC">
      <w:pPr>
        <w:pStyle w:val="RedBoldCode"/>
      </w:pPr>
      <w:r w:rsidRPr="009E24AC">
        <w:t xml:space="preserve">  factory.setMode(Jacobian);</w:t>
      </w:r>
    </w:p>
    <w:p w14:paraId="7D970694" w14:textId="77777777" w:rsidR="009E24AC" w:rsidRPr="009E24AC" w:rsidRDefault="009E24AC" w:rsidP="009E24AC">
      <w:pPr>
        <w:pStyle w:val="RedBoldCode"/>
      </w:pPr>
      <w:r w:rsidRPr="009E24AC">
        <w:t xml:space="preserve">  gridpack::mapper::FullMatrixMap&lt;PFNetwork&gt; jMap(network);</w:t>
      </w:r>
    </w:p>
    <w:p w14:paraId="7FCE5DF5" w14:textId="25E44B09" w:rsidR="009E24AC" w:rsidRDefault="009E24AC" w:rsidP="009E24AC">
      <w:pPr>
        <w:pStyle w:val="RedBoldCode"/>
      </w:pPr>
      <w:r w:rsidRPr="009E24AC">
        <w:t xml:space="preserve">  boost::shared_ptr&lt;gridpack::math::Matrix&gt; J = jMap.mapToMatrix();</w:t>
      </w:r>
    </w:p>
    <w:p w14:paraId="377A2DB0" w14:textId="14883634" w:rsidR="00D77D34" w:rsidRDefault="00D77D34" w:rsidP="009E24AC">
      <w:pPr>
        <w:pStyle w:val="RedBoldCode"/>
      </w:pPr>
      <w:r w:rsidRPr="00D77D34">
        <w:t xml:space="preserve">  boost::shared_ptr&lt;gridpack::math::Vector&gt; X(PQ-&gt;clone());</w:t>
      </w:r>
    </w:p>
    <w:p w14:paraId="59767609" w14:textId="5E6724F1" w:rsidR="00D77D34" w:rsidRDefault="009E24AC" w:rsidP="009E24AC">
      <w:pPr>
        <w:rPr>
          <w:rFonts w:ascii="Times New Roman" w:hAnsi="Times New Roman" w:cs="Times New Roman"/>
          <w:sz w:val="24"/>
          <w:szCs w:val="24"/>
        </w:rPr>
      </w:pPr>
      <w:r>
        <w:rPr>
          <w:rFonts w:ascii="Times New Roman" w:hAnsi="Times New Roman" w:cs="Times New Roman"/>
          <w:sz w:val="24"/>
          <w:szCs w:val="24"/>
        </w:rPr>
        <w:t>The first call sets the internal p_mode variable in all network components to “</w:t>
      </w:r>
      <w:r w:rsidRPr="006D25ED">
        <w:rPr>
          <w:rStyle w:val="Heading1Char"/>
        </w:rPr>
        <w:t>YBus</w:t>
      </w:r>
      <w:r>
        <w:rPr>
          <w:rFonts w:ascii="Times New Roman" w:hAnsi="Times New Roman" w:cs="Times New Roman"/>
          <w:sz w:val="24"/>
          <w:szCs w:val="24"/>
        </w:rPr>
        <w:t xml:space="preserve">”. The second call constructs a </w:t>
      </w:r>
      <w:r w:rsidRPr="006D25ED">
        <w:rPr>
          <w:rStyle w:val="Heading1Char"/>
        </w:rPr>
        <w:t>FullMatrixMap</w:t>
      </w:r>
      <w:r>
        <w:rPr>
          <w:rFonts w:ascii="Times New Roman" w:hAnsi="Times New Roman" w:cs="Times New Roman"/>
          <w:sz w:val="24"/>
          <w:szCs w:val="24"/>
        </w:rPr>
        <w:t xml:space="preserve"> object </w:t>
      </w:r>
      <w:r w:rsidRPr="006D25ED">
        <w:rPr>
          <w:rStyle w:val="Heading1Char"/>
        </w:rPr>
        <w:t>mMap</w:t>
      </w:r>
      <w:r>
        <w:rPr>
          <w:rFonts w:ascii="Times New Roman" w:hAnsi="Times New Roman" w:cs="Times New Roman"/>
          <w:sz w:val="24"/>
          <w:szCs w:val="24"/>
        </w:rPr>
        <w:t xml:space="preserve"> and the third line uses the </w:t>
      </w:r>
      <w:r w:rsidRPr="00F53152">
        <w:rPr>
          <w:rStyle w:val="Heading1Char"/>
        </w:rPr>
        <w:t>mapToMatrix</w:t>
      </w:r>
      <w:r>
        <w:rPr>
          <w:rFonts w:ascii="Times New Roman" w:hAnsi="Times New Roman" w:cs="Times New Roman"/>
          <w:sz w:val="24"/>
          <w:szCs w:val="24"/>
        </w:rPr>
        <w:t xml:space="preserve"> method to generate a Y-matrix based on the “</w:t>
      </w:r>
      <w:r w:rsidRPr="00F53152">
        <w:rPr>
          <w:rStyle w:val="Heading1Char"/>
        </w:rPr>
        <w:t>YBus</w:t>
      </w:r>
      <w:r>
        <w:rPr>
          <w:rFonts w:ascii="Times New Roman" w:hAnsi="Times New Roman" w:cs="Times New Roman"/>
          <w:sz w:val="24"/>
          <w:szCs w:val="24"/>
        </w:rPr>
        <w:t xml:space="preserve">” mode. The factory then calls the </w:t>
      </w:r>
      <w:r w:rsidRPr="00F53152">
        <w:rPr>
          <w:rStyle w:val="Heading1Char"/>
        </w:rPr>
        <w:t>setSBus</w:t>
      </w:r>
      <w:r>
        <w:rPr>
          <w:rFonts w:ascii="Times New Roman" w:hAnsi="Times New Roman" w:cs="Times New Roman"/>
          <w:sz w:val="24"/>
          <w:szCs w:val="24"/>
        </w:rPr>
        <w:t xml:space="preserve"> method that sets some additional network component parameters (again, by looping over all buses and invoking a </w:t>
      </w:r>
      <w:r w:rsidRPr="00F53152">
        <w:rPr>
          <w:rStyle w:val="Heading1Char"/>
        </w:rPr>
        <w:t>setSBus</w:t>
      </w:r>
      <w:r>
        <w:rPr>
          <w:rFonts w:ascii="Times New Roman" w:hAnsi="Times New Roman" w:cs="Times New Roman"/>
          <w:sz w:val="24"/>
          <w:szCs w:val="24"/>
        </w:rPr>
        <w:t xml:space="preserve"> method on each bus). The next three lines set the mode to “</w:t>
      </w:r>
      <w:r w:rsidRPr="00F53152">
        <w:rPr>
          <w:rStyle w:val="Heading1Char"/>
        </w:rPr>
        <w:t>RHS</w:t>
      </w:r>
      <w:r>
        <w:rPr>
          <w:rFonts w:ascii="Times New Roman" w:hAnsi="Times New Roman" w:cs="Times New Roman"/>
          <w:sz w:val="24"/>
          <w:szCs w:val="24"/>
        </w:rPr>
        <w:t xml:space="preserve">” create a </w:t>
      </w:r>
      <w:r w:rsidRPr="00F53152">
        <w:rPr>
          <w:rStyle w:val="Heading1Char"/>
        </w:rPr>
        <w:t>BusVectorMap</w:t>
      </w:r>
      <w:r>
        <w:rPr>
          <w:rFonts w:ascii="Times New Roman" w:hAnsi="Times New Roman" w:cs="Times New Roman"/>
          <w:sz w:val="24"/>
          <w:szCs w:val="24"/>
        </w:rPr>
        <w:t xml:space="preserve"> object and create the right hand side vector in the powerflow equations using the </w:t>
      </w:r>
      <w:r w:rsidRPr="00F53152">
        <w:rPr>
          <w:rStyle w:val="Heading1Char"/>
        </w:rPr>
        <w:t>vectorToMap</w:t>
      </w:r>
      <w:r>
        <w:rPr>
          <w:rFonts w:ascii="Times New Roman" w:hAnsi="Times New Roman" w:cs="Times New Roman"/>
          <w:sz w:val="24"/>
          <w:szCs w:val="24"/>
        </w:rPr>
        <w:t xml:space="preserve"> method. This builds the vector based on the “</w:t>
      </w:r>
      <w:r w:rsidRPr="00F53152">
        <w:rPr>
          <w:rStyle w:val="Heading1Char"/>
        </w:rPr>
        <w:t>RHS</w:t>
      </w:r>
      <w:r>
        <w:rPr>
          <w:rFonts w:ascii="Times New Roman" w:hAnsi="Times New Roman" w:cs="Times New Roman"/>
          <w:sz w:val="24"/>
          <w:szCs w:val="24"/>
        </w:rPr>
        <w:t>”</w:t>
      </w:r>
      <w:r w:rsidR="00D77D34">
        <w:rPr>
          <w:rFonts w:ascii="Times New Roman" w:hAnsi="Times New Roman" w:cs="Times New Roman"/>
          <w:sz w:val="24"/>
          <w:szCs w:val="24"/>
        </w:rPr>
        <w:t xml:space="preserve"> mode. T</w:t>
      </w:r>
      <w:r>
        <w:rPr>
          <w:rFonts w:ascii="Times New Roman" w:hAnsi="Times New Roman" w:cs="Times New Roman"/>
          <w:sz w:val="24"/>
          <w:szCs w:val="24"/>
        </w:rPr>
        <w:t>he</w:t>
      </w:r>
      <w:r w:rsidR="00D77D34">
        <w:rPr>
          <w:rFonts w:ascii="Times New Roman" w:hAnsi="Times New Roman" w:cs="Times New Roman"/>
          <w:sz w:val="24"/>
          <w:szCs w:val="24"/>
        </w:rPr>
        <w:t xml:space="preserve"> next three lines create the Jacobian using the same pattern as for the Y-matrix. The mode gets set to “</w:t>
      </w:r>
      <w:r w:rsidR="00D77D34" w:rsidRPr="00F53152">
        <w:rPr>
          <w:rStyle w:val="Heading1Char"/>
        </w:rPr>
        <w:t>Jacobian</w:t>
      </w:r>
      <w:r w:rsidR="00D77D34">
        <w:rPr>
          <w:rFonts w:ascii="Times New Roman" w:hAnsi="Times New Roman" w:cs="Times New Roman"/>
          <w:sz w:val="24"/>
          <w:szCs w:val="24"/>
        </w:rPr>
        <w:t xml:space="preserve">”, another </w:t>
      </w:r>
      <w:r w:rsidR="00D77D34" w:rsidRPr="00F53152">
        <w:rPr>
          <w:rStyle w:val="Heading1Char"/>
        </w:rPr>
        <w:t>FullMatrixMap</w:t>
      </w:r>
      <w:r w:rsidR="00D77D34">
        <w:rPr>
          <w:rFonts w:ascii="Times New Roman" w:hAnsi="Times New Roman" w:cs="Times New Roman"/>
          <w:sz w:val="24"/>
          <w:szCs w:val="24"/>
        </w:rPr>
        <w:t xml:space="preserve"> object is created and this is used to create the Jacobian using the </w:t>
      </w:r>
      <w:r w:rsidR="00D77D34" w:rsidRPr="00F53152">
        <w:rPr>
          <w:rStyle w:val="Heading1Char"/>
        </w:rPr>
        <w:t>mapToMatrix</w:t>
      </w:r>
      <w:r w:rsidR="00D77D34">
        <w:rPr>
          <w:rFonts w:ascii="Times New Roman" w:hAnsi="Times New Roman" w:cs="Times New Roman"/>
          <w:sz w:val="24"/>
          <w:szCs w:val="24"/>
        </w:rPr>
        <w:t xml:space="preserve"> method. Two separate mappers are used to create the Y-matrix and the Jacobian. This is </w:t>
      </w:r>
      <w:r w:rsidR="00F53152">
        <w:rPr>
          <w:rFonts w:ascii="Times New Roman" w:hAnsi="Times New Roman" w:cs="Times New Roman"/>
          <w:sz w:val="24"/>
          <w:szCs w:val="24"/>
        </w:rPr>
        <w:t>required</w:t>
      </w:r>
      <w:r w:rsidR="00D77D34">
        <w:rPr>
          <w:rFonts w:ascii="Times New Roman" w:hAnsi="Times New Roman" w:cs="Times New Roman"/>
          <w:sz w:val="24"/>
          <w:szCs w:val="24"/>
        </w:rPr>
        <w:t xml:space="preserve"> unless there is some reason to believe that the “</w:t>
      </w:r>
      <w:r w:rsidR="00D77D34" w:rsidRPr="00F53152">
        <w:rPr>
          <w:rStyle w:val="Heading1Char"/>
        </w:rPr>
        <w:t>YBus</w:t>
      </w:r>
      <w:r w:rsidR="00D77D34">
        <w:rPr>
          <w:rFonts w:ascii="Times New Roman" w:hAnsi="Times New Roman" w:cs="Times New Roman"/>
          <w:sz w:val="24"/>
          <w:szCs w:val="24"/>
        </w:rPr>
        <w:t>” and “</w:t>
      </w:r>
      <w:r w:rsidR="00D77D34" w:rsidRPr="00F53152">
        <w:rPr>
          <w:rStyle w:val="Heading1Char"/>
        </w:rPr>
        <w:t>Jacobian</w:t>
      </w:r>
      <w:r w:rsidR="00D77D34">
        <w:rPr>
          <w:rFonts w:ascii="Times New Roman" w:hAnsi="Times New Roman" w:cs="Times New Roman"/>
          <w:sz w:val="24"/>
          <w:szCs w:val="24"/>
        </w:rPr>
        <w:t xml:space="preserve">” modes generate matrices with the same dimensions and the same fill pattern. This is not generally the case, </w:t>
      </w:r>
      <w:r w:rsidR="00F53152">
        <w:rPr>
          <w:rFonts w:ascii="Times New Roman" w:hAnsi="Times New Roman" w:cs="Times New Roman"/>
          <w:sz w:val="24"/>
          <w:szCs w:val="24"/>
        </w:rPr>
        <w:t xml:space="preserve">so </w:t>
      </w:r>
      <w:r w:rsidR="00D77D34">
        <w:rPr>
          <w:rFonts w:ascii="Times New Roman" w:hAnsi="Times New Roman" w:cs="Times New Roman"/>
          <w:sz w:val="24"/>
          <w:szCs w:val="24"/>
        </w:rPr>
        <w:t xml:space="preserve">different mappers should be created for each matrix in the problem. The last line creates a new vector by cloning the PQ vector. The X vector has the same dimension and data layout as PQ so it could be used with the </w:t>
      </w:r>
      <w:r w:rsidR="00D77D34" w:rsidRPr="00F53152">
        <w:rPr>
          <w:rStyle w:val="Heading1Char"/>
        </w:rPr>
        <w:t>vMap</w:t>
      </w:r>
      <w:r w:rsidR="00D77D34">
        <w:rPr>
          <w:rFonts w:ascii="Times New Roman" w:hAnsi="Times New Roman" w:cs="Times New Roman"/>
          <w:sz w:val="24"/>
          <w:szCs w:val="24"/>
        </w:rPr>
        <w:t xml:space="preserve"> object.</w:t>
      </w:r>
    </w:p>
    <w:p w14:paraId="5F329EDC" w14:textId="5BE6342C" w:rsidR="002D75E2" w:rsidRPr="002D75E2" w:rsidRDefault="00D77D34" w:rsidP="002D75E2">
      <w:pPr>
        <w:rPr>
          <w:rFonts w:ascii="Times New Roman" w:hAnsi="Times New Roman" w:cs="Times New Roman"/>
          <w:sz w:val="24"/>
          <w:szCs w:val="24"/>
        </w:rPr>
      </w:pPr>
      <w:r>
        <w:rPr>
          <w:rFonts w:ascii="Times New Roman" w:hAnsi="Times New Roman" w:cs="Times New Roman"/>
          <w:sz w:val="24"/>
          <w:szCs w:val="24"/>
        </w:rPr>
        <w:t>Once the vectors and matrices for the problem have been created and set to their initial values it is possible to s</w:t>
      </w:r>
      <w:r w:rsidR="002D75E2">
        <w:rPr>
          <w:rFonts w:ascii="Times New Roman" w:hAnsi="Times New Roman" w:cs="Times New Roman"/>
          <w:sz w:val="24"/>
          <w:szCs w:val="24"/>
        </w:rPr>
        <w:t>tart the Newton-Raphson iterations. The code to set up the first Newton-Raphson iteration is</w:t>
      </w:r>
    </w:p>
    <w:p w14:paraId="34053716" w14:textId="296C5E97" w:rsidR="002D75E2" w:rsidRPr="002D75E2" w:rsidRDefault="002D75E2" w:rsidP="002D75E2">
      <w:pPr>
        <w:pStyle w:val="RedBoldCode"/>
      </w:pPr>
      <w:r w:rsidRPr="002D75E2">
        <w:t xml:space="preserve">  double tolerance</w:t>
      </w:r>
      <w:r>
        <w:t xml:space="preserve"> = 1.0e-6</w:t>
      </w:r>
      <w:r w:rsidRPr="002D75E2">
        <w:t>;</w:t>
      </w:r>
    </w:p>
    <w:p w14:paraId="471F26AD" w14:textId="3D75A232" w:rsidR="002D75E2" w:rsidRPr="002D75E2" w:rsidRDefault="002D75E2" w:rsidP="002D75E2">
      <w:pPr>
        <w:pStyle w:val="RedBoldCode"/>
      </w:pPr>
      <w:r w:rsidRPr="002D75E2">
        <w:t xml:space="preserve">  int max_iteration</w:t>
      </w:r>
      <w:r>
        <w:t xml:space="preserve"> = 100</w:t>
      </w:r>
      <w:r w:rsidRPr="002D75E2">
        <w:t>;</w:t>
      </w:r>
    </w:p>
    <w:p w14:paraId="111B92F7" w14:textId="77777777" w:rsidR="002D75E2" w:rsidRPr="002D75E2" w:rsidRDefault="002D75E2" w:rsidP="002D75E2">
      <w:pPr>
        <w:pStyle w:val="RedBoldCode"/>
      </w:pPr>
      <w:r w:rsidRPr="002D75E2">
        <w:t xml:space="preserve">  ComplexType tol;</w:t>
      </w:r>
    </w:p>
    <w:p w14:paraId="64DC1BBF" w14:textId="77777777" w:rsidR="002D75E2" w:rsidRDefault="002D75E2" w:rsidP="002D75E2">
      <w:pPr>
        <w:pStyle w:val="RedBoldCode"/>
      </w:pPr>
    </w:p>
    <w:p w14:paraId="47AF0FAE" w14:textId="77777777" w:rsidR="002D75E2" w:rsidRPr="002D75E2" w:rsidRDefault="002D75E2" w:rsidP="002D75E2">
      <w:pPr>
        <w:pStyle w:val="RedBoldCode"/>
      </w:pPr>
      <w:r w:rsidRPr="002D75E2">
        <w:t xml:space="preserve">  gridpack::math::LinearSolver isolver(*J);</w:t>
      </w:r>
    </w:p>
    <w:p w14:paraId="75AD527D" w14:textId="30FC3C97" w:rsidR="002D75E2" w:rsidRPr="002D75E2" w:rsidRDefault="002D75E2" w:rsidP="002D75E2">
      <w:pPr>
        <w:pStyle w:val="RedBoldCode"/>
      </w:pPr>
      <w:r>
        <w:t xml:space="preserve">  isolver.configure(cursor);</w:t>
      </w:r>
    </w:p>
    <w:p w14:paraId="324F1DC1" w14:textId="08B7E491" w:rsidR="002D75E2" w:rsidRPr="002D75E2" w:rsidRDefault="002D75E2" w:rsidP="002D75E2">
      <w:pPr>
        <w:pStyle w:val="RedBoldCode"/>
      </w:pPr>
    </w:p>
    <w:p w14:paraId="20354118" w14:textId="77777777" w:rsidR="002D75E2" w:rsidRPr="002D75E2" w:rsidRDefault="002D75E2" w:rsidP="002D75E2">
      <w:pPr>
        <w:pStyle w:val="RedBoldCode"/>
      </w:pPr>
      <w:r w:rsidRPr="002D75E2">
        <w:t xml:space="preserve">  int iter = 0;</w:t>
      </w:r>
    </w:p>
    <w:p w14:paraId="762328AD" w14:textId="398460E0" w:rsidR="002D75E2" w:rsidRPr="002D75E2" w:rsidRDefault="002D75E2" w:rsidP="002D75E2">
      <w:pPr>
        <w:pStyle w:val="RedBoldCode"/>
      </w:pPr>
    </w:p>
    <w:p w14:paraId="20A5C314" w14:textId="26853D94" w:rsidR="002D75E2" w:rsidRPr="002D75E2" w:rsidRDefault="002D75E2" w:rsidP="002D75E2">
      <w:pPr>
        <w:pStyle w:val="RedBoldCode"/>
      </w:pPr>
      <w:r w:rsidRPr="002D75E2">
        <w:lastRenderedPageBreak/>
        <w:t xml:space="preserve">  X-&gt;zero(); </w:t>
      </w:r>
    </w:p>
    <w:p w14:paraId="44A54CDA" w14:textId="07AD6A07" w:rsidR="002D75E2" w:rsidRPr="002D75E2" w:rsidRDefault="002D75E2" w:rsidP="002D75E2">
      <w:pPr>
        <w:pStyle w:val="RedBoldCode"/>
      </w:pPr>
      <w:r>
        <w:t xml:space="preserve">  isolver.solve(*PQ, *X);</w:t>
      </w:r>
    </w:p>
    <w:p w14:paraId="421E805E" w14:textId="41BCEB8D" w:rsidR="002D75E2" w:rsidRDefault="005B3A16" w:rsidP="002D75E2">
      <w:pPr>
        <w:pStyle w:val="RedBoldCode"/>
      </w:pPr>
      <w:r>
        <w:t xml:space="preserve">  tol = X-&gt;norm2();</w:t>
      </w:r>
    </w:p>
    <w:p w14:paraId="0DD72F61" w14:textId="7A9202DC" w:rsidR="002D75E2" w:rsidRDefault="002D75E2" w:rsidP="002D75E2">
      <w:pPr>
        <w:rPr>
          <w:rFonts w:ascii="Times New Roman" w:hAnsi="Times New Roman" w:cs="Times New Roman"/>
          <w:sz w:val="24"/>
          <w:szCs w:val="24"/>
        </w:rPr>
      </w:pPr>
      <w:r>
        <w:rPr>
          <w:rFonts w:ascii="Times New Roman" w:hAnsi="Times New Roman" w:cs="Times New Roman"/>
          <w:sz w:val="24"/>
          <w:szCs w:val="24"/>
        </w:rPr>
        <w:t>The first three lines define some parameters used in the Newton-Raphson loop. The tolerance and maximum number of iterations are hardwired in this example but could be made configurable via the input deck. The next line creates a linear solver based on the current value of the Jacobian</w:t>
      </w:r>
      <w:r w:rsidR="00F53152">
        <w:rPr>
          <w:rFonts w:ascii="Times New Roman" w:hAnsi="Times New Roman" w:cs="Times New Roman"/>
          <w:sz w:val="24"/>
          <w:szCs w:val="24"/>
        </w:rPr>
        <w:t xml:space="preserve">, </w:t>
      </w:r>
      <w:r w:rsidR="00F53152" w:rsidRPr="00F53152">
        <w:rPr>
          <w:rStyle w:val="Heading1Char"/>
        </w:rPr>
        <w:t>J</w:t>
      </w:r>
      <w:r>
        <w:rPr>
          <w:rFonts w:ascii="Times New Roman" w:hAnsi="Times New Roman" w:cs="Times New Roman"/>
          <w:sz w:val="24"/>
          <w:szCs w:val="24"/>
        </w:rPr>
        <w:t xml:space="preserve">. The call to the configure method allows values configuration parameters in the input file to be passed directly to the newly created solver. The iteration counter is set to zero and the value of </w:t>
      </w:r>
      <w:r w:rsidRPr="00F53152">
        <w:rPr>
          <w:rStyle w:val="Heading1Char"/>
        </w:rPr>
        <w:t>X</w:t>
      </w:r>
      <w:r>
        <w:rPr>
          <w:rFonts w:ascii="Times New Roman" w:hAnsi="Times New Roman" w:cs="Times New Roman"/>
          <w:sz w:val="24"/>
          <w:szCs w:val="24"/>
        </w:rPr>
        <w:t xml:space="preserve"> is also set to zero. The linear solver is called with </w:t>
      </w:r>
      <w:r w:rsidRPr="00F53152">
        <w:rPr>
          <w:rStyle w:val="Heading1Char"/>
        </w:rPr>
        <w:t>PQ</w:t>
      </w:r>
      <w:r>
        <w:rPr>
          <w:rFonts w:ascii="Times New Roman" w:hAnsi="Times New Roman" w:cs="Times New Roman"/>
          <w:sz w:val="24"/>
          <w:szCs w:val="24"/>
        </w:rPr>
        <w:t xml:space="preserve"> as the right hand side vector and </w:t>
      </w:r>
      <w:r w:rsidRPr="00F53152">
        <w:rPr>
          <w:rStyle w:val="Heading1Char"/>
        </w:rPr>
        <w:t>X</w:t>
      </w:r>
      <w:r>
        <w:rPr>
          <w:rFonts w:ascii="Times New Roman" w:hAnsi="Times New Roman" w:cs="Times New Roman"/>
          <w:sz w:val="24"/>
          <w:szCs w:val="24"/>
        </w:rPr>
        <w:t xml:space="preserve"> as the solution. An initial value of the tolerance is set by evalu</w:t>
      </w:r>
      <w:r w:rsidR="005B3A16">
        <w:rPr>
          <w:rFonts w:ascii="Times New Roman" w:hAnsi="Times New Roman" w:cs="Times New Roman"/>
          <w:sz w:val="24"/>
          <w:szCs w:val="24"/>
        </w:rPr>
        <w:t xml:space="preserve">ating the norm of </w:t>
      </w:r>
      <w:r w:rsidR="005B3A16" w:rsidRPr="00F53152">
        <w:rPr>
          <w:rStyle w:val="Heading1Char"/>
        </w:rPr>
        <w:t>X</w:t>
      </w:r>
      <w:r w:rsidR="005B3A16">
        <w:rPr>
          <w:rFonts w:ascii="Times New Roman" w:hAnsi="Times New Roman" w:cs="Times New Roman"/>
          <w:sz w:val="24"/>
          <w:szCs w:val="24"/>
        </w:rPr>
        <w:t>. The calculation can now enter the Newton-Raphson iteration loop</w:t>
      </w:r>
    </w:p>
    <w:p w14:paraId="3DC2FA97" w14:textId="77777777" w:rsidR="005B3A16" w:rsidRPr="005B3A16" w:rsidRDefault="005B3A16" w:rsidP="005B3A16">
      <w:pPr>
        <w:pStyle w:val="RedBoldCode"/>
      </w:pPr>
      <w:r w:rsidRPr="005B3A16">
        <w:t xml:space="preserve">  while (real(tol) &gt; tolerance &amp;&amp; iter &lt; max_iteration) {</w:t>
      </w:r>
    </w:p>
    <w:p w14:paraId="68916EB9" w14:textId="77777777" w:rsidR="005B3A16" w:rsidRPr="005B3A16" w:rsidRDefault="005B3A16" w:rsidP="005B3A16">
      <w:pPr>
        <w:pStyle w:val="RedBoldCode"/>
      </w:pPr>
      <w:r w:rsidRPr="005B3A16">
        <w:t xml:space="preserve">    vMap.mapToBus(X);</w:t>
      </w:r>
    </w:p>
    <w:p w14:paraId="05EF58BC" w14:textId="77777777" w:rsidR="005B3A16" w:rsidRDefault="005B3A16" w:rsidP="005B3A16">
      <w:pPr>
        <w:pStyle w:val="RedBoldCode"/>
      </w:pPr>
      <w:r w:rsidRPr="005B3A16">
        <w:t xml:space="preserve">    network-&gt;updateBuses();</w:t>
      </w:r>
    </w:p>
    <w:p w14:paraId="46ED386E" w14:textId="77777777" w:rsidR="005B3A16" w:rsidRPr="005B3A16" w:rsidRDefault="005B3A16" w:rsidP="005B3A16">
      <w:pPr>
        <w:pStyle w:val="RedBoldCode"/>
      </w:pPr>
    </w:p>
    <w:p w14:paraId="3D9703AF" w14:textId="77777777" w:rsidR="005B3A16" w:rsidRPr="005B3A16" w:rsidRDefault="005B3A16" w:rsidP="005B3A16">
      <w:pPr>
        <w:pStyle w:val="RedBoldCode"/>
      </w:pPr>
      <w:r w:rsidRPr="005B3A16">
        <w:t xml:space="preserve">    factory.setMode(RHS);</w:t>
      </w:r>
    </w:p>
    <w:p w14:paraId="65752D8F" w14:textId="77777777" w:rsidR="005B3A16" w:rsidRPr="005B3A16" w:rsidRDefault="005B3A16" w:rsidP="005B3A16">
      <w:pPr>
        <w:pStyle w:val="RedBoldCode"/>
      </w:pPr>
      <w:r w:rsidRPr="005B3A16">
        <w:t xml:space="preserve">    vMap.mapToVector(PQ);</w:t>
      </w:r>
    </w:p>
    <w:p w14:paraId="21AFEABD" w14:textId="77777777" w:rsidR="005B3A16" w:rsidRPr="005B3A16" w:rsidRDefault="005B3A16" w:rsidP="005B3A16">
      <w:pPr>
        <w:pStyle w:val="RedBoldCode"/>
      </w:pPr>
      <w:r w:rsidRPr="005B3A16">
        <w:t xml:space="preserve">    factory.setMode(Jacobian);</w:t>
      </w:r>
    </w:p>
    <w:p w14:paraId="74CD0B34" w14:textId="77777777" w:rsidR="005B3A16" w:rsidRPr="005B3A16" w:rsidRDefault="005B3A16" w:rsidP="005B3A16">
      <w:pPr>
        <w:pStyle w:val="RedBoldCode"/>
      </w:pPr>
      <w:r w:rsidRPr="005B3A16">
        <w:t xml:space="preserve">    jMap.mapToMatrix(J);</w:t>
      </w:r>
    </w:p>
    <w:p w14:paraId="7933D315" w14:textId="77777777" w:rsidR="005B3A16" w:rsidRPr="005B3A16" w:rsidRDefault="005B3A16" w:rsidP="005B3A16">
      <w:pPr>
        <w:pStyle w:val="RedBoldCode"/>
      </w:pPr>
    </w:p>
    <w:p w14:paraId="55E9D029" w14:textId="77777777" w:rsidR="005B3A16" w:rsidRPr="005B3A16" w:rsidRDefault="005B3A16" w:rsidP="005B3A16">
      <w:pPr>
        <w:pStyle w:val="RedBoldCode"/>
      </w:pPr>
      <w:r w:rsidRPr="005B3A16">
        <w:t xml:space="preserve">    gridpack::math::LinearSolver solver(*J);</w:t>
      </w:r>
    </w:p>
    <w:p w14:paraId="05E3A2AB" w14:textId="77777777" w:rsidR="005B3A16" w:rsidRPr="005B3A16" w:rsidRDefault="005B3A16" w:rsidP="005B3A16">
      <w:pPr>
        <w:pStyle w:val="RedBoldCode"/>
      </w:pPr>
      <w:r w:rsidRPr="005B3A16">
        <w:t xml:space="preserve">    solver.configure(cursor);</w:t>
      </w:r>
    </w:p>
    <w:p w14:paraId="1D613B36" w14:textId="3479FD0A" w:rsidR="005B3A16" w:rsidRPr="005B3A16" w:rsidRDefault="005B3A16" w:rsidP="005B3A16">
      <w:pPr>
        <w:pStyle w:val="RedBoldCode"/>
      </w:pPr>
      <w:r>
        <w:t xml:space="preserve">    X-&gt;zero();</w:t>
      </w:r>
    </w:p>
    <w:p w14:paraId="36294256" w14:textId="77777777" w:rsidR="005B3A16" w:rsidRPr="005B3A16" w:rsidRDefault="005B3A16" w:rsidP="005B3A16">
      <w:pPr>
        <w:pStyle w:val="RedBoldCode"/>
      </w:pPr>
      <w:r w:rsidRPr="005B3A16">
        <w:t xml:space="preserve">    solver.solve(*PQ, *X);</w:t>
      </w:r>
    </w:p>
    <w:p w14:paraId="5678EEE1" w14:textId="77777777" w:rsidR="005B3A16" w:rsidRPr="005B3A16" w:rsidRDefault="005B3A16" w:rsidP="005B3A16">
      <w:pPr>
        <w:pStyle w:val="RedBoldCode"/>
      </w:pPr>
      <w:r w:rsidRPr="005B3A16">
        <w:t xml:space="preserve">    tol = X-&gt;norm2();</w:t>
      </w:r>
    </w:p>
    <w:p w14:paraId="28FBA6FE" w14:textId="77777777" w:rsidR="005B3A16" w:rsidRPr="005B3A16" w:rsidRDefault="005B3A16" w:rsidP="005B3A16">
      <w:pPr>
        <w:pStyle w:val="RedBoldCode"/>
      </w:pPr>
      <w:r w:rsidRPr="005B3A16">
        <w:t xml:space="preserve">    iter++;</w:t>
      </w:r>
    </w:p>
    <w:p w14:paraId="07A5660E" w14:textId="59422B26" w:rsidR="005B3A16" w:rsidRDefault="005B3A16" w:rsidP="005B3A16">
      <w:pPr>
        <w:pStyle w:val="RedBoldCode"/>
      </w:pPr>
      <w:r w:rsidRPr="005B3A16">
        <w:t xml:space="preserve">  }</w:t>
      </w:r>
    </w:p>
    <w:p w14:paraId="581841F1" w14:textId="079C56A3" w:rsidR="005B3A16" w:rsidRDefault="005B3A16" w:rsidP="002D75E2">
      <w:pPr>
        <w:rPr>
          <w:rFonts w:ascii="Times New Roman" w:hAnsi="Times New Roman" w:cs="Times New Roman"/>
          <w:sz w:val="24"/>
          <w:szCs w:val="24"/>
        </w:rPr>
      </w:pPr>
      <w:r>
        <w:rPr>
          <w:rFonts w:ascii="Times New Roman" w:hAnsi="Times New Roman" w:cs="Times New Roman"/>
          <w:sz w:val="24"/>
          <w:szCs w:val="24"/>
        </w:rPr>
        <w:t xml:space="preserve">This code starts by pushing the values of the solution vector back on to the buses using the same mapper that was used to create </w:t>
      </w:r>
      <w:r w:rsidRPr="00F53152">
        <w:rPr>
          <w:rStyle w:val="Heading1Char"/>
        </w:rPr>
        <w:t>PQ</w:t>
      </w:r>
      <w:r>
        <w:rPr>
          <w:rFonts w:ascii="Times New Roman" w:hAnsi="Times New Roman" w:cs="Times New Roman"/>
          <w:sz w:val="24"/>
          <w:szCs w:val="24"/>
        </w:rPr>
        <w:t xml:space="preserve">. The network then calls the </w:t>
      </w:r>
      <w:r w:rsidRPr="00F53152">
        <w:rPr>
          <w:rStyle w:val="Heading1Char"/>
        </w:rPr>
        <w:t>updateBus</w:t>
      </w:r>
      <w:r>
        <w:rPr>
          <w:rFonts w:ascii="Times New Roman" w:hAnsi="Times New Roman" w:cs="Times New Roman"/>
          <w:sz w:val="24"/>
          <w:szCs w:val="24"/>
        </w:rPr>
        <w:t xml:space="preserve"> routine so that the ghost buses have the new values the parameters from the solution vector. New values of the Jacobian and right hand side vector are created based on the solution values from the previous iteration. Note that since </w:t>
      </w:r>
      <w:r w:rsidRPr="00F53152">
        <w:rPr>
          <w:rStyle w:val="Heading1Char"/>
        </w:rPr>
        <w:t>J</w:t>
      </w:r>
      <w:r>
        <w:rPr>
          <w:rFonts w:ascii="Times New Roman" w:hAnsi="Times New Roman" w:cs="Times New Roman"/>
          <w:sz w:val="24"/>
          <w:szCs w:val="24"/>
        </w:rPr>
        <w:t xml:space="preserve"> and </w:t>
      </w:r>
      <w:r w:rsidRPr="00F53152">
        <w:rPr>
          <w:rStyle w:val="Heading1Char"/>
        </w:rPr>
        <w:t>PQ</w:t>
      </w:r>
      <w:r>
        <w:rPr>
          <w:rFonts w:ascii="Times New Roman" w:hAnsi="Times New Roman" w:cs="Times New Roman"/>
          <w:sz w:val="24"/>
          <w:szCs w:val="24"/>
        </w:rPr>
        <w:t xml:space="preserve"> already exist, the mappers are just overwriting the old values instead of creating new data objects. The new Jacobian matrix is used to create a new linear solver and then to get a new set of values for the solution vector </w:t>
      </w:r>
      <w:r w:rsidRPr="00F53152">
        <w:rPr>
          <w:rStyle w:val="Heading1Char"/>
        </w:rPr>
        <w:t>X</w:t>
      </w:r>
      <w:r>
        <w:rPr>
          <w:rFonts w:ascii="Times New Roman" w:hAnsi="Times New Roman" w:cs="Times New Roman"/>
          <w:sz w:val="24"/>
          <w:szCs w:val="24"/>
        </w:rPr>
        <w:t>. If the norm of this vector is still larger than the tolerance, the</w:t>
      </w:r>
      <w:r w:rsidR="000359B4">
        <w:rPr>
          <w:rFonts w:ascii="Times New Roman" w:hAnsi="Times New Roman" w:cs="Times New Roman"/>
          <w:sz w:val="24"/>
          <w:szCs w:val="24"/>
        </w:rPr>
        <w:t xml:space="preserve"> loop goes through another iteration or until the number of iterations reaches the value of </w:t>
      </w:r>
      <w:r w:rsidR="000359B4" w:rsidRPr="00F53152">
        <w:rPr>
          <w:rStyle w:val="Heading1Char"/>
        </w:rPr>
        <w:t>max_iteration</w:t>
      </w:r>
      <w:r w:rsidR="000359B4">
        <w:rPr>
          <w:rFonts w:ascii="Times New Roman" w:hAnsi="Times New Roman" w:cs="Times New Roman"/>
          <w:sz w:val="24"/>
          <w:szCs w:val="24"/>
        </w:rPr>
        <w:t>.</w:t>
      </w:r>
    </w:p>
    <w:p w14:paraId="3A7646B0" w14:textId="39A85A4A" w:rsidR="00B20D8E" w:rsidRDefault="00B20D8E" w:rsidP="002D75E2">
      <w:pPr>
        <w:rPr>
          <w:rFonts w:ascii="Times New Roman" w:hAnsi="Times New Roman" w:cs="Times New Roman"/>
          <w:sz w:val="24"/>
          <w:szCs w:val="24"/>
        </w:rPr>
      </w:pPr>
      <w:r>
        <w:rPr>
          <w:rFonts w:ascii="Times New Roman" w:hAnsi="Times New Roman" w:cs="Times New Roman"/>
          <w:sz w:val="24"/>
          <w:szCs w:val="24"/>
        </w:rPr>
        <w:lastRenderedPageBreak/>
        <w:t>If the Newton-Raphson loop converges, then the calculation is essentially done. The last part of the calculation is to write out the results. This can be accomplished using the code</w:t>
      </w:r>
    </w:p>
    <w:p w14:paraId="66828EAC" w14:textId="2B5839B9" w:rsidR="00B20D8E" w:rsidRDefault="00B20D8E" w:rsidP="00B20D8E">
      <w:pPr>
        <w:pStyle w:val="RedBoldCode"/>
      </w:pPr>
      <w:r>
        <w:t xml:space="preserve">  </w:t>
      </w:r>
      <w:r w:rsidRPr="00B20D8E">
        <w:t>gridpack::serial_io::</w:t>
      </w:r>
      <w:r w:rsidR="00C21BEC">
        <w:t>SerialBus</w:t>
      </w:r>
      <w:r>
        <w:t>IO&lt;PFNetwork&gt; bus</w:t>
      </w:r>
      <w:r w:rsidRPr="00B20D8E">
        <w:t>IO(128,network);</w:t>
      </w:r>
    </w:p>
    <w:p w14:paraId="00728768" w14:textId="77777777" w:rsidR="00B20D8E" w:rsidRDefault="00B20D8E" w:rsidP="00B20D8E">
      <w:pPr>
        <w:pStyle w:val="RedBoldCode"/>
      </w:pPr>
      <w:r w:rsidRPr="00B20D8E">
        <w:t xml:space="preserve">  busIO.header("\n   Bus Voltages and Phase Angles\n");</w:t>
      </w:r>
    </w:p>
    <w:p w14:paraId="5C1F2500" w14:textId="77777777" w:rsidR="00C21BEC" w:rsidRDefault="00C21BEC" w:rsidP="00B20D8E">
      <w:pPr>
        <w:pStyle w:val="RedBoldCode"/>
      </w:pPr>
      <w:r w:rsidRPr="00C21BEC">
        <w:t xml:space="preserve">  busIO.header("\n   Bus Number      Phase Angle"</w:t>
      </w:r>
      <w:r>
        <w:t>);</w:t>
      </w:r>
    </w:p>
    <w:p w14:paraId="44C13ED4" w14:textId="23EDEDC7" w:rsidR="00B20D8E" w:rsidRPr="00B20D8E" w:rsidRDefault="00C21BEC" w:rsidP="00B20D8E">
      <w:pPr>
        <w:pStyle w:val="RedBoldCode"/>
      </w:pPr>
      <w:r>
        <w:t xml:space="preserve">  busIO.header(</w:t>
      </w:r>
      <w:r w:rsidRPr="00C21BEC">
        <w:t>"      Voltage Magnitude\n");</w:t>
      </w:r>
    </w:p>
    <w:p w14:paraId="09F7DE95" w14:textId="44941EA3" w:rsidR="00B20D8E" w:rsidRDefault="00B20D8E" w:rsidP="00B20D8E">
      <w:pPr>
        <w:pStyle w:val="RedBoldCode"/>
      </w:pPr>
      <w:r w:rsidRPr="00B20D8E">
        <w:t xml:space="preserve">  busIO.write();</w:t>
      </w:r>
    </w:p>
    <w:p w14:paraId="14A3A31D" w14:textId="04DCE577" w:rsidR="00B20D8E" w:rsidRDefault="00C21BEC" w:rsidP="00B20D8E">
      <w:pPr>
        <w:rPr>
          <w:rFonts w:ascii="Times New Roman" w:hAnsi="Times New Roman" w:cs="Times New Roman"/>
          <w:sz w:val="24"/>
          <w:szCs w:val="24"/>
        </w:rPr>
      </w:pPr>
      <w:r>
        <w:rPr>
          <w:rFonts w:ascii="Times New Roman" w:hAnsi="Times New Roman" w:cs="Times New Roman"/>
          <w:sz w:val="24"/>
          <w:szCs w:val="24"/>
        </w:rPr>
        <w:t>The first line creates a serial bus IO object that assumes that no line of output will exceed more than 128 characters. The next three lines write out the header for the output data and the last line writes a listing of data from all buses.</w:t>
      </w:r>
      <w:r w:rsidR="00591B76">
        <w:rPr>
          <w:rFonts w:ascii="Times New Roman" w:hAnsi="Times New Roman" w:cs="Times New Roman"/>
          <w:sz w:val="24"/>
          <w:szCs w:val="24"/>
        </w:rPr>
        <w:t xml:space="preserve"> Th</w:t>
      </w:r>
      <w:r w:rsidR="00705BA8">
        <w:rPr>
          <w:rFonts w:ascii="Times New Roman" w:hAnsi="Times New Roman" w:cs="Times New Roman"/>
          <w:sz w:val="24"/>
          <w:szCs w:val="24"/>
        </w:rPr>
        <w:t>is completes the execute method and the overview of the powerflow application.</w:t>
      </w:r>
    </w:p>
    <w:p w14:paraId="6E7D7249" w14:textId="6CB2F67C" w:rsidR="00790D72" w:rsidRDefault="00790D72" w:rsidP="001B3B20">
      <w:pPr>
        <w:pStyle w:val="Heading2"/>
      </w:pPr>
      <w:bookmarkStart w:id="11" w:name="_Toc384276344"/>
      <w:r>
        <w:t>Advanced Functionality</w:t>
      </w:r>
      <w:bookmarkEnd w:id="11"/>
    </w:p>
    <w:p w14:paraId="5D965E77" w14:textId="37C54135" w:rsidR="00790D72" w:rsidRDefault="00790D72" w:rsidP="00B20D8E">
      <w:pPr>
        <w:rPr>
          <w:rFonts w:ascii="Times New Roman" w:hAnsi="Times New Roman" w:cs="Times New Roman"/>
          <w:sz w:val="24"/>
          <w:szCs w:val="24"/>
        </w:rPr>
      </w:pPr>
      <w:r>
        <w:rPr>
          <w:rFonts w:ascii="Times New Roman" w:hAnsi="Times New Roman" w:cs="Times New Roman"/>
          <w:sz w:val="24"/>
          <w:szCs w:val="24"/>
        </w:rPr>
        <w:t>The core operations supported by GridPACK™ have been described above and these can be used in to create many different kinds of power grid applications and most applications will use most of these capabilties. The functionality described in this section is not as broadly applicable but it is very useful for certain types of simulations, par</w:t>
      </w:r>
      <w:r w:rsidR="002105E3">
        <w:rPr>
          <w:rFonts w:ascii="Times New Roman" w:hAnsi="Times New Roman" w:cs="Times New Roman"/>
          <w:sz w:val="24"/>
          <w:szCs w:val="24"/>
        </w:rPr>
        <w:t>ticularly simulations that sample a large number of separate conditions.</w:t>
      </w:r>
      <w:r w:rsidR="00736148">
        <w:rPr>
          <w:rFonts w:ascii="Times New Roman" w:hAnsi="Times New Roman" w:cs="Times New Roman"/>
          <w:sz w:val="24"/>
          <w:szCs w:val="24"/>
        </w:rPr>
        <w:t xml:space="preserve"> </w:t>
      </w:r>
      <w:r w:rsidR="001B3B20">
        <w:rPr>
          <w:rFonts w:ascii="Times New Roman" w:hAnsi="Times New Roman" w:cs="Times New Roman"/>
          <w:sz w:val="24"/>
          <w:szCs w:val="24"/>
        </w:rPr>
        <w:t>This scenario is common for applications such as contingency analysis, where a similar calculation can be repeated a large number of times for many different contingencies. GridPACK™ supports these calculations through both the use of communicators, which allow developers to run parallel calculations on a subset of the available processors and the availability of task managers. A task manager is a simple construct that allows a set of tasks to be parceled out one at a time to different processors or groups of processors. The task manager provides a distributed method for assigning tasks to processors and also is a simple way to dynamically load balance a calculation.</w:t>
      </w:r>
    </w:p>
    <w:p w14:paraId="6AC25B92" w14:textId="77777777" w:rsidR="00BD4DE1" w:rsidRDefault="001B3B20" w:rsidP="00B20D8E">
      <w:pPr>
        <w:rPr>
          <w:rFonts w:ascii="Times New Roman" w:hAnsi="Times New Roman" w:cs="Times New Roman"/>
          <w:sz w:val="24"/>
          <w:szCs w:val="24"/>
        </w:rPr>
      </w:pPr>
      <w:r>
        <w:rPr>
          <w:rFonts w:ascii="Times New Roman" w:hAnsi="Times New Roman" w:cs="Times New Roman"/>
          <w:sz w:val="24"/>
          <w:szCs w:val="24"/>
        </w:rPr>
        <w:t xml:space="preserve">GridPACK™ also supplies several utilities that can be used to profile codes and to manage errors. The timer functionality allows users to add coarse-grained timing capability to their codes and allows them to profile their codes to identify major bottlenecks. </w:t>
      </w:r>
      <w:r w:rsidR="0010143B">
        <w:rPr>
          <w:rFonts w:ascii="Times New Roman" w:hAnsi="Times New Roman" w:cs="Times New Roman"/>
          <w:sz w:val="24"/>
          <w:szCs w:val="24"/>
        </w:rPr>
        <w:t>Errors can be used to control how applications fail. This can be particularly useful for applications that run over multiple scenarios. If an error is encountered in one scenario, it is possible for the application to catch the error, make a note of it and proceed to the next scenario. This guarantees that most of the simulation is completed and the small number of failures can be revisited afterwards to see why they failed and what might be done about it.</w:t>
      </w:r>
    </w:p>
    <w:p w14:paraId="589A1013" w14:textId="77777777" w:rsidR="00BD4DE1" w:rsidRDefault="00BD4DE1" w:rsidP="00B20D8E">
      <w:pPr>
        <w:rPr>
          <w:rFonts w:ascii="Times New Roman" w:hAnsi="Times New Roman" w:cs="Times New Roman"/>
          <w:sz w:val="24"/>
          <w:szCs w:val="24"/>
        </w:rPr>
      </w:pPr>
    </w:p>
    <w:p w14:paraId="29678AD6" w14:textId="77777777" w:rsidR="00BD4DE1" w:rsidRDefault="00BD4DE1" w:rsidP="00856975">
      <w:pPr>
        <w:pStyle w:val="Heading3"/>
      </w:pPr>
      <w:bookmarkStart w:id="12" w:name="_Toc384276345"/>
      <w:r>
        <w:t>Communicators</w:t>
      </w:r>
      <w:bookmarkEnd w:id="12"/>
    </w:p>
    <w:p w14:paraId="77634E71" w14:textId="3103B368" w:rsidR="001B3B20" w:rsidRDefault="00BD4DE1" w:rsidP="00B20D8E">
      <w:pPr>
        <w:rPr>
          <w:rFonts w:ascii="Times New Roman" w:hAnsi="Times New Roman" w:cs="Times New Roman"/>
          <w:sz w:val="24"/>
          <w:szCs w:val="24"/>
        </w:rPr>
      </w:pPr>
      <w:r>
        <w:rPr>
          <w:rFonts w:ascii="Times New Roman" w:hAnsi="Times New Roman" w:cs="Times New Roman"/>
          <w:sz w:val="24"/>
          <w:szCs w:val="24"/>
        </w:rPr>
        <w:t>The subject of communicators has already been mentioned in the context of the constructor for the BaseNetwork class. This section will describe communicators in more detail and will show how the GridPACK™ communicator can be used to partition a large calculation into separate pieces that all run concurrently.</w:t>
      </w:r>
      <w:r w:rsidR="0010143B">
        <w:rPr>
          <w:rFonts w:ascii="Times New Roman" w:hAnsi="Times New Roman" w:cs="Times New Roman"/>
          <w:sz w:val="24"/>
          <w:szCs w:val="24"/>
        </w:rPr>
        <w:t xml:space="preserve"> </w:t>
      </w:r>
      <w:r>
        <w:rPr>
          <w:rFonts w:ascii="Times New Roman" w:hAnsi="Times New Roman" w:cs="Times New Roman"/>
          <w:sz w:val="24"/>
          <w:szCs w:val="24"/>
        </w:rPr>
        <w:t>A communicator can crudely be though of as a communication link between a group of processors. Whenever a process needs to communicate with another process it needs to specify the communicator over which that communication will occur. When a parallel job is started, it creates a “world” communicator to which all processes implicitly belong. Any process can communicate with any other process via the world communicator. Other communicators can be created by an application and it is possible for a process to belong to multiple c</w:t>
      </w:r>
      <w:r w:rsidR="0064344B">
        <w:rPr>
          <w:rFonts w:ascii="Times New Roman" w:hAnsi="Times New Roman" w:cs="Times New Roman"/>
          <w:sz w:val="24"/>
          <w:szCs w:val="24"/>
        </w:rPr>
        <w:t>ommunicators. The concept of communicators is particularly important for restricting the scope of “global” operations. These are operations that require every process in the communicator to participate. Failure of a process to participate in the operation usually results in the calculation stalling because multiple processors are waiting for a communication from a process that is no</w:t>
      </w:r>
      <w:r w:rsidR="000836B4">
        <w:rPr>
          <w:rFonts w:ascii="Times New Roman" w:hAnsi="Times New Roman" w:cs="Times New Roman"/>
          <w:sz w:val="24"/>
          <w:szCs w:val="24"/>
        </w:rPr>
        <w:t>t part of the global operation. A program can remain in this state indefinitely. Many of the functions represent global operations and contain imbedded calls that act collectively on a communicator. In order</w:t>
      </w:r>
      <w:r w:rsidR="00526CC8">
        <w:rPr>
          <w:rFonts w:ascii="Times New Roman" w:hAnsi="Times New Roman" w:cs="Times New Roman"/>
          <w:sz w:val="24"/>
          <w:szCs w:val="24"/>
        </w:rPr>
        <w:t xml:space="preserve"> for</w:t>
      </w:r>
      <w:r w:rsidR="000836B4">
        <w:rPr>
          <w:rFonts w:ascii="Times New Roman" w:hAnsi="Times New Roman" w:cs="Times New Roman"/>
          <w:sz w:val="24"/>
          <w:szCs w:val="24"/>
        </w:rPr>
        <w:t xml:space="preserve"> two separate calculations to proceed concurrently, they must be run on disjoint sets of processors using </w:t>
      </w:r>
      <w:r w:rsidR="00526CC8">
        <w:rPr>
          <w:rFonts w:ascii="Times New Roman" w:hAnsi="Times New Roman" w:cs="Times New Roman"/>
          <w:sz w:val="24"/>
          <w:szCs w:val="24"/>
        </w:rPr>
        <w:t>separate communicators.</w:t>
      </w:r>
    </w:p>
    <w:p w14:paraId="06B60A71" w14:textId="4885B4D2" w:rsidR="00AA4073" w:rsidRDefault="00A5372F" w:rsidP="00B20D8E">
      <w:pPr>
        <w:rPr>
          <w:rFonts w:ascii="Times New Roman" w:hAnsi="Times New Roman" w:cs="Times New Roman"/>
          <w:sz w:val="24"/>
          <w:szCs w:val="24"/>
        </w:rPr>
      </w:pPr>
      <w:r>
        <w:rPr>
          <w:rFonts w:ascii="Times New Roman" w:hAnsi="Times New Roman" w:cs="Times New Roman"/>
          <w:sz w:val="24"/>
          <w:szCs w:val="24"/>
        </w:rPr>
        <w:t xml:space="preserve">The use of communicators to create multiple concurrent parallel tasks within an application is fairly straightforward to implement but it is frequently much more confusing to understand. A schematic diagram of a set of 16 processes that are divided into </w:t>
      </w:r>
      <w:r w:rsidR="00AA4073">
        <w:rPr>
          <w:rFonts w:ascii="Times New Roman" w:hAnsi="Times New Roman" w:cs="Times New Roman"/>
          <w:sz w:val="24"/>
          <w:szCs w:val="24"/>
        </w:rPr>
        <w:t>4 groups each containing 4 processes is shown schematically in Figure 7.</w:t>
      </w:r>
    </w:p>
    <w:p w14:paraId="4CE8DBC5" w14:textId="774E643B" w:rsidR="00654333" w:rsidRDefault="00654333" w:rsidP="00B20D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82D36" wp14:editId="2A67A5B0">
            <wp:extent cx="5781675" cy="34956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jpg"/>
                    <pic:cNvPicPr/>
                  </pic:nvPicPr>
                  <pic:blipFill rotWithShape="1">
                    <a:blip r:embed="rId19">
                      <a:extLst>
                        <a:ext uri="{28A0092B-C50C-407E-A947-70E740481C1C}">
                          <a14:useLocalDpi xmlns:a14="http://schemas.microsoft.com/office/drawing/2010/main" val="0"/>
                        </a:ext>
                      </a:extLst>
                    </a:blip>
                    <a:srcRect l="160" t="4915" r="2564" b="16666"/>
                    <a:stretch/>
                  </pic:blipFill>
                  <pic:spPr bwMode="auto">
                    <a:xfrm>
                      <a:off x="0" y="0"/>
                      <a:ext cx="5781675" cy="3495675"/>
                    </a:xfrm>
                    <a:prstGeom prst="rect">
                      <a:avLst/>
                    </a:prstGeom>
                    <a:ln>
                      <a:noFill/>
                    </a:ln>
                    <a:extLst>
                      <a:ext uri="{53640926-AAD7-44D8-BBD7-CCE9431645EC}">
                        <a14:shadowObscured xmlns:a14="http://schemas.microsoft.com/office/drawing/2010/main"/>
                      </a:ext>
                    </a:extLst>
                  </pic:spPr>
                </pic:pic>
              </a:graphicData>
            </a:graphic>
          </wp:inline>
        </w:drawing>
      </w:r>
    </w:p>
    <w:p w14:paraId="654C1160" w14:textId="324371CF" w:rsidR="00654333" w:rsidRDefault="00654333" w:rsidP="00B20D8E">
      <w:pPr>
        <w:rPr>
          <w:rFonts w:ascii="Times New Roman" w:hAnsi="Times New Roman" w:cs="Times New Roman"/>
          <w:sz w:val="24"/>
          <w:szCs w:val="24"/>
        </w:rPr>
      </w:pPr>
      <w:r w:rsidRPr="00654333">
        <w:rPr>
          <w:rFonts w:ascii="Times New Roman" w:hAnsi="Times New Roman" w:cs="Times New Roman"/>
          <w:b/>
          <w:sz w:val="24"/>
          <w:szCs w:val="24"/>
        </w:rPr>
        <w:t>Figure 7.</w:t>
      </w:r>
      <w:r>
        <w:rPr>
          <w:rFonts w:ascii="Times New Roman" w:hAnsi="Times New Roman" w:cs="Times New Roman"/>
          <w:sz w:val="24"/>
          <w:szCs w:val="24"/>
        </w:rPr>
        <w:t xml:space="preserve"> Schematic diagram illustrating the use of multiple communicators</w:t>
      </w:r>
    </w:p>
    <w:p w14:paraId="6071D52F" w14:textId="0D646010" w:rsidR="00654333" w:rsidRDefault="00654333" w:rsidP="00B20D8E">
      <w:pPr>
        <w:rPr>
          <w:rFonts w:ascii="Times New Roman" w:hAnsi="Times New Roman" w:cs="Times New Roman"/>
          <w:sz w:val="24"/>
          <w:szCs w:val="24"/>
        </w:rPr>
      </w:pPr>
      <w:r>
        <w:rPr>
          <w:rFonts w:ascii="Times New Roman" w:hAnsi="Times New Roman" w:cs="Times New Roman"/>
          <w:sz w:val="24"/>
          <w:szCs w:val="24"/>
        </w:rPr>
        <w:t>Global operations on the world communicator involve all 16 processes, global operations on one of the task communicators just involve the 4 processes on the task communicator. If a network object is created on one of the task communicators, then a global operation such as the bus update only occurs between the 4 processes in the task communicator. The network object is, in a certain sense, “invisible” to the processes outside that communicator. If a network is created on a sub-communicator, then all objects derived from the network, such as factories, parsers, serial IO objects, etc. are also associated with the same sub-communicator.</w:t>
      </w:r>
    </w:p>
    <w:p w14:paraId="5EC5FD8F" w14:textId="11BD12C1" w:rsidR="00654333" w:rsidRDefault="0098204B" w:rsidP="00B20D8E">
      <w:pPr>
        <w:rPr>
          <w:rFonts w:ascii="Times New Roman" w:hAnsi="Times New Roman" w:cs="Times New Roman"/>
          <w:sz w:val="24"/>
          <w:szCs w:val="24"/>
        </w:rPr>
      </w:pPr>
      <w:r>
        <w:rPr>
          <w:rFonts w:ascii="Times New Roman" w:hAnsi="Times New Roman" w:cs="Times New Roman"/>
          <w:sz w:val="24"/>
          <w:szCs w:val="24"/>
        </w:rPr>
        <w:t>The communicator</w:t>
      </w:r>
      <w:r w:rsidR="00654333">
        <w:rPr>
          <w:rFonts w:ascii="Times New Roman" w:hAnsi="Times New Roman" w:cs="Times New Roman"/>
          <w:sz w:val="24"/>
          <w:szCs w:val="24"/>
        </w:rPr>
        <w:t xml:space="preserve"> supports some basic operations that are useful in parallel programming. GridPACK™ has been designed to minimize the amount of explicit communication that must be handled by application developers, but occasionally it is useful to be able to use s</w:t>
      </w:r>
      <w:r>
        <w:rPr>
          <w:rFonts w:ascii="Times New Roman" w:hAnsi="Times New Roman" w:cs="Times New Roman"/>
          <w:sz w:val="24"/>
          <w:szCs w:val="24"/>
        </w:rPr>
        <w:t>tandard communication protocols in applications. In particular, it is useful to be able to divide a given communicator into a set of non-overlapping sub-communicators. The basic operations supported by the GridPACK</w:t>
      </w:r>
      <w:r w:rsidR="001904FD">
        <w:rPr>
          <w:rFonts w:ascii="Times New Roman" w:hAnsi="Times New Roman" w:cs="Times New Roman"/>
          <w:sz w:val="24"/>
          <w:szCs w:val="24"/>
        </w:rPr>
        <w:t>™</w:t>
      </w:r>
      <w:r>
        <w:rPr>
          <w:rFonts w:ascii="Times New Roman" w:hAnsi="Times New Roman" w:cs="Times New Roman"/>
          <w:sz w:val="24"/>
          <w:szCs w:val="24"/>
        </w:rPr>
        <w:t xml:space="preserve"> communicator class are described below.</w:t>
      </w:r>
    </w:p>
    <w:p w14:paraId="141F6A5D" w14:textId="22F07B58" w:rsidR="001904FD" w:rsidRDefault="001904FD" w:rsidP="00B20D8E">
      <w:pPr>
        <w:rPr>
          <w:rFonts w:ascii="Times New Roman" w:hAnsi="Times New Roman" w:cs="Times New Roman"/>
          <w:sz w:val="24"/>
          <w:szCs w:val="24"/>
        </w:rPr>
      </w:pPr>
      <w:r>
        <w:rPr>
          <w:rFonts w:ascii="Times New Roman" w:hAnsi="Times New Roman" w:cs="Times New Roman"/>
          <w:sz w:val="24"/>
          <w:szCs w:val="24"/>
        </w:rPr>
        <w:t>The GridPACK™</w:t>
      </w:r>
      <w:r w:rsidR="00F857DD">
        <w:rPr>
          <w:rFonts w:ascii="Times New Roman" w:hAnsi="Times New Roman" w:cs="Times New Roman"/>
          <w:sz w:val="24"/>
          <w:szCs w:val="24"/>
        </w:rPr>
        <w:t xml:space="preserve"> </w:t>
      </w:r>
      <w:r w:rsidR="00F857DD" w:rsidRPr="00F857DD">
        <w:rPr>
          <w:rStyle w:val="Heading1Char"/>
        </w:rPr>
        <w:t>C</w:t>
      </w:r>
      <w:r w:rsidRPr="00F857DD">
        <w:rPr>
          <w:rStyle w:val="Heading1Char"/>
        </w:rPr>
        <w:t>ommunicator</w:t>
      </w:r>
      <w:r>
        <w:rPr>
          <w:rFonts w:ascii="Times New Roman" w:hAnsi="Times New Roman" w:cs="Times New Roman"/>
          <w:sz w:val="24"/>
          <w:szCs w:val="24"/>
        </w:rPr>
        <w:t xml:space="preserve"> </w:t>
      </w:r>
      <w:r w:rsidR="00F857DD">
        <w:rPr>
          <w:rFonts w:ascii="Times New Roman" w:hAnsi="Times New Roman" w:cs="Times New Roman"/>
          <w:sz w:val="24"/>
          <w:szCs w:val="24"/>
        </w:rPr>
        <w:t xml:space="preserve">class </w:t>
      </w:r>
      <w:r>
        <w:rPr>
          <w:rFonts w:ascii="Times New Roman" w:hAnsi="Times New Roman" w:cs="Times New Roman"/>
          <w:sz w:val="24"/>
          <w:szCs w:val="24"/>
        </w:rPr>
        <w:t xml:space="preserve">is in the </w:t>
      </w:r>
      <w:r w:rsidRPr="00F857DD">
        <w:rPr>
          <w:rStyle w:val="Heading1Char"/>
        </w:rPr>
        <w:t>gridpack::parallel</w:t>
      </w:r>
      <w:r>
        <w:rPr>
          <w:rFonts w:ascii="Times New Roman" w:hAnsi="Times New Roman" w:cs="Times New Roman"/>
          <w:sz w:val="24"/>
          <w:szCs w:val="24"/>
        </w:rPr>
        <w:t xml:space="preserve"> namespace</w:t>
      </w:r>
      <w:r w:rsidR="00F857DD">
        <w:rPr>
          <w:rFonts w:ascii="Times New Roman" w:hAnsi="Times New Roman" w:cs="Times New Roman"/>
          <w:sz w:val="24"/>
          <w:szCs w:val="24"/>
        </w:rPr>
        <w:t xml:space="preserve">. Functions that have </w:t>
      </w:r>
      <w:r w:rsidR="00F857DD" w:rsidRPr="00F857DD">
        <w:rPr>
          <w:rStyle w:val="Heading1Char"/>
        </w:rPr>
        <w:t>Communicator</w:t>
      </w:r>
      <w:r w:rsidR="00F857DD">
        <w:rPr>
          <w:rFonts w:ascii="Times New Roman" w:hAnsi="Times New Roman" w:cs="Times New Roman"/>
          <w:sz w:val="24"/>
          <w:szCs w:val="24"/>
        </w:rPr>
        <w:t xml:space="preserve"> declarations should include the header file </w:t>
      </w:r>
      <w:r w:rsidR="00F857DD" w:rsidRPr="00F857DD">
        <w:rPr>
          <w:rStyle w:val="Heading1Char"/>
        </w:rPr>
        <w:t>gridpack/parallel/communicator.h</w:t>
      </w:r>
      <w:r w:rsidR="00F857DD">
        <w:rPr>
          <w:rStyle w:val="Heading1Char"/>
        </w:rPr>
        <w:t>pp</w:t>
      </w:r>
      <w:r w:rsidR="00F857DD">
        <w:rPr>
          <w:rFonts w:ascii="Times New Roman" w:hAnsi="Times New Roman" w:cs="Times New Roman"/>
          <w:sz w:val="24"/>
          <w:szCs w:val="24"/>
        </w:rPr>
        <w:t>. The basic constructor for this class creates a copy of the world communicator. The constructor has the form</w:t>
      </w:r>
    </w:p>
    <w:p w14:paraId="2B5D5127" w14:textId="132AF162" w:rsidR="00F857DD" w:rsidRDefault="00F857DD" w:rsidP="00905C10">
      <w:pPr>
        <w:pStyle w:val="RedBoldCode"/>
      </w:pPr>
      <w:r>
        <w:t>Communicator(void)</w:t>
      </w:r>
    </w:p>
    <w:p w14:paraId="13702B6A" w14:textId="0A134E60" w:rsidR="00F857DD" w:rsidRDefault="00F857DD" w:rsidP="00B20D8E">
      <w:pPr>
        <w:rPr>
          <w:rFonts w:ascii="Times New Roman" w:hAnsi="Times New Roman" w:cs="Times New Roman"/>
          <w:sz w:val="24"/>
          <w:szCs w:val="24"/>
        </w:rPr>
      </w:pPr>
      <w:r>
        <w:rPr>
          <w:rFonts w:ascii="Times New Roman" w:hAnsi="Times New Roman" w:cs="Times New Roman"/>
          <w:sz w:val="24"/>
          <w:szCs w:val="24"/>
        </w:rPr>
        <w:t>and takes no arguments.</w:t>
      </w:r>
      <w:r w:rsidR="00905C10">
        <w:rPr>
          <w:rFonts w:ascii="Times New Roman" w:hAnsi="Times New Roman" w:cs="Times New Roman"/>
          <w:sz w:val="24"/>
          <w:szCs w:val="24"/>
        </w:rPr>
        <w:t xml:space="preserve"> Two basic functions associated with communicators are</w:t>
      </w:r>
    </w:p>
    <w:p w14:paraId="7EB89404" w14:textId="7CB3CD97" w:rsidR="00905C10" w:rsidRDefault="00905C10" w:rsidP="00905C10">
      <w:pPr>
        <w:pStyle w:val="RedBoldCode"/>
      </w:pPr>
      <w:r>
        <w:t>int size(void) const</w:t>
      </w:r>
    </w:p>
    <w:p w14:paraId="08A7D069" w14:textId="0F648FFF" w:rsidR="00905C10" w:rsidRDefault="00905C10" w:rsidP="00B20D8E">
      <w:pPr>
        <w:rPr>
          <w:rFonts w:ascii="Times New Roman" w:hAnsi="Times New Roman" w:cs="Times New Roman"/>
          <w:sz w:val="24"/>
          <w:szCs w:val="24"/>
        </w:rPr>
      </w:pPr>
      <w:r>
        <w:rPr>
          <w:rFonts w:ascii="Times New Roman" w:hAnsi="Times New Roman" w:cs="Times New Roman"/>
          <w:sz w:val="24"/>
          <w:szCs w:val="24"/>
        </w:rPr>
        <w:t>and</w:t>
      </w:r>
    </w:p>
    <w:p w14:paraId="28F30DC9" w14:textId="428535AA" w:rsidR="00905C10" w:rsidRDefault="00905C10" w:rsidP="00905C10">
      <w:pPr>
        <w:pStyle w:val="RedBoldCode"/>
      </w:pPr>
      <w:r>
        <w:t>int rank(void) const</w:t>
      </w:r>
    </w:p>
    <w:p w14:paraId="0B689B58" w14:textId="6B8307CE" w:rsidR="00905C10" w:rsidRDefault="00905C10" w:rsidP="00B20D8E">
      <w:pPr>
        <w:rPr>
          <w:rFonts w:ascii="Times New Roman" w:hAnsi="Times New Roman" w:cs="Times New Roman"/>
          <w:sz w:val="24"/>
          <w:szCs w:val="24"/>
        </w:rPr>
      </w:pPr>
      <w:r>
        <w:rPr>
          <w:rFonts w:ascii="Times New Roman" w:hAnsi="Times New Roman" w:cs="Times New Roman"/>
          <w:sz w:val="24"/>
          <w:szCs w:val="24"/>
        </w:rPr>
        <w:t>The first function returns the number of processors in the communicator and the second returns the index of the processor within the communicator. If the communicator contains N processes, then the rank will be an integer ranging from 0 to N-1. The process corresponding to rank 0 is often referred to as the head process or head node</w:t>
      </w:r>
      <w:r w:rsidR="00FF54EC">
        <w:rPr>
          <w:rFonts w:ascii="Times New Roman" w:hAnsi="Times New Roman" w:cs="Times New Roman"/>
          <w:sz w:val="24"/>
          <w:szCs w:val="24"/>
        </w:rPr>
        <w:t xml:space="preserve"> for the communicator. Note that if a process belongs to more than one communicator, its rank may differ depending on which com</w:t>
      </w:r>
      <w:r w:rsidR="00903712">
        <w:rPr>
          <w:rFonts w:ascii="Times New Roman" w:hAnsi="Times New Roman" w:cs="Times New Roman"/>
          <w:sz w:val="24"/>
          <w:szCs w:val="24"/>
        </w:rPr>
        <w:t>municator is being referred to.</w:t>
      </w:r>
      <w:r w:rsidR="00FF54EC">
        <w:rPr>
          <w:rFonts w:ascii="Times New Roman" w:hAnsi="Times New Roman" w:cs="Times New Roman"/>
          <w:sz w:val="24"/>
          <w:szCs w:val="24"/>
        </w:rPr>
        <w:t xml:space="preserve"> I</w:t>
      </w:r>
      <w:r>
        <w:rPr>
          <w:rFonts w:ascii="Times New Roman" w:hAnsi="Times New Roman" w:cs="Times New Roman"/>
          <w:sz w:val="24"/>
          <w:szCs w:val="24"/>
        </w:rPr>
        <w:t>nformation</w:t>
      </w:r>
      <w:r w:rsidR="00FF54EC">
        <w:rPr>
          <w:rFonts w:ascii="Times New Roman" w:hAnsi="Times New Roman" w:cs="Times New Roman"/>
          <w:sz w:val="24"/>
          <w:szCs w:val="24"/>
        </w:rPr>
        <w:t xml:space="preserve"> on size and rank is used extensively when</w:t>
      </w:r>
      <w:r>
        <w:rPr>
          <w:rFonts w:ascii="Times New Roman" w:hAnsi="Times New Roman" w:cs="Times New Roman"/>
          <w:sz w:val="24"/>
          <w:szCs w:val="24"/>
        </w:rPr>
        <w:t xml:space="preserve"> explicitly programming in parallel. GridPACK™ has tried to abstract much of this programming so that developers do not need to pay attention to it, but it is still occasionally useful to be able to access these numbers. For example, the header function in the SerialIO classes is essentially equivalent to the following code fragment</w:t>
      </w:r>
    </w:p>
    <w:p w14:paraId="78EC351D" w14:textId="0780D9B4" w:rsidR="00905C10" w:rsidRDefault="00905C10" w:rsidP="000B697C">
      <w:pPr>
        <w:pStyle w:val="RedBoldCode"/>
      </w:pPr>
      <w:r>
        <w:t>Communicator comm;</w:t>
      </w:r>
    </w:p>
    <w:p w14:paraId="0A46CB0D" w14:textId="7FBF87D9" w:rsidR="00905C10" w:rsidRDefault="000B697C" w:rsidP="000B697C">
      <w:pPr>
        <w:pStyle w:val="RedBoldCode"/>
      </w:pPr>
      <w:r>
        <w:t>c</w:t>
      </w:r>
      <w:r w:rsidR="00905C10">
        <w:t>har buf[128];</w:t>
      </w:r>
    </w:p>
    <w:p w14:paraId="47111280" w14:textId="4B7DBA59" w:rsidR="00905C10" w:rsidRDefault="000B697C" w:rsidP="000B697C">
      <w:pPr>
        <w:pStyle w:val="RedBoldCode"/>
      </w:pPr>
      <w:r>
        <w:t>s</w:t>
      </w:r>
      <w:r w:rsidR="00905C10">
        <w:t>print(buf,</w:t>
      </w:r>
      <w:r>
        <w:t>“</w:t>
      </w:r>
      <w:r w:rsidR="00905C10">
        <w:t>My message</w:t>
      </w:r>
      <w:r>
        <w:t>\n</w:t>
      </w:r>
      <w:r w:rsidR="00905C10">
        <w:t>”);</w:t>
      </w:r>
    </w:p>
    <w:p w14:paraId="6270412A" w14:textId="371F6B53" w:rsidR="00905C10" w:rsidRDefault="000B697C" w:rsidP="000B697C">
      <w:pPr>
        <w:pStyle w:val="RedBoldCode"/>
      </w:pPr>
      <w:r>
        <w:t>i</w:t>
      </w:r>
      <w:r w:rsidR="00905C10">
        <w:t>f (comm.rank() == 0) {</w:t>
      </w:r>
    </w:p>
    <w:p w14:paraId="5E13D557" w14:textId="464E308C" w:rsidR="00905C10" w:rsidRDefault="00905C10" w:rsidP="000B697C">
      <w:pPr>
        <w:pStyle w:val="RedBoldCode"/>
      </w:pPr>
      <w:r>
        <w:t xml:space="preserve">  </w:t>
      </w:r>
      <w:r w:rsidR="000B697C">
        <w:t>p</w:t>
      </w:r>
      <w:r>
        <w:t>rintf(“%s”,buf);</w:t>
      </w:r>
    </w:p>
    <w:p w14:paraId="4B651429" w14:textId="7FC34DE5" w:rsidR="000B697C" w:rsidRDefault="000B697C" w:rsidP="000B697C">
      <w:pPr>
        <w:pStyle w:val="RedBoldCode"/>
      </w:pPr>
      <w:r>
        <w:t>}</w:t>
      </w:r>
    </w:p>
    <w:p w14:paraId="1D81F75C" w14:textId="2333B8E0" w:rsidR="000B697C" w:rsidRDefault="000B697C" w:rsidP="000B697C">
      <w:pPr>
        <w:rPr>
          <w:rFonts w:ascii="Times New Roman" w:hAnsi="Times New Roman" w:cs="Times New Roman"/>
          <w:sz w:val="24"/>
          <w:szCs w:val="24"/>
        </w:rPr>
      </w:pPr>
      <w:r>
        <w:rPr>
          <w:rFonts w:ascii="Times New Roman" w:hAnsi="Times New Roman" w:cs="Times New Roman"/>
          <w:sz w:val="24"/>
          <w:szCs w:val="24"/>
        </w:rPr>
        <w:t>This code creates some output. If the conditional was not there, the code would print out the message from all N processors in the world communicator and N copies of “My message” would appear in the output. The conditional restricting the print statement to process 0 guarantees that the message appears only once.</w:t>
      </w:r>
    </w:p>
    <w:p w14:paraId="2462BD89" w14:textId="319E5A6C" w:rsidR="000B697C" w:rsidRDefault="000B697C" w:rsidP="000B697C">
      <w:pPr>
        <w:rPr>
          <w:rFonts w:ascii="Times New Roman" w:hAnsi="Times New Roman" w:cs="Times New Roman"/>
          <w:sz w:val="24"/>
          <w:szCs w:val="24"/>
        </w:rPr>
      </w:pPr>
      <w:r>
        <w:rPr>
          <w:rFonts w:ascii="Times New Roman" w:hAnsi="Times New Roman" w:cs="Times New Roman"/>
          <w:sz w:val="24"/>
          <w:szCs w:val="24"/>
        </w:rPr>
        <w:t xml:space="preserve">A more important use of communicators is to divide up the world communicator into separate communicators that can be used to run independent parallel calculations. This </w:t>
      </w:r>
      <w:r w:rsidR="004874BD">
        <w:rPr>
          <w:rFonts w:ascii="Times New Roman" w:hAnsi="Times New Roman" w:cs="Times New Roman"/>
          <w:sz w:val="24"/>
          <w:szCs w:val="24"/>
        </w:rPr>
        <w:t>is known as multi-level parallelism</w:t>
      </w:r>
      <w:r w:rsidR="00FF54EC">
        <w:rPr>
          <w:rFonts w:ascii="Times New Roman" w:hAnsi="Times New Roman" w:cs="Times New Roman"/>
          <w:sz w:val="24"/>
          <w:szCs w:val="24"/>
        </w:rPr>
        <w:t xml:space="preserve">. Two functions can be used to split up an existing communicator into sub-communicators. The first is </w:t>
      </w:r>
      <w:r w:rsidR="00FF54EC" w:rsidRPr="00DE34F2">
        <w:rPr>
          <w:rStyle w:val="Heading1Char"/>
        </w:rPr>
        <w:t>split</w:t>
      </w:r>
    </w:p>
    <w:p w14:paraId="22FF9C5B" w14:textId="7322DE9E" w:rsidR="00FF54EC" w:rsidRDefault="00FF54EC" w:rsidP="00FF54EC">
      <w:pPr>
        <w:pStyle w:val="RedBoldCode"/>
      </w:pPr>
      <w:r>
        <w:t>Communicator split(int color) const</w:t>
      </w:r>
    </w:p>
    <w:p w14:paraId="431E0E99" w14:textId="1CCF4793" w:rsidR="00FF54EC" w:rsidRDefault="00FF54EC" w:rsidP="000B697C">
      <w:pPr>
        <w:rPr>
          <w:rFonts w:ascii="Times New Roman" w:hAnsi="Times New Roman" w:cs="Times New Roman"/>
          <w:sz w:val="24"/>
          <w:szCs w:val="24"/>
        </w:rPr>
      </w:pPr>
      <w:r>
        <w:rPr>
          <w:rFonts w:ascii="Times New Roman" w:hAnsi="Times New Roman" w:cs="Times New Roman"/>
          <w:sz w:val="24"/>
          <w:szCs w:val="24"/>
        </w:rPr>
        <w:t xml:space="preserve">This function divides the calling communicator into sub-communicators based on the </w:t>
      </w:r>
      <w:r w:rsidRPr="00DE34F2">
        <w:rPr>
          <w:rStyle w:val="Heading1Char"/>
        </w:rPr>
        <w:t>color</w:t>
      </w:r>
      <w:r>
        <w:rPr>
          <w:rFonts w:ascii="Times New Roman" w:hAnsi="Times New Roman" w:cs="Times New Roman"/>
          <w:sz w:val="24"/>
          <w:szCs w:val="24"/>
        </w:rPr>
        <w:t xml:space="preserve"> variable. All processors with the same value of the </w:t>
      </w:r>
      <w:r w:rsidRPr="00DE34F2">
        <w:rPr>
          <w:rStyle w:val="Heading1Char"/>
        </w:rPr>
        <w:t>color</w:t>
      </w:r>
      <w:r>
        <w:rPr>
          <w:rFonts w:ascii="Times New Roman" w:hAnsi="Times New Roman" w:cs="Times New Roman"/>
          <w:sz w:val="24"/>
          <w:szCs w:val="24"/>
        </w:rPr>
        <w:t xml:space="preserve"> variable end up in the same communicator. Thus, if 16 processors are divided up such that processes 0-3 are color 0, process</w:t>
      </w:r>
      <w:r w:rsidR="00903712">
        <w:rPr>
          <w:rFonts w:ascii="Times New Roman" w:hAnsi="Times New Roman" w:cs="Times New Roman"/>
          <w:sz w:val="24"/>
          <w:szCs w:val="24"/>
        </w:rPr>
        <w:t>es</w:t>
      </w:r>
      <w:r>
        <w:rPr>
          <w:rFonts w:ascii="Times New Roman" w:hAnsi="Times New Roman" w:cs="Times New Roman"/>
          <w:sz w:val="24"/>
          <w:szCs w:val="24"/>
        </w:rPr>
        <w:t xml:space="preserve"> 4-7 are color 1, processes 8-11 are color 2 and processes 12-15 are color 3 then split will generate 4 sub-communicators with all the processes of the same color ending up on the same communicator. Note that this function divides the communicator completely into complementary pieces with all processes in the old communicator ending up in a new communicator and no process ending up in more than one new communicator.</w:t>
      </w:r>
    </w:p>
    <w:p w14:paraId="43244F1C" w14:textId="4BC2396B" w:rsidR="00FF54EC" w:rsidRDefault="00FF54EC" w:rsidP="000B697C">
      <w:pPr>
        <w:rPr>
          <w:rFonts w:ascii="Times New Roman" w:hAnsi="Times New Roman" w:cs="Times New Roman"/>
          <w:sz w:val="24"/>
          <w:szCs w:val="24"/>
        </w:rPr>
      </w:pPr>
      <w:r>
        <w:rPr>
          <w:rFonts w:ascii="Times New Roman" w:hAnsi="Times New Roman" w:cs="Times New Roman"/>
          <w:sz w:val="24"/>
          <w:szCs w:val="24"/>
        </w:rPr>
        <w:t xml:space="preserve">A second function that can be used to decompose a communicator into sub-communicators is </w:t>
      </w:r>
      <w:r w:rsidRPr="00DE34F2">
        <w:rPr>
          <w:rStyle w:val="Heading1Char"/>
        </w:rPr>
        <w:t>divide</w:t>
      </w:r>
      <w:r>
        <w:rPr>
          <w:rFonts w:ascii="Times New Roman" w:hAnsi="Times New Roman" w:cs="Times New Roman"/>
          <w:sz w:val="24"/>
          <w:szCs w:val="24"/>
        </w:rPr>
        <w:t xml:space="preserve">. This </w:t>
      </w:r>
      <w:r w:rsidR="00DE34F2">
        <w:rPr>
          <w:rFonts w:ascii="Times New Roman" w:hAnsi="Times New Roman" w:cs="Times New Roman"/>
          <w:sz w:val="24"/>
          <w:szCs w:val="24"/>
        </w:rPr>
        <w:t>function has the form</w:t>
      </w:r>
    </w:p>
    <w:p w14:paraId="6E9E58D1" w14:textId="2663E02B" w:rsidR="00DE34F2" w:rsidRDefault="00DE34F2" w:rsidP="00DE34F2">
      <w:pPr>
        <w:pStyle w:val="RedBoldCode"/>
      </w:pPr>
      <w:r>
        <w:t>Communicator divide(int nsize) const</w:t>
      </w:r>
    </w:p>
    <w:p w14:paraId="7521A27F" w14:textId="123EE991" w:rsidR="00DE34F2" w:rsidRDefault="00DE34F2" w:rsidP="000B697C">
      <w:pPr>
        <w:rPr>
          <w:rFonts w:ascii="Times New Roman" w:hAnsi="Times New Roman" w:cs="Times New Roman"/>
          <w:sz w:val="24"/>
          <w:szCs w:val="24"/>
        </w:rPr>
      </w:pPr>
      <w:r>
        <w:rPr>
          <w:rFonts w:ascii="Times New Roman" w:hAnsi="Times New Roman" w:cs="Times New Roman"/>
          <w:sz w:val="24"/>
          <w:szCs w:val="24"/>
        </w:rPr>
        <w:t xml:space="preserve">Each sub-communicator returned by this function contains at most </w:t>
      </w:r>
      <w:r w:rsidRPr="00DE34F2">
        <w:rPr>
          <w:rStyle w:val="Heading1Char"/>
        </w:rPr>
        <w:t>nsize</w:t>
      </w:r>
      <w:r>
        <w:rPr>
          <w:rFonts w:ascii="Times New Roman" w:hAnsi="Times New Roman" w:cs="Times New Roman"/>
          <w:sz w:val="24"/>
          <w:szCs w:val="24"/>
        </w:rPr>
        <w:t xml:space="preserve"> processes. The function will try and create as many communicators of size </w:t>
      </w:r>
      <w:r w:rsidRPr="00DE34F2">
        <w:rPr>
          <w:rStyle w:val="Heading1Char"/>
        </w:rPr>
        <w:t>nsize</w:t>
      </w:r>
      <w:r>
        <w:rPr>
          <w:rFonts w:ascii="Times New Roman" w:hAnsi="Times New Roman" w:cs="Times New Roman"/>
          <w:sz w:val="24"/>
          <w:szCs w:val="24"/>
        </w:rPr>
        <w:t xml:space="preserve"> as possible. For example, if the calling communicator contains 10 processes and </w:t>
      </w:r>
      <w:r w:rsidRPr="00DE34F2">
        <w:rPr>
          <w:rStyle w:val="Heading1Char"/>
        </w:rPr>
        <w:t>nsize</w:t>
      </w:r>
      <w:r>
        <w:rPr>
          <w:rFonts w:ascii="Times New Roman" w:hAnsi="Times New Roman" w:cs="Times New Roman"/>
          <w:sz w:val="24"/>
          <w:szCs w:val="24"/>
        </w:rPr>
        <w:t xml:space="preserve"> is set to 4, then this function will create 3 sub-communicators, two of which contain 4 processors and one containing 2 processors.</w:t>
      </w:r>
    </w:p>
    <w:p w14:paraId="0824DEEF" w14:textId="70C37FA3" w:rsidR="00856975" w:rsidRDefault="00856975" w:rsidP="00856975">
      <w:pPr>
        <w:pStyle w:val="Heading3"/>
      </w:pPr>
      <w:bookmarkStart w:id="13" w:name="_Toc384276346"/>
      <w:r>
        <w:t>Task Manager</w:t>
      </w:r>
      <w:bookmarkEnd w:id="13"/>
    </w:p>
    <w:p w14:paraId="5D4F6813" w14:textId="4AC2259B" w:rsidR="00856975" w:rsidRDefault="00856975" w:rsidP="000B697C">
      <w:pPr>
        <w:rPr>
          <w:rFonts w:ascii="Times New Roman" w:hAnsi="Times New Roman" w:cs="Times New Roman"/>
          <w:sz w:val="24"/>
          <w:szCs w:val="24"/>
        </w:rPr>
      </w:pPr>
      <w:r>
        <w:rPr>
          <w:rFonts w:ascii="Times New Roman" w:hAnsi="Times New Roman" w:cs="Times New Roman"/>
          <w:sz w:val="24"/>
          <w:szCs w:val="24"/>
        </w:rPr>
        <w:t>The task manager functionality is designed to parcel out tasks on a first come, first serve basis to processes in a parallel application. Each processor can request a task ID from the task manager and based on the value it receives, it will execute a block of work corresponding to the ID. The task manager guarantees that all IDs are sent out once and only once. The unique feature of the task manager is that if the tasks take unequal amounts of time, then processes with longer tasks will make fewer requests to the task manager than processes that have relatively short tasks. This leads to an automatic dynamic load balancing of the application that can substantially improve performance. The task manager also support multi-level parallelism and can be used in conjunction with the sub-communicators described above to implement parallel tasks within a parallel application.</w:t>
      </w:r>
    </w:p>
    <w:p w14:paraId="15298CF1" w14:textId="00937752" w:rsidR="00856975" w:rsidRDefault="00962591" w:rsidP="000B697C">
      <w:pPr>
        <w:rPr>
          <w:rFonts w:ascii="Times New Roman" w:hAnsi="Times New Roman" w:cs="Times New Roman"/>
          <w:sz w:val="24"/>
          <w:szCs w:val="24"/>
        </w:rPr>
      </w:pPr>
      <w:r>
        <w:rPr>
          <w:rFonts w:ascii="Times New Roman" w:hAnsi="Times New Roman" w:cs="Times New Roman"/>
          <w:sz w:val="24"/>
          <w:szCs w:val="24"/>
        </w:rPr>
        <w:t xml:space="preserve">Task managers use the </w:t>
      </w:r>
      <w:r w:rsidRPr="00962591">
        <w:rPr>
          <w:rStyle w:val="Heading1Char"/>
        </w:rPr>
        <w:t>gridpack::parallel</w:t>
      </w:r>
      <w:r>
        <w:rPr>
          <w:rFonts w:ascii="Times New Roman" w:hAnsi="Times New Roman" w:cs="Times New Roman"/>
          <w:sz w:val="24"/>
          <w:szCs w:val="24"/>
        </w:rPr>
        <w:t xml:space="preserve"> namespace and applications should include the </w:t>
      </w:r>
      <w:r w:rsidRPr="00962591">
        <w:rPr>
          <w:rStyle w:val="Heading1Char"/>
        </w:rPr>
        <w:t>gridpack/parallel/task_mangaer.hpp</w:t>
      </w:r>
      <w:r>
        <w:rPr>
          <w:rFonts w:ascii="Times New Roman" w:hAnsi="Times New Roman" w:cs="Times New Roman"/>
          <w:sz w:val="24"/>
          <w:szCs w:val="24"/>
        </w:rPr>
        <w:t xml:space="preserve"> header file. </w:t>
      </w:r>
      <w:r w:rsidR="000F7CAF">
        <w:rPr>
          <w:rFonts w:ascii="Times New Roman" w:hAnsi="Times New Roman" w:cs="Times New Roman"/>
          <w:sz w:val="24"/>
          <w:szCs w:val="24"/>
        </w:rPr>
        <w:t>Task managers can be created either on the world communicator or on a subcommunicator. Two constructors are available.</w:t>
      </w:r>
    </w:p>
    <w:p w14:paraId="5FCEB31D" w14:textId="78A1669F" w:rsidR="000F7CAF" w:rsidRDefault="000F7CAF" w:rsidP="000F7CAF">
      <w:pPr>
        <w:pStyle w:val="RedBoldCode"/>
      </w:pPr>
      <w:r>
        <w:t>TaskManager(void)</w:t>
      </w:r>
    </w:p>
    <w:p w14:paraId="04519ECB" w14:textId="77777777" w:rsidR="000F7CAF" w:rsidRDefault="000F7CAF" w:rsidP="000F7CAF">
      <w:pPr>
        <w:pStyle w:val="RedBoldCode"/>
      </w:pPr>
    </w:p>
    <w:p w14:paraId="5E7CE671" w14:textId="6786F6ED" w:rsidR="000F7CAF" w:rsidRDefault="000F7CAF" w:rsidP="000F7CAF">
      <w:pPr>
        <w:pStyle w:val="RedBoldCode"/>
      </w:pPr>
      <w:r>
        <w:t>TaskManager(Communicator comm)</w:t>
      </w:r>
    </w:p>
    <w:p w14:paraId="3FBBD8A2" w14:textId="3A4B4B5C" w:rsidR="000F7CAF" w:rsidRDefault="000F7CAF" w:rsidP="000B697C">
      <w:pPr>
        <w:rPr>
          <w:rFonts w:ascii="Times New Roman" w:hAnsi="Times New Roman" w:cs="Times New Roman"/>
          <w:sz w:val="24"/>
          <w:szCs w:val="24"/>
        </w:rPr>
      </w:pPr>
      <w:r>
        <w:rPr>
          <w:rFonts w:ascii="Times New Roman" w:hAnsi="Times New Roman" w:cs="Times New Roman"/>
          <w:sz w:val="24"/>
          <w:szCs w:val="24"/>
        </w:rPr>
        <w:t xml:space="preserve">The first constructor must be called on all processors in the system, the second is called on all processors within the communicator </w:t>
      </w:r>
      <w:r w:rsidRPr="00903712">
        <w:rPr>
          <w:rStyle w:val="Heading1Char"/>
        </w:rPr>
        <w:t>comm</w:t>
      </w:r>
      <w:r>
        <w:rPr>
          <w:rFonts w:ascii="Times New Roman" w:hAnsi="Times New Roman" w:cs="Times New Roman"/>
          <w:sz w:val="24"/>
          <w:szCs w:val="24"/>
        </w:rPr>
        <w:t>. Once the task manager has been created, the number of tasks must be set. This can be done with the function</w:t>
      </w:r>
    </w:p>
    <w:p w14:paraId="11D883F7" w14:textId="287985C2" w:rsidR="000F7CAF" w:rsidRDefault="000F7CAF" w:rsidP="000F7CAF">
      <w:pPr>
        <w:pStyle w:val="RedBoldCode"/>
      </w:pPr>
      <w:r>
        <w:t>void set(int ntask)</w:t>
      </w:r>
    </w:p>
    <w:p w14:paraId="590D1F0B" w14:textId="3F94C217" w:rsidR="000F7CAF" w:rsidRDefault="000F7CAF" w:rsidP="000B697C">
      <w:pPr>
        <w:rPr>
          <w:rFonts w:ascii="Times New Roman" w:hAnsi="Times New Roman" w:cs="Times New Roman"/>
          <w:sz w:val="24"/>
          <w:szCs w:val="24"/>
        </w:rPr>
      </w:pPr>
      <w:r>
        <w:rPr>
          <w:rFonts w:ascii="Times New Roman" w:hAnsi="Times New Roman" w:cs="Times New Roman"/>
          <w:sz w:val="24"/>
          <w:szCs w:val="24"/>
        </w:rPr>
        <w:t xml:space="preserve">where the variable </w:t>
      </w:r>
      <w:r w:rsidRPr="000F7CAF">
        <w:rPr>
          <w:rStyle w:val="Heading1Char"/>
        </w:rPr>
        <w:t>ntask</w:t>
      </w:r>
      <w:r>
        <w:rPr>
          <w:rFonts w:ascii="Times New Roman" w:hAnsi="Times New Roman" w:cs="Times New Roman"/>
          <w:sz w:val="24"/>
          <w:szCs w:val="24"/>
        </w:rPr>
        <w:t xml:space="preserve"> corresponds to the number of tasks to be performed. The task IDs returned by the task manager will range from 0 to </w:t>
      </w:r>
      <w:r w:rsidRPr="000F7CAF">
        <w:rPr>
          <w:rStyle w:val="Heading1Char"/>
        </w:rPr>
        <w:t>ntask</w:t>
      </w:r>
      <w:r>
        <w:rPr>
          <w:rFonts w:ascii="Times New Roman" w:hAnsi="Times New Roman" w:cs="Times New Roman"/>
          <w:sz w:val="24"/>
          <w:szCs w:val="24"/>
        </w:rPr>
        <w:t xml:space="preserve">-1. The </w:t>
      </w:r>
      <w:r w:rsidRPr="000F7CAF">
        <w:rPr>
          <w:rStyle w:val="Heading1Char"/>
        </w:rPr>
        <w:t>set</w:t>
      </w:r>
      <w:r>
        <w:rPr>
          <w:rFonts w:ascii="Times New Roman" w:hAnsi="Times New Roman" w:cs="Times New Roman"/>
          <w:sz w:val="24"/>
          <w:szCs w:val="24"/>
        </w:rPr>
        <w:t xml:space="preserve"> function must be called on all processors in the communicator that created the task.</w:t>
      </w:r>
    </w:p>
    <w:p w14:paraId="676CD258" w14:textId="463F93D4" w:rsidR="000F7CAF" w:rsidRDefault="000F7CAF" w:rsidP="000B697C">
      <w:pPr>
        <w:rPr>
          <w:rFonts w:ascii="Times New Roman" w:hAnsi="Times New Roman" w:cs="Times New Roman"/>
          <w:sz w:val="24"/>
          <w:szCs w:val="24"/>
        </w:rPr>
      </w:pPr>
      <w:r>
        <w:rPr>
          <w:rFonts w:ascii="Times New Roman" w:hAnsi="Times New Roman" w:cs="Times New Roman"/>
          <w:sz w:val="24"/>
          <w:szCs w:val="24"/>
        </w:rPr>
        <w:t>Once the task manager has been created tasks can be retrieved from the task manager using one of the functions</w:t>
      </w:r>
    </w:p>
    <w:p w14:paraId="7E6365A6" w14:textId="748334CD" w:rsidR="000F7CAF" w:rsidRDefault="000F7CAF" w:rsidP="00A64BDA">
      <w:pPr>
        <w:pStyle w:val="RedBoldCode"/>
      </w:pPr>
      <w:r>
        <w:t>bool nextTask(int *next)</w:t>
      </w:r>
    </w:p>
    <w:p w14:paraId="76FE2B2B" w14:textId="77777777" w:rsidR="00A64BDA" w:rsidRDefault="00A64BDA" w:rsidP="00A64BDA">
      <w:pPr>
        <w:pStyle w:val="RedBoldCode"/>
      </w:pPr>
    </w:p>
    <w:p w14:paraId="7C7F7C44" w14:textId="1CDCFDB8" w:rsidR="000F7CAF" w:rsidRDefault="000F7CAF" w:rsidP="00A64BDA">
      <w:pPr>
        <w:pStyle w:val="RedBoldCode"/>
      </w:pPr>
      <w:r>
        <w:t>bool nextTask(Communicator &amp;comm, int *next)</w:t>
      </w:r>
    </w:p>
    <w:p w14:paraId="64FE3CE1" w14:textId="6422230D" w:rsidR="000F7CAF" w:rsidRDefault="000F7CAF" w:rsidP="000B697C">
      <w:pPr>
        <w:rPr>
          <w:rFonts w:ascii="Times New Roman" w:hAnsi="Times New Roman" w:cs="Times New Roman"/>
          <w:sz w:val="24"/>
          <w:szCs w:val="24"/>
        </w:rPr>
      </w:pPr>
      <w:r>
        <w:rPr>
          <w:rFonts w:ascii="Times New Roman" w:hAnsi="Times New Roman" w:cs="Times New Roman"/>
          <w:sz w:val="24"/>
          <w:szCs w:val="24"/>
        </w:rPr>
        <w:t xml:space="preserve">The first function is called on a single processor and returns the task ID in the variable </w:t>
      </w:r>
      <w:r w:rsidRPr="00A64BDA">
        <w:rPr>
          <w:rStyle w:val="Heading1Char"/>
        </w:rPr>
        <w:t>next</w:t>
      </w:r>
      <w:r>
        <w:rPr>
          <w:rFonts w:ascii="Times New Roman" w:hAnsi="Times New Roman" w:cs="Times New Roman"/>
          <w:sz w:val="24"/>
          <w:szCs w:val="24"/>
        </w:rPr>
        <w:t xml:space="preserve">. The second is called on the communicator </w:t>
      </w:r>
      <w:r w:rsidRPr="00A64BDA">
        <w:rPr>
          <w:rStyle w:val="Heading1Char"/>
        </w:rPr>
        <w:t>comm</w:t>
      </w:r>
      <w:r>
        <w:rPr>
          <w:rFonts w:ascii="Times New Roman" w:hAnsi="Times New Roman" w:cs="Times New Roman"/>
          <w:sz w:val="24"/>
          <w:szCs w:val="24"/>
        </w:rPr>
        <w:t xml:space="preserve"> by all processors in </w:t>
      </w:r>
      <w:r w:rsidRPr="00A64BDA">
        <w:rPr>
          <w:rStyle w:val="Heading1Char"/>
        </w:rPr>
        <w:t>comm</w:t>
      </w:r>
      <w:r>
        <w:rPr>
          <w:rFonts w:ascii="Times New Roman" w:hAnsi="Times New Roman" w:cs="Times New Roman"/>
          <w:sz w:val="24"/>
          <w:szCs w:val="24"/>
        </w:rPr>
        <w:t xml:space="preserve"> and returns the same tas</w:t>
      </w:r>
      <w:r w:rsidR="00A64BDA">
        <w:rPr>
          <w:rFonts w:ascii="Times New Roman" w:hAnsi="Times New Roman" w:cs="Times New Roman"/>
          <w:sz w:val="24"/>
          <w:szCs w:val="24"/>
        </w:rPr>
        <w:t>k ID on all processors (note that</w:t>
      </w:r>
      <w:r>
        <w:rPr>
          <w:rFonts w:ascii="Times New Roman" w:hAnsi="Times New Roman" w:cs="Times New Roman"/>
          <w:sz w:val="24"/>
          <w:szCs w:val="24"/>
        </w:rPr>
        <w:t xml:space="preserve"> if all processors in </w:t>
      </w:r>
      <w:r w:rsidRPr="00A64BDA">
        <w:rPr>
          <w:rStyle w:val="Heading1Char"/>
        </w:rPr>
        <w:t>comm</w:t>
      </w:r>
      <w:r>
        <w:rPr>
          <w:rFonts w:ascii="Times New Roman" w:hAnsi="Times New Roman" w:cs="Times New Roman"/>
          <w:sz w:val="24"/>
          <w:szCs w:val="24"/>
        </w:rPr>
        <w:t xml:space="preserve"> called the first </w:t>
      </w:r>
      <w:r w:rsidRPr="00A64BDA">
        <w:rPr>
          <w:rStyle w:val="Heading1Char"/>
        </w:rPr>
        <w:t>nextTask</w:t>
      </w:r>
      <w:r>
        <w:rPr>
          <w:rFonts w:ascii="Times New Roman" w:hAnsi="Times New Roman" w:cs="Times New Roman"/>
          <w:sz w:val="24"/>
          <w:szCs w:val="24"/>
        </w:rPr>
        <w:t>, each processor would end up with a different task ID). Both functions return true</w:t>
      </w:r>
      <w:r w:rsidR="00A64BDA">
        <w:rPr>
          <w:rFonts w:ascii="Times New Roman" w:hAnsi="Times New Roman" w:cs="Times New Roman"/>
          <w:sz w:val="24"/>
          <w:szCs w:val="24"/>
        </w:rPr>
        <w:t xml:space="preserve"> if the task manager has not run out of tasks, otherwise they return false and the value of </w:t>
      </w:r>
      <w:r w:rsidR="00A64BDA" w:rsidRPr="00A64BDA">
        <w:rPr>
          <w:rStyle w:val="Heading1Char"/>
        </w:rPr>
        <w:t>next</w:t>
      </w:r>
      <w:r w:rsidR="00A64BDA">
        <w:rPr>
          <w:rFonts w:ascii="Times New Roman" w:hAnsi="Times New Roman" w:cs="Times New Roman"/>
          <w:sz w:val="24"/>
          <w:szCs w:val="24"/>
        </w:rPr>
        <w:t xml:space="preserve"> is set to -1.</w:t>
      </w:r>
    </w:p>
    <w:p w14:paraId="3C988B54" w14:textId="1F459FCA" w:rsidR="00A64BDA" w:rsidRDefault="00A64BDA" w:rsidP="000B697C">
      <w:pPr>
        <w:rPr>
          <w:rFonts w:ascii="Times New Roman" w:hAnsi="Times New Roman" w:cs="Times New Roman"/>
          <w:sz w:val="24"/>
          <w:szCs w:val="24"/>
        </w:rPr>
      </w:pPr>
      <w:r>
        <w:rPr>
          <w:rFonts w:ascii="Times New Roman" w:hAnsi="Times New Roman" w:cs="Times New Roman"/>
          <w:sz w:val="24"/>
          <w:szCs w:val="24"/>
        </w:rPr>
        <w:t>The task manager also has a function</w:t>
      </w:r>
    </w:p>
    <w:p w14:paraId="4325E16B" w14:textId="14842045" w:rsidR="00A64BDA" w:rsidRDefault="00A64BDA" w:rsidP="00A64BDA">
      <w:pPr>
        <w:pStyle w:val="RedBoldCode"/>
      </w:pPr>
      <w:r>
        <w:t>void printStats(void)</w:t>
      </w:r>
    </w:p>
    <w:p w14:paraId="13CEC3BB" w14:textId="6409174C" w:rsidR="00A64BDA" w:rsidRDefault="00A64BDA" w:rsidP="000B697C">
      <w:pPr>
        <w:rPr>
          <w:rFonts w:ascii="Times New Roman" w:hAnsi="Times New Roman" w:cs="Times New Roman"/>
          <w:sz w:val="24"/>
          <w:szCs w:val="24"/>
        </w:rPr>
      </w:pPr>
      <w:r>
        <w:rPr>
          <w:rFonts w:ascii="Times New Roman" w:hAnsi="Times New Roman" w:cs="Times New Roman"/>
          <w:sz w:val="24"/>
          <w:szCs w:val="24"/>
        </w:rPr>
        <w:t>that can be used to print out information to standard out about how many tasks were assigned to each process.</w:t>
      </w:r>
    </w:p>
    <w:p w14:paraId="5FB286AB" w14:textId="17B97FDD" w:rsidR="00962591" w:rsidRDefault="00962591" w:rsidP="000B697C">
      <w:pPr>
        <w:rPr>
          <w:rFonts w:ascii="Times New Roman" w:hAnsi="Times New Roman" w:cs="Times New Roman"/>
          <w:sz w:val="24"/>
          <w:szCs w:val="24"/>
        </w:rPr>
      </w:pPr>
      <w:r>
        <w:rPr>
          <w:rFonts w:ascii="Times New Roman" w:hAnsi="Times New Roman" w:cs="Times New Roman"/>
          <w:sz w:val="24"/>
          <w:szCs w:val="24"/>
        </w:rPr>
        <w:t>A simple code fragment shows how communicators and task managers can be combined to create and application exhibiting multi-level parallelism.</w:t>
      </w:r>
    </w:p>
    <w:p w14:paraId="5EE52496" w14:textId="488B0A5F" w:rsidR="00962591" w:rsidRDefault="00962591" w:rsidP="00962591">
      <w:pPr>
        <w:pStyle w:val="RedBoldCode"/>
      </w:pPr>
      <w:r>
        <w:t xml:space="preserve">  gridpack::parallel::Communicator world</w:t>
      </w:r>
    </w:p>
    <w:p w14:paraId="6614D8F4" w14:textId="2BA270B4" w:rsidR="00962591" w:rsidRDefault="00962591" w:rsidP="00962591">
      <w:pPr>
        <w:pStyle w:val="RedBoldCode"/>
      </w:pPr>
      <w:r>
        <w:t xml:space="preserve">  int grp_size = 4;</w:t>
      </w:r>
    </w:p>
    <w:p w14:paraId="7D988B75" w14:textId="1C819501" w:rsidR="00962591" w:rsidRDefault="00962591" w:rsidP="00962591">
      <w:pPr>
        <w:pStyle w:val="RedBoldCode"/>
      </w:pPr>
      <w:r>
        <w:t xml:space="preserve">  gridpack::parallel::Communicator task_comm = world.divide(grp_size);</w:t>
      </w:r>
    </w:p>
    <w:p w14:paraId="6427A137" w14:textId="5F60A873" w:rsidR="000365E6" w:rsidRDefault="000365E6" w:rsidP="00962591">
      <w:pPr>
        <w:pStyle w:val="RedBoldCode"/>
      </w:pPr>
      <w:r>
        <w:t xml:space="preserve">  App app(task_comm);</w:t>
      </w:r>
    </w:p>
    <w:p w14:paraId="46789F05" w14:textId="0E5CC0D3" w:rsidR="00962591" w:rsidRDefault="00962591" w:rsidP="00962591">
      <w:pPr>
        <w:pStyle w:val="RedBoldCode"/>
      </w:pPr>
      <w:r>
        <w:t xml:space="preserve">  gridpack::parallel::TaskManager taskmgr;</w:t>
      </w:r>
    </w:p>
    <w:p w14:paraId="345541DB" w14:textId="0FEFE1E5" w:rsidR="00962591" w:rsidRDefault="00962591" w:rsidP="00962591">
      <w:pPr>
        <w:pStyle w:val="RedBoldCode"/>
      </w:pPr>
      <w:r>
        <w:t xml:space="preserve">  taskmgr.set(ntasks);</w:t>
      </w:r>
    </w:p>
    <w:p w14:paraId="1DB03799" w14:textId="7280E0B2" w:rsidR="00962591" w:rsidRDefault="00962591" w:rsidP="00962591">
      <w:pPr>
        <w:pStyle w:val="RedBoldCode"/>
      </w:pPr>
      <w:r>
        <w:t xml:space="preserve">  int task_id;</w:t>
      </w:r>
    </w:p>
    <w:p w14:paraId="0465FA95" w14:textId="048ACD96" w:rsidR="00962591" w:rsidRDefault="00962591" w:rsidP="00962591">
      <w:pPr>
        <w:pStyle w:val="RedBoldCode"/>
      </w:pPr>
      <w:r>
        <w:t xml:space="preserve">  while(taskmgr.nextTask(task_comm, &amp;task_id) {</w:t>
      </w:r>
    </w:p>
    <w:p w14:paraId="5589C1E8" w14:textId="14CAF09A" w:rsidR="00962591" w:rsidRDefault="00962591" w:rsidP="00962591">
      <w:pPr>
        <w:pStyle w:val="RedBoldCode"/>
      </w:pPr>
      <w:r>
        <w:t xml:space="preserve">    app.execute(task_data[task_id]);</w:t>
      </w:r>
    </w:p>
    <w:p w14:paraId="596AB4E2" w14:textId="487CF4A6" w:rsidR="00962591" w:rsidRDefault="00962591" w:rsidP="00962591">
      <w:pPr>
        <w:pStyle w:val="RedBoldCode"/>
      </w:pPr>
      <w:r>
        <w:t xml:space="preserve">  }</w:t>
      </w:r>
    </w:p>
    <w:p w14:paraId="1A69F942" w14:textId="73708EE6" w:rsidR="00962591" w:rsidRDefault="00962591" w:rsidP="000B697C">
      <w:pPr>
        <w:rPr>
          <w:rFonts w:ascii="Times New Roman" w:hAnsi="Times New Roman" w:cs="Times New Roman"/>
          <w:sz w:val="24"/>
          <w:szCs w:val="24"/>
        </w:rPr>
      </w:pPr>
      <w:r>
        <w:rPr>
          <w:rFonts w:ascii="Times New Roman" w:hAnsi="Times New Roman" w:cs="Times New Roman"/>
          <w:sz w:val="24"/>
          <w:szCs w:val="24"/>
        </w:rPr>
        <w:t>This code divides the world communicator into sub-communicators co</w:t>
      </w:r>
      <w:r w:rsidR="000365E6">
        <w:rPr>
          <w:rFonts w:ascii="Times New Roman" w:hAnsi="Times New Roman" w:cs="Times New Roman"/>
          <w:sz w:val="24"/>
          <w:szCs w:val="24"/>
        </w:rPr>
        <w:t xml:space="preserve">ntaining at most 4 processes. An application is created on each task communicator and a task manager is created on the world group. The task manager is set to execute </w:t>
      </w:r>
      <w:r w:rsidR="000365E6" w:rsidRPr="000365E6">
        <w:rPr>
          <w:rStyle w:val="Heading1Char"/>
        </w:rPr>
        <w:t>ntasks</w:t>
      </w:r>
      <w:r w:rsidR="000365E6">
        <w:rPr>
          <w:rFonts w:ascii="Times New Roman" w:hAnsi="Times New Roman" w:cs="Times New Roman"/>
          <w:sz w:val="24"/>
          <w:szCs w:val="24"/>
        </w:rPr>
        <w:t xml:space="preserve"> tasks and a while loop is created to execute each task. Each call to </w:t>
      </w:r>
      <w:r w:rsidR="000365E6" w:rsidRPr="000365E6">
        <w:rPr>
          <w:rStyle w:val="Heading1Char"/>
        </w:rPr>
        <w:t>nextTask</w:t>
      </w:r>
      <w:r w:rsidR="000365E6">
        <w:rPr>
          <w:rFonts w:ascii="Times New Roman" w:hAnsi="Times New Roman" w:cs="Times New Roman"/>
          <w:sz w:val="24"/>
          <w:szCs w:val="24"/>
        </w:rPr>
        <w:t xml:space="preserve"> returns the same value of </w:t>
      </w:r>
      <w:r w:rsidR="000365E6" w:rsidRPr="000365E6">
        <w:rPr>
          <w:rStyle w:val="Heading1Char"/>
        </w:rPr>
        <w:t>task_id</w:t>
      </w:r>
      <w:r w:rsidR="000365E6">
        <w:rPr>
          <w:rFonts w:ascii="Times New Roman" w:hAnsi="Times New Roman" w:cs="Times New Roman"/>
          <w:sz w:val="24"/>
          <w:szCs w:val="24"/>
        </w:rPr>
        <w:t xml:space="preserve"> to the processors in </w:t>
      </w:r>
      <w:r w:rsidR="000365E6" w:rsidRPr="000365E6">
        <w:rPr>
          <w:rStyle w:val="Heading1Char"/>
        </w:rPr>
        <w:t>task_comm</w:t>
      </w:r>
      <w:r w:rsidR="000365E6">
        <w:rPr>
          <w:rFonts w:ascii="Times New Roman" w:hAnsi="Times New Roman" w:cs="Times New Roman"/>
          <w:sz w:val="24"/>
          <w:szCs w:val="24"/>
        </w:rPr>
        <w:t xml:space="preserve">. This ID is used to index into an array </w:t>
      </w:r>
      <w:r w:rsidR="000365E6" w:rsidRPr="000365E6">
        <w:rPr>
          <w:rStyle w:val="Heading1Char"/>
        </w:rPr>
        <w:t>task_data</w:t>
      </w:r>
      <w:r w:rsidR="000365E6">
        <w:rPr>
          <w:rFonts w:ascii="Times New Roman" w:hAnsi="Times New Roman" w:cs="Times New Roman"/>
          <w:sz w:val="24"/>
          <w:szCs w:val="24"/>
        </w:rPr>
        <w:t xml:space="preserve"> of data structures</w:t>
      </w:r>
      <w:r w:rsidR="0064174F">
        <w:rPr>
          <w:rFonts w:ascii="Times New Roman" w:hAnsi="Times New Roman" w:cs="Times New Roman"/>
          <w:sz w:val="24"/>
          <w:szCs w:val="24"/>
        </w:rPr>
        <w:t xml:space="preserve"> containing</w:t>
      </w:r>
      <w:r w:rsidR="000365E6">
        <w:rPr>
          <w:rFonts w:ascii="Times New Roman" w:hAnsi="Times New Roman" w:cs="Times New Roman"/>
          <w:sz w:val="24"/>
          <w:szCs w:val="24"/>
        </w:rPr>
        <w:t xml:space="preserve"> the input data necessary to execute the task. The size of </w:t>
      </w:r>
      <w:r w:rsidR="000365E6" w:rsidRPr="000365E6">
        <w:rPr>
          <w:rStyle w:val="Heading1Char"/>
        </w:rPr>
        <w:t>task_data</w:t>
      </w:r>
      <w:r w:rsidR="000365E6">
        <w:rPr>
          <w:rFonts w:ascii="Times New Roman" w:hAnsi="Times New Roman" w:cs="Times New Roman"/>
          <w:sz w:val="24"/>
          <w:szCs w:val="24"/>
        </w:rPr>
        <w:t xml:space="preserve"> correspond</w:t>
      </w:r>
      <w:r w:rsidR="0064174F">
        <w:rPr>
          <w:rFonts w:ascii="Times New Roman" w:hAnsi="Times New Roman" w:cs="Times New Roman"/>
          <w:sz w:val="24"/>
          <w:szCs w:val="24"/>
        </w:rPr>
        <w:t>s</w:t>
      </w:r>
      <w:r w:rsidR="000365E6">
        <w:rPr>
          <w:rFonts w:ascii="Times New Roman" w:hAnsi="Times New Roman" w:cs="Times New Roman"/>
          <w:sz w:val="24"/>
          <w:szCs w:val="24"/>
        </w:rPr>
        <w:t xml:space="preserve"> to </w:t>
      </w:r>
      <w:r w:rsidR="0064174F">
        <w:rPr>
          <w:rFonts w:ascii="Times New Roman" w:hAnsi="Times New Roman" w:cs="Times New Roman"/>
          <w:sz w:val="24"/>
          <w:szCs w:val="24"/>
        </w:rPr>
        <w:t xml:space="preserve">the value of </w:t>
      </w:r>
      <w:r w:rsidR="000365E6" w:rsidRPr="000365E6">
        <w:rPr>
          <w:rStyle w:val="Heading1Char"/>
        </w:rPr>
        <w:t>ntasks</w:t>
      </w:r>
      <w:r w:rsidR="000365E6">
        <w:rPr>
          <w:rFonts w:ascii="Times New Roman" w:hAnsi="Times New Roman" w:cs="Times New Roman"/>
          <w:sz w:val="24"/>
          <w:szCs w:val="24"/>
        </w:rPr>
        <w:t>. When the task manager runs out of tasks, the loop terminates. Note that this structure does not guarantee that tasks are mapped to processors in any fixed order. There is no guarantee that task 0 is executed on process 0 or that some process will execute a given number of tasks. If one task takes significantly longer than other tasks then it is likely that other processors will pick up work from the processors executing the longer task. This balances the workload if each process is involved in multiple tasks. Once the workload drops to 1 task per process, this advantage is lost.</w:t>
      </w:r>
    </w:p>
    <w:p w14:paraId="790F2128" w14:textId="185D7FEE" w:rsidR="004C1FC1" w:rsidRDefault="004C1FC1" w:rsidP="000B697C">
      <w:pPr>
        <w:rPr>
          <w:rFonts w:ascii="Times New Roman" w:hAnsi="Times New Roman" w:cs="Times New Roman"/>
          <w:sz w:val="24"/>
          <w:szCs w:val="24"/>
        </w:rPr>
      </w:pPr>
      <w:r>
        <w:rPr>
          <w:rFonts w:ascii="Times New Roman" w:hAnsi="Times New Roman" w:cs="Times New Roman"/>
          <w:sz w:val="24"/>
          <w:szCs w:val="24"/>
        </w:rPr>
        <w:t>Timers</w:t>
      </w:r>
    </w:p>
    <w:p w14:paraId="3E0404C6" w14:textId="5608B537" w:rsidR="009A2BC7" w:rsidRDefault="009A2BC7" w:rsidP="000B697C">
      <w:pPr>
        <w:rPr>
          <w:rFonts w:ascii="Times New Roman" w:hAnsi="Times New Roman" w:cs="Times New Roman"/>
          <w:sz w:val="24"/>
          <w:szCs w:val="24"/>
        </w:rPr>
      </w:pPr>
      <w:r>
        <w:rPr>
          <w:rFonts w:ascii="Times New Roman" w:hAnsi="Times New Roman" w:cs="Times New Roman"/>
          <w:sz w:val="24"/>
          <w:szCs w:val="24"/>
        </w:rPr>
        <w:t>Profiling applications is an important part of characterizing performance, identifying bottlenecks and proposing remedies. Profiling in a parallel context is also extremely tricky and unbalanced applications can lead to incorrect conclusions about performance because load imbalance in one part of the application appears as poor performance in another part of the application. This occurs because the part of the application that appears slow has a global operation that acts as an accumulation point for load imbalance. Nevertheless, the first step in analyzing performance is to be able to time different parts of the code. GridPACK™ provides a timer functionality that can help users do this. This module is designed to do relatively coarse-grained profiling, it should not be used to time the inside of computationally intensive loop.</w:t>
      </w:r>
      <w:bookmarkStart w:id="14" w:name="_GoBack"/>
      <w:bookmarkEnd w:id="14"/>
    </w:p>
    <w:p w14:paraId="5477F0CB" w14:textId="56017B51" w:rsidR="004C1FC1" w:rsidRPr="000B697C" w:rsidRDefault="004C1FC1" w:rsidP="000B697C">
      <w:pPr>
        <w:rPr>
          <w:rFonts w:ascii="Times New Roman" w:hAnsi="Times New Roman" w:cs="Times New Roman"/>
          <w:sz w:val="24"/>
          <w:szCs w:val="24"/>
        </w:rPr>
      </w:pPr>
      <w:r>
        <w:rPr>
          <w:rFonts w:ascii="Times New Roman" w:hAnsi="Times New Roman" w:cs="Times New Roman"/>
          <w:sz w:val="24"/>
          <w:szCs w:val="24"/>
        </w:rPr>
        <w:t>Errors</w:t>
      </w:r>
    </w:p>
    <w:sectPr w:rsidR="004C1FC1" w:rsidRPr="000B6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1D681" w14:textId="77777777" w:rsidR="00962591" w:rsidRDefault="00962591" w:rsidP="00DF0997">
      <w:pPr>
        <w:spacing w:after="0" w:line="240" w:lineRule="auto"/>
      </w:pPr>
      <w:r>
        <w:separator/>
      </w:r>
    </w:p>
  </w:endnote>
  <w:endnote w:type="continuationSeparator" w:id="0">
    <w:p w14:paraId="7BE5D81A" w14:textId="77777777" w:rsidR="00962591" w:rsidRDefault="00962591" w:rsidP="00DF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95F85" w14:textId="77777777" w:rsidR="00962591" w:rsidRDefault="00962591" w:rsidP="00DF0997">
      <w:pPr>
        <w:spacing w:after="0" w:line="240" w:lineRule="auto"/>
      </w:pPr>
      <w:r>
        <w:separator/>
      </w:r>
    </w:p>
  </w:footnote>
  <w:footnote w:type="continuationSeparator" w:id="0">
    <w:p w14:paraId="27A511BA" w14:textId="77777777" w:rsidR="00962591" w:rsidRDefault="00962591" w:rsidP="00DF09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E4D"/>
    <w:multiLevelType w:val="hybridMultilevel"/>
    <w:tmpl w:val="B8BE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1ECA"/>
    <w:multiLevelType w:val="hybridMultilevel"/>
    <w:tmpl w:val="D46E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D641B"/>
    <w:multiLevelType w:val="multilevel"/>
    <w:tmpl w:val="3FA40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82C48"/>
    <w:multiLevelType w:val="multilevel"/>
    <w:tmpl w:val="1152E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5107D"/>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660A3"/>
    <w:multiLevelType w:val="hybridMultilevel"/>
    <w:tmpl w:val="BEC66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01893"/>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12708"/>
    <w:multiLevelType w:val="hybridMultilevel"/>
    <w:tmpl w:val="1B6E9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5406FC"/>
    <w:multiLevelType w:val="hybridMultilevel"/>
    <w:tmpl w:val="2836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44361"/>
    <w:multiLevelType w:val="multilevel"/>
    <w:tmpl w:val="38FA1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8"/>
  </w:num>
  <w:num w:numId="5">
    <w:abstractNumId w:val="5"/>
  </w:num>
  <w:num w:numId="6">
    <w:abstractNumId w:val="7"/>
  </w:num>
  <w:num w:numId="7">
    <w:abstractNumId w:val="6"/>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0F"/>
    <w:rsid w:val="00000B99"/>
    <w:rsid w:val="00030815"/>
    <w:rsid w:val="000359B4"/>
    <w:rsid w:val="000365E6"/>
    <w:rsid w:val="00040838"/>
    <w:rsid w:val="00040B2F"/>
    <w:rsid w:val="00062D8B"/>
    <w:rsid w:val="00064585"/>
    <w:rsid w:val="000657FE"/>
    <w:rsid w:val="00072D08"/>
    <w:rsid w:val="00073BDE"/>
    <w:rsid w:val="00081168"/>
    <w:rsid w:val="000836B4"/>
    <w:rsid w:val="000A3948"/>
    <w:rsid w:val="000B00C1"/>
    <w:rsid w:val="000B697C"/>
    <w:rsid w:val="000D5D08"/>
    <w:rsid w:val="000E350C"/>
    <w:rsid w:val="000E64CE"/>
    <w:rsid w:val="000F4B3C"/>
    <w:rsid w:val="000F7CAF"/>
    <w:rsid w:val="0010143B"/>
    <w:rsid w:val="00101965"/>
    <w:rsid w:val="00103C3A"/>
    <w:rsid w:val="00110DF7"/>
    <w:rsid w:val="00124EAC"/>
    <w:rsid w:val="00144758"/>
    <w:rsid w:val="00146AA8"/>
    <w:rsid w:val="00151E66"/>
    <w:rsid w:val="001757B7"/>
    <w:rsid w:val="00180747"/>
    <w:rsid w:val="00180C01"/>
    <w:rsid w:val="001904FD"/>
    <w:rsid w:val="00190D19"/>
    <w:rsid w:val="00192B62"/>
    <w:rsid w:val="00196C17"/>
    <w:rsid w:val="001B3B20"/>
    <w:rsid w:val="001D0202"/>
    <w:rsid w:val="0020399C"/>
    <w:rsid w:val="0020751E"/>
    <w:rsid w:val="002105E3"/>
    <w:rsid w:val="00213D91"/>
    <w:rsid w:val="00221351"/>
    <w:rsid w:val="00237E09"/>
    <w:rsid w:val="00242E1F"/>
    <w:rsid w:val="0024512F"/>
    <w:rsid w:val="002567A7"/>
    <w:rsid w:val="00265A7E"/>
    <w:rsid w:val="002902E5"/>
    <w:rsid w:val="002A06C8"/>
    <w:rsid w:val="002A487E"/>
    <w:rsid w:val="002B1662"/>
    <w:rsid w:val="002B22AF"/>
    <w:rsid w:val="002B5D16"/>
    <w:rsid w:val="002D75E2"/>
    <w:rsid w:val="002F015A"/>
    <w:rsid w:val="002F1F5E"/>
    <w:rsid w:val="002F3538"/>
    <w:rsid w:val="00315896"/>
    <w:rsid w:val="00323C0D"/>
    <w:rsid w:val="00337D86"/>
    <w:rsid w:val="00356743"/>
    <w:rsid w:val="00367CE4"/>
    <w:rsid w:val="00377435"/>
    <w:rsid w:val="0038038E"/>
    <w:rsid w:val="003A613A"/>
    <w:rsid w:val="003B20E1"/>
    <w:rsid w:val="003C61EE"/>
    <w:rsid w:val="003C7EE2"/>
    <w:rsid w:val="003D140E"/>
    <w:rsid w:val="003D5A10"/>
    <w:rsid w:val="003D713E"/>
    <w:rsid w:val="003E249F"/>
    <w:rsid w:val="004156EA"/>
    <w:rsid w:val="00421ECD"/>
    <w:rsid w:val="004271CA"/>
    <w:rsid w:val="00430D3A"/>
    <w:rsid w:val="004317F3"/>
    <w:rsid w:val="004409A4"/>
    <w:rsid w:val="00450273"/>
    <w:rsid w:val="00451F80"/>
    <w:rsid w:val="004719C6"/>
    <w:rsid w:val="00477119"/>
    <w:rsid w:val="004874BD"/>
    <w:rsid w:val="004A0FFC"/>
    <w:rsid w:val="004B4598"/>
    <w:rsid w:val="004B5701"/>
    <w:rsid w:val="004C1FC1"/>
    <w:rsid w:val="004E428E"/>
    <w:rsid w:val="004F240C"/>
    <w:rsid w:val="00505CCA"/>
    <w:rsid w:val="0051011F"/>
    <w:rsid w:val="00526CC8"/>
    <w:rsid w:val="00527DB2"/>
    <w:rsid w:val="005328FD"/>
    <w:rsid w:val="0055416C"/>
    <w:rsid w:val="005601E8"/>
    <w:rsid w:val="0057521D"/>
    <w:rsid w:val="00583621"/>
    <w:rsid w:val="00591B76"/>
    <w:rsid w:val="005B01F4"/>
    <w:rsid w:val="005B3A16"/>
    <w:rsid w:val="005B49ED"/>
    <w:rsid w:val="005D7D7F"/>
    <w:rsid w:val="005E26E3"/>
    <w:rsid w:val="005F6813"/>
    <w:rsid w:val="00611FCD"/>
    <w:rsid w:val="006125ED"/>
    <w:rsid w:val="00623861"/>
    <w:rsid w:val="00625DAC"/>
    <w:rsid w:val="00630658"/>
    <w:rsid w:val="00632916"/>
    <w:rsid w:val="00640463"/>
    <w:rsid w:val="00641262"/>
    <w:rsid w:val="0064174F"/>
    <w:rsid w:val="0064344B"/>
    <w:rsid w:val="00645997"/>
    <w:rsid w:val="00654333"/>
    <w:rsid w:val="00667AA4"/>
    <w:rsid w:val="006825E1"/>
    <w:rsid w:val="00693998"/>
    <w:rsid w:val="006B0E65"/>
    <w:rsid w:val="006B146F"/>
    <w:rsid w:val="006B6CD4"/>
    <w:rsid w:val="006C28F0"/>
    <w:rsid w:val="006C6CA1"/>
    <w:rsid w:val="006D25ED"/>
    <w:rsid w:val="006D601C"/>
    <w:rsid w:val="006E7A92"/>
    <w:rsid w:val="0070094B"/>
    <w:rsid w:val="007042CC"/>
    <w:rsid w:val="00705BA8"/>
    <w:rsid w:val="00710645"/>
    <w:rsid w:val="00722581"/>
    <w:rsid w:val="0073561D"/>
    <w:rsid w:val="00736148"/>
    <w:rsid w:val="00740D42"/>
    <w:rsid w:val="007439A4"/>
    <w:rsid w:val="007569DC"/>
    <w:rsid w:val="00764F1C"/>
    <w:rsid w:val="00771670"/>
    <w:rsid w:val="00772FAE"/>
    <w:rsid w:val="00783E76"/>
    <w:rsid w:val="00784747"/>
    <w:rsid w:val="00786B17"/>
    <w:rsid w:val="00790D72"/>
    <w:rsid w:val="00795D76"/>
    <w:rsid w:val="007A7716"/>
    <w:rsid w:val="007B1444"/>
    <w:rsid w:val="007B6229"/>
    <w:rsid w:val="007D36F0"/>
    <w:rsid w:val="007E77BF"/>
    <w:rsid w:val="007F04CD"/>
    <w:rsid w:val="00856975"/>
    <w:rsid w:val="00873AA0"/>
    <w:rsid w:val="00883486"/>
    <w:rsid w:val="00893957"/>
    <w:rsid w:val="008B26DA"/>
    <w:rsid w:val="008C45FE"/>
    <w:rsid w:val="008C6267"/>
    <w:rsid w:val="008E37F9"/>
    <w:rsid w:val="008E6E83"/>
    <w:rsid w:val="009012F0"/>
    <w:rsid w:val="00903712"/>
    <w:rsid w:val="00905C10"/>
    <w:rsid w:val="00906BD1"/>
    <w:rsid w:val="009143A4"/>
    <w:rsid w:val="00916EA7"/>
    <w:rsid w:val="00925AE2"/>
    <w:rsid w:val="00925E89"/>
    <w:rsid w:val="00925F5B"/>
    <w:rsid w:val="00941E78"/>
    <w:rsid w:val="009624F9"/>
    <w:rsid w:val="00962591"/>
    <w:rsid w:val="00963ADF"/>
    <w:rsid w:val="00973EED"/>
    <w:rsid w:val="0097410F"/>
    <w:rsid w:val="0098204B"/>
    <w:rsid w:val="009A2BC7"/>
    <w:rsid w:val="009A52FA"/>
    <w:rsid w:val="009D28F0"/>
    <w:rsid w:val="009D2C6D"/>
    <w:rsid w:val="009E0DEE"/>
    <w:rsid w:val="009E24AC"/>
    <w:rsid w:val="009E40FA"/>
    <w:rsid w:val="009F2A3F"/>
    <w:rsid w:val="00A018B0"/>
    <w:rsid w:val="00A30279"/>
    <w:rsid w:val="00A335D5"/>
    <w:rsid w:val="00A470CE"/>
    <w:rsid w:val="00A5372F"/>
    <w:rsid w:val="00A626E4"/>
    <w:rsid w:val="00A64BDA"/>
    <w:rsid w:val="00A66E88"/>
    <w:rsid w:val="00AA2886"/>
    <w:rsid w:val="00AA4073"/>
    <w:rsid w:val="00AC310A"/>
    <w:rsid w:val="00AC57DF"/>
    <w:rsid w:val="00AC7BB6"/>
    <w:rsid w:val="00AD71FB"/>
    <w:rsid w:val="00B00395"/>
    <w:rsid w:val="00B134A3"/>
    <w:rsid w:val="00B20D8E"/>
    <w:rsid w:val="00B3247D"/>
    <w:rsid w:val="00B362B5"/>
    <w:rsid w:val="00B462BD"/>
    <w:rsid w:val="00B47E4D"/>
    <w:rsid w:val="00B51D55"/>
    <w:rsid w:val="00B719BE"/>
    <w:rsid w:val="00B86B51"/>
    <w:rsid w:val="00BA32F2"/>
    <w:rsid w:val="00BA540E"/>
    <w:rsid w:val="00BB0DA7"/>
    <w:rsid w:val="00BC296F"/>
    <w:rsid w:val="00BD4DE1"/>
    <w:rsid w:val="00BD518A"/>
    <w:rsid w:val="00BF216A"/>
    <w:rsid w:val="00BF23CC"/>
    <w:rsid w:val="00BF6CB2"/>
    <w:rsid w:val="00BF7AFC"/>
    <w:rsid w:val="00C11B67"/>
    <w:rsid w:val="00C215BD"/>
    <w:rsid w:val="00C21BEC"/>
    <w:rsid w:val="00C22C77"/>
    <w:rsid w:val="00C37E33"/>
    <w:rsid w:val="00C404F2"/>
    <w:rsid w:val="00C41380"/>
    <w:rsid w:val="00C47696"/>
    <w:rsid w:val="00C620F4"/>
    <w:rsid w:val="00CB117E"/>
    <w:rsid w:val="00CF3CB5"/>
    <w:rsid w:val="00CF6239"/>
    <w:rsid w:val="00D021BA"/>
    <w:rsid w:val="00D05643"/>
    <w:rsid w:val="00D1773F"/>
    <w:rsid w:val="00D25434"/>
    <w:rsid w:val="00D2668F"/>
    <w:rsid w:val="00D2680E"/>
    <w:rsid w:val="00D36D77"/>
    <w:rsid w:val="00D4616F"/>
    <w:rsid w:val="00D470DC"/>
    <w:rsid w:val="00D47E41"/>
    <w:rsid w:val="00D6048C"/>
    <w:rsid w:val="00D6303C"/>
    <w:rsid w:val="00D65E91"/>
    <w:rsid w:val="00D67E0E"/>
    <w:rsid w:val="00D7094F"/>
    <w:rsid w:val="00D714A5"/>
    <w:rsid w:val="00D71FD6"/>
    <w:rsid w:val="00D77D34"/>
    <w:rsid w:val="00D842D0"/>
    <w:rsid w:val="00D908AE"/>
    <w:rsid w:val="00D97D80"/>
    <w:rsid w:val="00DA4C1F"/>
    <w:rsid w:val="00DC00F8"/>
    <w:rsid w:val="00DC5C70"/>
    <w:rsid w:val="00DD1D05"/>
    <w:rsid w:val="00DD3AA0"/>
    <w:rsid w:val="00DE34F2"/>
    <w:rsid w:val="00DF0997"/>
    <w:rsid w:val="00DF7361"/>
    <w:rsid w:val="00E0351B"/>
    <w:rsid w:val="00E04523"/>
    <w:rsid w:val="00E25FAB"/>
    <w:rsid w:val="00E43020"/>
    <w:rsid w:val="00E464E9"/>
    <w:rsid w:val="00E63F77"/>
    <w:rsid w:val="00E83847"/>
    <w:rsid w:val="00EB097F"/>
    <w:rsid w:val="00EF27ED"/>
    <w:rsid w:val="00EF2A6C"/>
    <w:rsid w:val="00F01778"/>
    <w:rsid w:val="00F04451"/>
    <w:rsid w:val="00F15CD8"/>
    <w:rsid w:val="00F2408E"/>
    <w:rsid w:val="00F24DF0"/>
    <w:rsid w:val="00F45212"/>
    <w:rsid w:val="00F466AB"/>
    <w:rsid w:val="00F502A7"/>
    <w:rsid w:val="00F53152"/>
    <w:rsid w:val="00F549A6"/>
    <w:rsid w:val="00F72DF5"/>
    <w:rsid w:val="00F73DDB"/>
    <w:rsid w:val="00F857DD"/>
    <w:rsid w:val="00F8621E"/>
    <w:rsid w:val="00FA31E8"/>
    <w:rsid w:val="00FB16F1"/>
    <w:rsid w:val="00FB3F86"/>
    <w:rsid w:val="00FC1201"/>
    <w:rsid w:val="00FF5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3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 w:type="paragraph" w:styleId="TOC2">
    <w:name w:val="toc 2"/>
    <w:basedOn w:val="Normal"/>
    <w:next w:val="Normal"/>
    <w:autoRedefine/>
    <w:uiPriority w:val="39"/>
    <w:unhideWhenUsed/>
    <w:rsid w:val="00192B62"/>
    <w:pPr>
      <w:spacing w:after="100"/>
      <w:ind w:left="220"/>
    </w:pPr>
  </w:style>
  <w:style w:type="character" w:styleId="Hyperlink">
    <w:name w:val="Hyperlink"/>
    <w:basedOn w:val="DefaultParagraphFont"/>
    <w:uiPriority w:val="99"/>
    <w:unhideWhenUsed/>
    <w:rsid w:val="00192B62"/>
    <w:rPr>
      <w:color w:val="0000FF" w:themeColor="hyperlink"/>
      <w:u w:val="single"/>
    </w:rPr>
  </w:style>
  <w:style w:type="paragraph" w:styleId="TOC3">
    <w:name w:val="toc 3"/>
    <w:basedOn w:val="Normal"/>
    <w:next w:val="Normal"/>
    <w:autoRedefine/>
    <w:uiPriority w:val="39"/>
    <w:unhideWhenUsed/>
    <w:rsid w:val="00192B62"/>
    <w:pPr>
      <w:spacing w:after="100"/>
      <w:ind w:left="440"/>
    </w:pPr>
  </w:style>
  <w:style w:type="paragraph" w:styleId="Header">
    <w:name w:val="header"/>
    <w:basedOn w:val="Normal"/>
    <w:link w:val="HeaderChar"/>
    <w:uiPriority w:val="99"/>
    <w:unhideWhenUsed/>
    <w:rsid w:val="00DF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7"/>
  </w:style>
  <w:style w:type="paragraph" w:styleId="Footer">
    <w:name w:val="footer"/>
    <w:basedOn w:val="Normal"/>
    <w:link w:val="FooterChar"/>
    <w:uiPriority w:val="99"/>
    <w:unhideWhenUsed/>
    <w:rsid w:val="00DF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9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 w:type="paragraph" w:styleId="TOC2">
    <w:name w:val="toc 2"/>
    <w:basedOn w:val="Normal"/>
    <w:next w:val="Normal"/>
    <w:autoRedefine/>
    <w:uiPriority w:val="39"/>
    <w:unhideWhenUsed/>
    <w:rsid w:val="00192B62"/>
    <w:pPr>
      <w:spacing w:after="100"/>
      <w:ind w:left="220"/>
    </w:pPr>
  </w:style>
  <w:style w:type="character" w:styleId="Hyperlink">
    <w:name w:val="Hyperlink"/>
    <w:basedOn w:val="DefaultParagraphFont"/>
    <w:uiPriority w:val="99"/>
    <w:unhideWhenUsed/>
    <w:rsid w:val="00192B62"/>
    <w:rPr>
      <w:color w:val="0000FF" w:themeColor="hyperlink"/>
      <w:u w:val="single"/>
    </w:rPr>
  </w:style>
  <w:style w:type="paragraph" w:styleId="TOC3">
    <w:name w:val="toc 3"/>
    <w:basedOn w:val="Normal"/>
    <w:next w:val="Normal"/>
    <w:autoRedefine/>
    <w:uiPriority w:val="39"/>
    <w:unhideWhenUsed/>
    <w:rsid w:val="00192B62"/>
    <w:pPr>
      <w:spacing w:after="100"/>
      <w:ind w:left="440"/>
    </w:pPr>
  </w:style>
  <w:style w:type="paragraph" w:styleId="Header">
    <w:name w:val="header"/>
    <w:basedOn w:val="Normal"/>
    <w:link w:val="HeaderChar"/>
    <w:uiPriority w:val="99"/>
    <w:unhideWhenUsed/>
    <w:rsid w:val="00DF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7"/>
  </w:style>
  <w:style w:type="paragraph" w:styleId="Footer">
    <w:name w:val="footer"/>
    <w:basedOn w:val="Normal"/>
    <w:link w:val="FooterChar"/>
    <w:uiPriority w:val="99"/>
    <w:unhideWhenUsed/>
    <w:rsid w:val="00DF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02648">
      <w:bodyDiv w:val="1"/>
      <w:marLeft w:val="0"/>
      <w:marRight w:val="0"/>
      <w:marTop w:val="0"/>
      <w:marBottom w:val="0"/>
      <w:divBdr>
        <w:top w:val="none" w:sz="0" w:space="0" w:color="auto"/>
        <w:left w:val="none" w:sz="0" w:space="0" w:color="auto"/>
        <w:bottom w:val="none" w:sz="0" w:space="0" w:color="auto"/>
        <w:right w:val="none" w:sz="0" w:space="0" w:color="auto"/>
      </w:divBdr>
      <w:divsChild>
        <w:div w:id="1341854839">
          <w:marLeft w:val="0"/>
          <w:marRight w:val="0"/>
          <w:marTop w:val="0"/>
          <w:marBottom w:val="0"/>
          <w:divBdr>
            <w:top w:val="none" w:sz="0" w:space="0" w:color="auto"/>
            <w:left w:val="none" w:sz="0" w:space="0" w:color="auto"/>
            <w:bottom w:val="none" w:sz="0" w:space="0" w:color="auto"/>
            <w:right w:val="none" w:sz="0" w:space="0" w:color="auto"/>
          </w:divBdr>
          <w:divsChild>
            <w:div w:id="1983998405">
              <w:marLeft w:val="0"/>
              <w:marRight w:val="0"/>
              <w:marTop w:val="0"/>
              <w:marBottom w:val="0"/>
              <w:divBdr>
                <w:top w:val="none" w:sz="0" w:space="0" w:color="auto"/>
                <w:left w:val="none" w:sz="0" w:space="0" w:color="auto"/>
                <w:bottom w:val="none" w:sz="0" w:space="0" w:color="auto"/>
                <w:right w:val="none" w:sz="0" w:space="0" w:color="auto"/>
              </w:divBdr>
              <w:divsChild>
                <w:div w:id="1720738726">
                  <w:marLeft w:val="0"/>
                  <w:marRight w:val="0"/>
                  <w:marTop w:val="0"/>
                  <w:marBottom w:val="0"/>
                  <w:divBdr>
                    <w:top w:val="none" w:sz="0" w:space="0" w:color="auto"/>
                    <w:left w:val="none" w:sz="0" w:space="0" w:color="auto"/>
                    <w:bottom w:val="none" w:sz="0" w:space="0" w:color="auto"/>
                    <w:right w:val="none" w:sz="0" w:space="0" w:color="auto"/>
                  </w:divBdr>
                  <w:divsChild>
                    <w:div w:id="825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E016B-4758-4BAC-99FF-D83E2155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BE70A61F</Template>
  <TotalTime>2656</TotalTime>
  <Pages>58</Pages>
  <Words>17829</Words>
  <Characters>101626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119217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Bruce J</dc:creator>
  <cp:lastModifiedBy>Palmer, Bruce J</cp:lastModifiedBy>
  <cp:revision>20</cp:revision>
  <cp:lastPrinted>2013-09-28T19:15:00Z</cp:lastPrinted>
  <dcterms:created xsi:type="dcterms:W3CDTF">2014-04-01T18:35:00Z</dcterms:created>
  <dcterms:modified xsi:type="dcterms:W3CDTF">2014-04-03T16:30:00Z</dcterms:modified>
</cp:coreProperties>
</file>